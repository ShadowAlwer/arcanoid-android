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w:t>
      </w:r>
      <w:r w:rsidR="00AC236F">
        <w:t xml:space="preserve"> </w:t>
      </w:r>
      <w:r w:rsidRPr="005E07A9">
        <w:t>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AC236F" w:rsidRPr="00AC236F">
            <w:t>Aplikacja mobilna implementująca grę Arkanoid</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r w:rsidRPr="00F94508">
        <w:rPr>
          <w:lang w:val="pl-PL"/>
        </w:rPr>
        <w:fldChar w:fldCharType="begin"/>
      </w:r>
      <w:r w:rsidR="001D381A" w:rsidRPr="005E07A9">
        <w:rPr>
          <w:lang w:val="pl-PL"/>
        </w:rPr>
        <w:instrText xml:space="preserve"> TOC \o "1-3" \h \z \u </w:instrText>
      </w:r>
      <w:r w:rsidRPr="00F94508">
        <w:rPr>
          <w:lang w:val="pl-PL"/>
        </w:rPr>
        <w:fldChar w:fldCharType="separate"/>
      </w:r>
      <w:hyperlink w:anchor="_Toc534124190" w:history="1">
        <w:r w:rsidR="00361EFC" w:rsidRPr="001515F6">
          <w:rPr>
            <w:rStyle w:val="Hipercze"/>
          </w:rPr>
          <w:t>1.</w:t>
        </w:r>
        <w:r w:rsidR="00361EFC">
          <w:rPr>
            <w:rFonts w:asciiTheme="minorHAnsi" w:eastAsiaTheme="minorEastAsia" w:hAnsiTheme="minorHAnsi" w:cstheme="minorBidi"/>
            <w:sz w:val="22"/>
            <w:szCs w:val="22"/>
            <w:lang w:val="pl-PL"/>
          </w:rPr>
          <w:tab/>
        </w:r>
        <w:r w:rsidR="00361EFC" w:rsidRPr="001515F6">
          <w:rPr>
            <w:rStyle w:val="Hipercze"/>
          </w:rPr>
          <w:t>Wstęp</w:t>
        </w:r>
        <w:r w:rsidR="00361EFC">
          <w:rPr>
            <w:webHidden/>
          </w:rPr>
          <w:tab/>
        </w:r>
        <w:r>
          <w:rPr>
            <w:webHidden/>
          </w:rPr>
          <w:fldChar w:fldCharType="begin"/>
        </w:r>
        <w:r w:rsidR="00361EFC">
          <w:rPr>
            <w:webHidden/>
          </w:rPr>
          <w:instrText xml:space="preserve"> PAGEREF _Toc534124190 \h </w:instrText>
        </w:r>
        <w:r>
          <w:rPr>
            <w:webHidden/>
          </w:rPr>
        </w:r>
        <w:r>
          <w:rPr>
            <w:webHidden/>
          </w:rPr>
          <w:fldChar w:fldCharType="separate"/>
        </w:r>
        <w:r w:rsidR="00361EFC">
          <w:rPr>
            <w:webHidden/>
          </w:rPr>
          <w:t>4</w:t>
        </w:r>
        <w:r>
          <w:rPr>
            <w:webHidden/>
          </w:rPr>
          <w:fldChar w:fldCharType="end"/>
        </w:r>
      </w:hyperlink>
    </w:p>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hyperlink w:anchor="_Toc534124191" w:history="1">
        <w:r w:rsidR="00361EFC" w:rsidRPr="001515F6">
          <w:rPr>
            <w:rStyle w:val="Hipercze"/>
          </w:rPr>
          <w:t>2.</w:t>
        </w:r>
        <w:r w:rsidR="00361EFC">
          <w:rPr>
            <w:rFonts w:asciiTheme="minorHAnsi" w:eastAsiaTheme="minorEastAsia" w:hAnsiTheme="minorHAnsi" w:cstheme="minorBidi"/>
            <w:sz w:val="22"/>
            <w:szCs w:val="22"/>
            <w:lang w:val="pl-PL"/>
          </w:rPr>
          <w:tab/>
        </w:r>
        <w:r w:rsidR="00361EFC" w:rsidRPr="001515F6">
          <w:rPr>
            <w:rStyle w:val="Hipercze"/>
          </w:rPr>
          <w:t>Analiza tematu</w:t>
        </w:r>
        <w:r w:rsidR="00361EFC">
          <w:rPr>
            <w:webHidden/>
          </w:rPr>
          <w:tab/>
        </w:r>
        <w:r>
          <w:rPr>
            <w:webHidden/>
          </w:rPr>
          <w:fldChar w:fldCharType="begin"/>
        </w:r>
        <w:r w:rsidR="00361EFC">
          <w:rPr>
            <w:webHidden/>
          </w:rPr>
          <w:instrText xml:space="preserve"> PAGEREF _Toc534124191 \h </w:instrText>
        </w:r>
        <w:r>
          <w:rPr>
            <w:webHidden/>
          </w:rPr>
        </w:r>
        <w:r>
          <w:rPr>
            <w:webHidden/>
          </w:rPr>
          <w:fldChar w:fldCharType="separate"/>
        </w:r>
        <w:r w:rsidR="00361EFC">
          <w:rPr>
            <w:webHidden/>
          </w:rPr>
          <w:t>7</w:t>
        </w:r>
        <w:r>
          <w:rPr>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192" w:history="1">
        <w:r w:rsidR="00361EFC" w:rsidRPr="001515F6">
          <w:rPr>
            <w:rStyle w:val="Hipercze"/>
            <w:noProof/>
          </w:rPr>
          <w:t>2.1.</w:t>
        </w:r>
        <w:r w:rsidR="00361EFC">
          <w:rPr>
            <w:rFonts w:asciiTheme="minorHAnsi" w:eastAsiaTheme="minorEastAsia" w:hAnsiTheme="minorHAnsi" w:cstheme="minorBidi"/>
            <w:noProof/>
            <w:sz w:val="22"/>
            <w:szCs w:val="22"/>
          </w:rPr>
          <w:tab/>
        </w:r>
        <w:r w:rsidR="00361EFC" w:rsidRPr="001515F6">
          <w:rPr>
            <w:rStyle w:val="Hipercze"/>
            <w:noProof/>
          </w:rPr>
          <w:t>Gry Mobilne</w:t>
        </w:r>
        <w:r w:rsidR="00361EFC">
          <w:rPr>
            <w:noProof/>
            <w:webHidden/>
          </w:rPr>
          <w:tab/>
        </w:r>
        <w:r>
          <w:rPr>
            <w:noProof/>
            <w:webHidden/>
          </w:rPr>
          <w:fldChar w:fldCharType="begin"/>
        </w:r>
        <w:r w:rsidR="00361EFC">
          <w:rPr>
            <w:noProof/>
            <w:webHidden/>
          </w:rPr>
          <w:instrText xml:space="preserve"> PAGEREF _Toc534124192 \h </w:instrText>
        </w:r>
        <w:r>
          <w:rPr>
            <w:noProof/>
            <w:webHidden/>
          </w:rPr>
        </w:r>
        <w:r>
          <w:rPr>
            <w:noProof/>
            <w:webHidden/>
          </w:rPr>
          <w:fldChar w:fldCharType="separate"/>
        </w:r>
        <w:r w:rsidR="00361EFC">
          <w:rPr>
            <w:noProof/>
            <w:webHidden/>
          </w:rPr>
          <w:t>7</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193" w:history="1">
        <w:r w:rsidR="00361EFC" w:rsidRPr="001515F6">
          <w:rPr>
            <w:rStyle w:val="Hipercze"/>
            <w:noProof/>
          </w:rPr>
          <w:t>2.2.</w:t>
        </w:r>
        <w:r w:rsidR="00361EFC">
          <w:rPr>
            <w:rFonts w:asciiTheme="minorHAnsi" w:eastAsiaTheme="minorEastAsia" w:hAnsiTheme="minorHAnsi" w:cstheme="minorBidi"/>
            <w:noProof/>
            <w:sz w:val="22"/>
            <w:szCs w:val="22"/>
          </w:rPr>
          <w:tab/>
        </w:r>
        <w:r w:rsidR="00361EFC" w:rsidRPr="001515F6">
          <w:rPr>
            <w:rStyle w:val="Hipercze"/>
            <w:noProof/>
          </w:rPr>
          <w:t>Cel pracy</w:t>
        </w:r>
        <w:r w:rsidR="00361EFC">
          <w:rPr>
            <w:noProof/>
            <w:webHidden/>
          </w:rPr>
          <w:tab/>
        </w:r>
        <w:r>
          <w:rPr>
            <w:noProof/>
            <w:webHidden/>
          </w:rPr>
          <w:fldChar w:fldCharType="begin"/>
        </w:r>
        <w:r w:rsidR="00361EFC">
          <w:rPr>
            <w:noProof/>
            <w:webHidden/>
          </w:rPr>
          <w:instrText xml:space="preserve"> PAGEREF _Toc534124193 \h </w:instrText>
        </w:r>
        <w:r>
          <w:rPr>
            <w:noProof/>
            <w:webHidden/>
          </w:rPr>
        </w:r>
        <w:r>
          <w:rPr>
            <w:noProof/>
            <w:webHidden/>
          </w:rPr>
          <w:fldChar w:fldCharType="separate"/>
        </w:r>
        <w:r w:rsidR="00361EFC">
          <w:rPr>
            <w:noProof/>
            <w:webHidden/>
          </w:rPr>
          <w:t>8</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194" w:history="1">
        <w:r w:rsidR="00361EFC" w:rsidRPr="001515F6">
          <w:rPr>
            <w:rStyle w:val="Hipercze"/>
            <w:noProof/>
          </w:rPr>
          <w:t>2.2.1.</w:t>
        </w:r>
        <w:r w:rsidR="00361EFC">
          <w:rPr>
            <w:rFonts w:asciiTheme="minorHAnsi" w:eastAsiaTheme="minorEastAsia" w:hAnsiTheme="minorHAnsi" w:cstheme="minorBidi"/>
            <w:noProof/>
            <w:sz w:val="22"/>
            <w:szCs w:val="22"/>
          </w:rPr>
          <w:tab/>
        </w:r>
        <w:r w:rsidR="00361EFC" w:rsidRPr="001515F6">
          <w:rPr>
            <w:rStyle w:val="Hipercze"/>
            <w:noProof/>
          </w:rPr>
          <w:t>Arkanoid</w:t>
        </w:r>
        <w:r w:rsidR="00361EFC">
          <w:rPr>
            <w:noProof/>
            <w:webHidden/>
          </w:rPr>
          <w:tab/>
        </w:r>
        <w:r>
          <w:rPr>
            <w:noProof/>
            <w:webHidden/>
          </w:rPr>
          <w:fldChar w:fldCharType="begin"/>
        </w:r>
        <w:r w:rsidR="00361EFC">
          <w:rPr>
            <w:noProof/>
            <w:webHidden/>
          </w:rPr>
          <w:instrText xml:space="preserve"> PAGEREF _Toc534124194 \h </w:instrText>
        </w:r>
        <w:r>
          <w:rPr>
            <w:noProof/>
            <w:webHidden/>
          </w:rPr>
        </w:r>
        <w:r>
          <w:rPr>
            <w:noProof/>
            <w:webHidden/>
          </w:rPr>
          <w:fldChar w:fldCharType="separate"/>
        </w:r>
        <w:r w:rsidR="00361EFC">
          <w:rPr>
            <w:noProof/>
            <w:webHidden/>
          </w:rPr>
          <w:t>8</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195" w:history="1">
        <w:r w:rsidR="00361EFC" w:rsidRPr="001515F6">
          <w:rPr>
            <w:rStyle w:val="Hipercze"/>
            <w:noProof/>
          </w:rPr>
          <w:t>2.2.2.</w:t>
        </w:r>
        <w:r w:rsidR="00361EFC">
          <w:rPr>
            <w:rFonts w:asciiTheme="minorHAnsi" w:eastAsiaTheme="minorEastAsia" w:hAnsiTheme="minorHAnsi" w:cstheme="minorBidi"/>
            <w:noProof/>
            <w:sz w:val="22"/>
            <w:szCs w:val="22"/>
          </w:rPr>
          <w:tab/>
        </w:r>
        <w:r w:rsidR="00361EFC" w:rsidRPr="001515F6">
          <w:rPr>
            <w:rStyle w:val="Hipercze"/>
            <w:noProof/>
          </w:rPr>
          <w:t>Założenia i funkcje</w:t>
        </w:r>
        <w:r w:rsidR="00361EFC">
          <w:rPr>
            <w:noProof/>
            <w:webHidden/>
          </w:rPr>
          <w:tab/>
        </w:r>
        <w:r>
          <w:rPr>
            <w:noProof/>
            <w:webHidden/>
          </w:rPr>
          <w:fldChar w:fldCharType="begin"/>
        </w:r>
        <w:r w:rsidR="00361EFC">
          <w:rPr>
            <w:noProof/>
            <w:webHidden/>
          </w:rPr>
          <w:instrText xml:space="preserve"> PAGEREF _Toc534124195 \h </w:instrText>
        </w:r>
        <w:r>
          <w:rPr>
            <w:noProof/>
            <w:webHidden/>
          </w:rPr>
        </w:r>
        <w:r>
          <w:rPr>
            <w:noProof/>
            <w:webHidden/>
          </w:rPr>
          <w:fldChar w:fldCharType="separate"/>
        </w:r>
        <w:r w:rsidR="00361EFC">
          <w:rPr>
            <w:noProof/>
            <w:webHidden/>
          </w:rPr>
          <w:t>9</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196" w:history="1">
        <w:r w:rsidR="00361EFC" w:rsidRPr="001515F6">
          <w:rPr>
            <w:rStyle w:val="Hipercze"/>
            <w:noProof/>
          </w:rPr>
          <w:t>2.3.</w:t>
        </w:r>
        <w:r w:rsidR="00361EFC">
          <w:rPr>
            <w:rFonts w:asciiTheme="minorHAnsi" w:eastAsiaTheme="minorEastAsia" w:hAnsiTheme="minorHAnsi" w:cstheme="minorBidi"/>
            <w:noProof/>
            <w:sz w:val="22"/>
            <w:szCs w:val="22"/>
          </w:rPr>
          <w:tab/>
        </w:r>
        <w:r w:rsidR="00361EFC" w:rsidRPr="001515F6">
          <w:rPr>
            <w:rStyle w:val="Hipercze"/>
            <w:noProof/>
          </w:rPr>
          <w:t>Istniejące rozwiązania</w:t>
        </w:r>
        <w:r w:rsidR="00361EFC">
          <w:rPr>
            <w:noProof/>
            <w:webHidden/>
          </w:rPr>
          <w:tab/>
        </w:r>
        <w:r>
          <w:rPr>
            <w:noProof/>
            <w:webHidden/>
          </w:rPr>
          <w:fldChar w:fldCharType="begin"/>
        </w:r>
        <w:r w:rsidR="00361EFC">
          <w:rPr>
            <w:noProof/>
            <w:webHidden/>
          </w:rPr>
          <w:instrText xml:space="preserve"> PAGEREF _Toc534124196 \h </w:instrText>
        </w:r>
        <w:r>
          <w:rPr>
            <w:noProof/>
            <w:webHidden/>
          </w:rPr>
        </w:r>
        <w:r>
          <w:rPr>
            <w:noProof/>
            <w:webHidden/>
          </w:rPr>
          <w:fldChar w:fldCharType="separate"/>
        </w:r>
        <w:r w:rsidR="00361EFC">
          <w:rPr>
            <w:noProof/>
            <w:webHidden/>
          </w:rPr>
          <w:t>10</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197" w:history="1">
        <w:r w:rsidR="00361EFC" w:rsidRPr="001515F6">
          <w:rPr>
            <w:rStyle w:val="Hipercze"/>
            <w:noProof/>
          </w:rPr>
          <w:t>2.3.1.</w:t>
        </w:r>
        <w:r w:rsidR="00361EFC">
          <w:rPr>
            <w:rFonts w:asciiTheme="minorHAnsi" w:eastAsiaTheme="minorEastAsia" w:hAnsiTheme="minorHAnsi" w:cstheme="minorBidi"/>
            <w:noProof/>
            <w:sz w:val="22"/>
            <w:szCs w:val="22"/>
          </w:rPr>
          <w:tab/>
        </w:r>
        <w:r w:rsidR="00361EFC" w:rsidRPr="001515F6">
          <w:rPr>
            <w:rStyle w:val="Hipercze"/>
            <w:noProof/>
          </w:rPr>
          <w:t>Brick Breaker Star: Space King</w:t>
        </w:r>
        <w:r w:rsidR="00361EFC">
          <w:rPr>
            <w:noProof/>
            <w:webHidden/>
          </w:rPr>
          <w:tab/>
        </w:r>
        <w:r>
          <w:rPr>
            <w:noProof/>
            <w:webHidden/>
          </w:rPr>
          <w:fldChar w:fldCharType="begin"/>
        </w:r>
        <w:r w:rsidR="00361EFC">
          <w:rPr>
            <w:noProof/>
            <w:webHidden/>
          </w:rPr>
          <w:instrText xml:space="preserve"> PAGEREF _Toc534124197 \h </w:instrText>
        </w:r>
        <w:r>
          <w:rPr>
            <w:noProof/>
            <w:webHidden/>
          </w:rPr>
        </w:r>
        <w:r>
          <w:rPr>
            <w:noProof/>
            <w:webHidden/>
          </w:rPr>
          <w:fldChar w:fldCharType="separate"/>
        </w:r>
        <w:r w:rsidR="00361EFC">
          <w:rPr>
            <w:noProof/>
            <w:webHidden/>
          </w:rPr>
          <w:t>10</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198" w:history="1">
        <w:r w:rsidR="00361EFC" w:rsidRPr="001515F6">
          <w:rPr>
            <w:rStyle w:val="Hipercze"/>
            <w:noProof/>
          </w:rPr>
          <w:t>2.3.2.</w:t>
        </w:r>
        <w:r w:rsidR="00361EFC">
          <w:rPr>
            <w:rFonts w:asciiTheme="minorHAnsi" w:eastAsiaTheme="minorEastAsia" w:hAnsiTheme="minorHAnsi" w:cstheme="minorBidi"/>
            <w:noProof/>
            <w:sz w:val="22"/>
            <w:szCs w:val="22"/>
          </w:rPr>
          <w:tab/>
        </w:r>
        <w:r w:rsidR="00361EFC" w:rsidRPr="001515F6">
          <w:rPr>
            <w:rStyle w:val="Hipercze"/>
            <w:noProof/>
          </w:rPr>
          <w:t>Arkanoid Collection Free</w:t>
        </w:r>
        <w:r w:rsidR="00361EFC">
          <w:rPr>
            <w:noProof/>
            <w:webHidden/>
          </w:rPr>
          <w:tab/>
        </w:r>
        <w:r>
          <w:rPr>
            <w:noProof/>
            <w:webHidden/>
          </w:rPr>
          <w:fldChar w:fldCharType="begin"/>
        </w:r>
        <w:r w:rsidR="00361EFC">
          <w:rPr>
            <w:noProof/>
            <w:webHidden/>
          </w:rPr>
          <w:instrText xml:space="preserve"> PAGEREF _Toc534124198 \h </w:instrText>
        </w:r>
        <w:r>
          <w:rPr>
            <w:noProof/>
            <w:webHidden/>
          </w:rPr>
        </w:r>
        <w:r>
          <w:rPr>
            <w:noProof/>
            <w:webHidden/>
          </w:rPr>
          <w:fldChar w:fldCharType="separate"/>
        </w:r>
        <w:r w:rsidR="00361EFC">
          <w:rPr>
            <w:noProof/>
            <w:webHidden/>
          </w:rPr>
          <w:t>13</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199" w:history="1">
        <w:r w:rsidR="00361EFC" w:rsidRPr="001515F6">
          <w:rPr>
            <w:rStyle w:val="Hipercze"/>
            <w:noProof/>
          </w:rPr>
          <w:t>2.3.3.</w:t>
        </w:r>
        <w:r w:rsidR="00361EFC">
          <w:rPr>
            <w:rFonts w:asciiTheme="minorHAnsi" w:eastAsiaTheme="minorEastAsia" w:hAnsiTheme="minorHAnsi" w:cstheme="minorBidi"/>
            <w:noProof/>
            <w:sz w:val="22"/>
            <w:szCs w:val="22"/>
          </w:rPr>
          <w:tab/>
        </w:r>
        <w:r w:rsidR="00361EFC" w:rsidRPr="001515F6">
          <w:rPr>
            <w:rStyle w:val="Hipercze"/>
            <w:noProof/>
          </w:rPr>
          <w:t>arkanoid-classic</w:t>
        </w:r>
        <w:r w:rsidR="00361EFC">
          <w:rPr>
            <w:noProof/>
            <w:webHidden/>
          </w:rPr>
          <w:tab/>
        </w:r>
        <w:r>
          <w:rPr>
            <w:noProof/>
            <w:webHidden/>
          </w:rPr>
          <w:fldChar w:fldCharType="begin"/>
        </w:r>
        <w:r w:rsidR="00361EFC">
          <w:rPr>
            <w:noProof/>
            <w:webHidden/>
          </w:rPr>
          <w:instrText xml:space="preserve"> PAGEREF _Toc534124199 \h </w:instrText>
        </w:r>
        <w:r>
          <w:rPr>
            <w:noProof/>
            <w:webHidden/>
          </w:rPr>
        </w:r>
        <w:r>
          <w:rPr>
            <w:noProof/>
            <w:webHidden/>
          </w:rPr>
          <w:fldChar w:fldCharType="separate"/>
        </w:r>
        <w:r w:rsidR="00361EFC">
          <w:rPr>
            <w:noProof/>
            <w:webHidden/>
          </w:rPr>
          <w:t>14</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00" w:history="1">
        <w:r w:rsidR="00361EFC" w:rsidRPr="001515F6">
          <w:rPr>
            <w:rStyle w:val="Hipercze"/>
            <w:noProof/>
          </w:rPr>
          <w:t>2.4.</w:t>
        </w:r>
        <w:r w:rsidR="00361EFC">
          <w:rPr>
            <w:rFonts w:asciiTheme="minorHAnsi" w:eastAsiaTheme="minorEastAsia" w:hAnsiTheme="minorHAnsi" w:cstheme="minorBidi"/>
            <w:noProof/>
            <w:sz w:val="22"/>
            <w:szCs w:val="22"/>
          </w:rPr>
          <w:tab/>
        </w:r>
        <w:r w:rsidR="00361EFC" w:rsidRPr="001515F6">
          <w:rPr>
            <w:rStyle w:val="Hipercze"/>
            <w:noProof/>
          </w:rPr>
          <w:t>Przegląd dostępnych narzędzi programistycznych do tworzenia aplikacji mobilnych</w:t>
        </w:r>
        <w:r w:rsidR="00361EFC">
          <w:rPr>
            <w:noProof/>
            <w:webHidden/>
          </w:rPr>
          <w:tab/>
        </w:r>
        <w:r>
          <w:rPr>
            <w:noProof/>
            <w:webHidden/>
          </w:rPr>
          <w:fldChar w:fldCharType="begin"/>
        </w:r>
        <w:r w:rsidR="00361EFC">
          <w:rPr>
            <w:noProof/>
            <w:webHidden/>
          </w:rPr>
          <w:instrText xml:space="preserve"> PAGEREF _Toc534124200 \h </w:instrText>
        </w:r>
        <w:r>
          <w:rPr>
            <w:noProof/>
            <w:webHidden/>
          </w:rPr>
        </w:r>
        <w:r>
          <w:rPr>
            <w:noProof/>
            <w:webHidden/>
          </w:rPr>
          <w:fldChar w:fldCharType="separate"/>
        </w:r>
        <w:r w:rsidR="00361EFC">
          <w:rPr>
            <w:noProof/>
            <w:webHidden/>
          </w:rPr>
          <w:t>15</w:t>
        </w:r>
        <w:r>
          <w:rPr>
            <w:noProof/>
            <w:webHidden/>
          </w:rPr>
          <w:fldChar w:fldCharType="end"/>
        </w:r>
      </w:hyperlink>
    </w:p>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hyperlink w:anchor="_Toc534124201" w:history="1">
        <w:r w:rsidR="00361EFC" w:rsidRPr="001515F6">
          <w:rPr>
            <w:rStyle w:val="Hipercze"/>
          </w:rPr>
          <w:t>3.</w:t>
        </w:r>
        <w:r w:rsidR="00361EFC">
          <w:rPr>
            <w:rFonts w:asciiTheme="minorHAnsi" w:eastAsiaTheme="minorEastAsia" w:hAnsiTheme="minorHAnsi" w:cstheme="minorBidi"/>
            <w:sz w:val="22"/>
            <w:szCs w:val="22"/>
            <w:lang w:val="pl-PL"/>
          </w:rPr>
          <w:tab/>
        </w:r>
        <w:r w:rsidR="00361EFC" w:rsidRPr="001515F6">
          <w:rPr>
            <w:rStyle w:val="Hipercze"/>
          </w:rPr>
          <w:t>Wymagania dotyczące aplikacji mobilnej i narzędzia programistyczne</w:t>
        </w:r>
        <w:r w:rsidR="00361EFC">
          <w:rPr>
            <w:webHidden/>
          </w:rPr>
          <w:tab/>
        </w:r>
        <w:r>
          <w:rPr>
            <w:webHidden/>
          </w:rPr>
          <w:fldChar w:fldCharType="begin"/>
        </w:r>
        <w:r w:rsidR="00361EFC">
          <w:rPr>
            <w:webHidden/>
          </w:rPr>
          <w:instrText xml:space="preserve"> PAGEREF _Toc534124201 \h </w:instrText>
        </w:r>
        <w:r>
          <w:rPr>
            <w:webHidden/>
          </w:rPr>
        </w:r>
        <w:r>
          <w:rPr>
            <w:webHidden/>
          </w:rPr>
          <w:fldChar w:fldCharType="separate"/>
        </w:r>
        <w:r w:rsidR="00361EFC">
          <w:rPr>
            <w:webHidden/>
          </w:rPr>
          <w:t>18</w:t>
        </w:r>
        <w:r>
          <w:rPr>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02" w:history="1">
        <w:r w:rsidR="00361EFC" w:rsidRPr="001515F6">
          <w:rPr>
            <w:rStyle w:val="Hipercze"/>
            <w:noProof/>
          </w:rPr>
          <w:t>3.1.</w:t>
        </w:r>
        <w:r w:rsidR="00361EFC">
          <w:rPr>
            <w:rFonts w:asciiTheme="minorHAnsi" w:eastAsiaTheme="minorEastAsia" w:hAnsiTheme="minorHAnsi" w:cstheme="minorBidi"/>
            <w:noProof/>
            <w:sz w:val="22"/>
            <w:szCs w:val="22"/>
          </w:rPr>
          <w:tab/>
        </w:r>
        <w:r w:rsidR="00361EFC" w:rsidRPr="001515F6">
          <w:rPr>
            <w:rStyle w:val="Hipercze"/>
            <w:noProof/>
          </w:rPr>
          <w:t>Wymagania funkcjonalne i nie funkcjonalne</w:t>
        </w:r>
        <w:r w:rsidR="00361EFC">
          <w:rPr>
            <w:noProof/>
            <w:webHidden/>
          </w:rPr>
          <w:tab/>
        </w:r>
        <w:r>
          <w:rPr>
            <w:noProof/>
            <w:webHidden/>
          </w:rPr>
          <w:fldChar w:fldCharType="begin"/>
        </w:r>
        <w:r w:rsidR="00361EFC">
          <w:rPr>
            <w:noProof/>
            <w:webHidden/>
          </w:rPr>
          <w:instrText xml:space="preserve"> PAGEREF _Toc534124202 \h </w:instrText>
        </w:r>
        <w:r>
          <w:rPr>
            <w:noProof/>
            <w:webHidden/>
          </w:rPr>
        </w:r>
        <w:r>
          <w:rPr>
            <w:noProof/>
            <w:webHidden/>
          </w:rPr>
          <w:fldChar w:fldCharType="separate"/>
        </w:r>
        <w:r w:rsidR="00361EFC">
          <w:rPr>
            <w:noProof/>
            <w:webHidden/>
          </w:rPr>
          <w:t>18</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03" w:history="1">
        <w:r w:rsidR="00361EFC" w:rsidRPr="001515F6">
          <w:rPr>
            <w:rStyle w:val="Hipercze"/>
            <w:noProof/>
          </w:rPr>
          <w:t>3.2.</w:t>
        </w:r>
        <w:r w:rsidR="00361EFC">
          <w:rPr>
            <w:rFonts w:asciiTheme="minorHAnsi" w:eastAsiaTheme="minorEastAsia" w:hAnsiTheme="minorHAnsi" w:cstheme="minorBidi"/>
            <w:noProof/>
            <w:sz w:val="22"/>
            <w:szCs w:val="22"/>
          </w:rPr>
          <w:tab/>
        </w:r>
        <w:r w:rsidR="00361EFC" w:rsidRPr="001515F6">
          <w:rPr>
            <w:rStyle w:val="Hipercze"/>
            <w:noProof/>
          </w:rPr>
          <w:t>Unity</w:t>
        </w:r>
        <w:r w:rsidR="00361EFC">
          <w:rPr>
            <w:noProof/>
            <w:webHidden/>
          </w:rPr>
          <w:tab/>
        </w:r>
        <w:r>
          <w:rPr>
            <w:noProof/>
            <w:webHidden/>
          </w:rPr>
          <w:fldChar w:fldCharType="begin"/>
        </w:r>
        <w:r w:rsidR="00361EFC">
          <w:rPr>
            <w:noProof/>
            <w:webHidden/>
          </w:rPr>
          <w:instrText xml:space="preserve"> PAGEREF _Toc534124203 \h </w:instrText>
        </w:r>
        <w:r>
          <w:rPr>
            <w:noProof/>
            <w:webHidden/>
          </w:rPr>
        </w:r>
        <w:r>
          <w:rPr>
            <w:noProof/>
            <w:webHidden/>
          </w:rPr>
          <w:fldChar w:fldCharType="separate"/>
        </w:r>
        <w:r w:rsidR="00361EFC">
          <w:rPr>
            <w:noProof/>
            <w:webHidden/>
          </w:rPr>
          <w:t>19</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04" w:history="1">
        <w:r w:rsidR="00361EFC" w:rsidRPr="001515F6">
          <w:rPr>
            <w:rStyle w:val="Hipercze"/>
            <w:noProof/>
          </w:rPr>
          <w:t>3.2.1.</w:t>
        </w:r>
        <w:r w:rsidR="00361EFC">
          <w:rPr>
            <w:rFonts w:asciiTheme="minorHAnsi" w:eastAsiaTheme="minorEastAsia" w:hAnsiTheme="minorHAnsi" w:cstheme="minorBidi"/>
            <w:noProof/>
            <w:sz w:val="22"/>
            <w:szCs w:val="22"/>
          </w:rPr>
          <w:tab/>
        </w:r>
        <w:r w:rsidR="00361EFC" w:rsidRPr="001515F6">
          <w:rPr>
            <w:rStyle w:val="Hipercze"/>
            <w:noProof/>
          </w:rPr>
          <w:t>Skrypty</w:t>
        </w:r>
        <w:r w:rsidR="00361EFC">
          <w:rPr>
            <w:noProof/>
            <w:webHidden/>
          </w:rPr>
          <w:tab/>
        </w:r>
        <w:r>
          <w:rPr>
            <w:noProof/>
            <w:webHidden/>
          </w:rPr>
          <w:fldChar w:fldCharType="begin"/>
        </w:r>
        <w:r w:rsidR="00361EFC">
          <w:rPr>
            <w:noProof/>
            <w:webHidden/>
          </w:rPr>
          <w:instrText xml:space="preserve"> PAGEREF _Toc534124204 \h </w:instrText>
        </w:r>
        <w:r>
          <w:rPr>
            <w:noProof/>
            <w:webHidden/>
          </w:rPr>
        </w:r>
        <w:r>
          <w:rPr>
            <w:noProof/>
            <w:webHidden/>
          </w:rPr>
          <w:fldChar w:fldCharType="separate"/>
        </w:r>
        <w:r w:rsidR="00361EFC">
          <w:rPr>
            <w:noProof/>
            <w:webHidden/>
          </w:rPr>
          <w:t>21</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05" w:history="1">
        <w:r w:rsidR="00361EFC" w:rsidRPr="001515F6">
          <w:rPr>
            <w:rStyle w:val="Hipercze"/>
            <w:noProof/>
          </w:rPr>
          <w:t>3.2.2.</w:t>
        </w:r>
        <w:r w:rsidR="00361EFC">
          <w:rPr>
            <w:rFonts w:asciiTheme="minorHAnsi" w:eastAsiaTheme="minorEastAsia" w:hAnsiTheme="minorHAnsi" w:cstheme="minorBidi"/>
            <w:noProof/>
            <w:sz w:val="22"/>
            <w:szCs w:val="22"/>
          </w:rPr>
          <w:tab/>
        </w:r>
        <w:r w:rsidR="00361EFC" w:rsidRPr="001515F6">
          <w:rPr>
            <w:rStyle w:val="Hipercze"/>
            <w:noProof/>
          </w:rPr>
          <w:t>Budowanie aplikacji</w:t>
        </w:r>
        <w:r w:rsidR="00361EFC">
          <w:rPr>
            <w:noProof/>
            <w:webHidden/>
          </w:rPr>
          <w:tab/>
        </w:r>
        <w:r>
          <w:rPr>
            <w:noProof/>
            <w:webHidden/>
          </w:rPr>
          <w:fldChar w:fldCharType="begin"/>
        </w:r>
        <w:r w:rsidR="00361EFC">
          <w:rPr>
            <w:noProof/>
            <w:webHidden/>
          </w:rPr>
          <w:instrText xml:space="preserve"> PAGEREF _Toc534124205 \h </w:instrText>
        </w:r>
        <w:r>
          <w:rPr>
            <w:noProof/>
            <w:webHidden/>
          </w:rPr>
        </w:r>
        <w:r>
          <w:rPr>
            <w:noProof/>
            <w:webHidden/>
          </w:rPr>
          <w:fldChar w:fldCharType="separate"/>
        </w:r>
        <w:r w:rsidR="00361EFC">
          <w:rPr>
            <w:noProof/>
            <w:webHidden/>
          </w:rPr>
          <w:t>22</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06" w:history="1">
        <w:r w:rsidR="00361EFC" w:rsidRPr="001515F6">
          <w:rPr>
            <w:rStyle w:val="Hipercze"/>
            <w:noProof/>
          </w:rPr>
          <w:t>3.3.</w:t>
        </w:r>
        <w:r w:rsidR="00361EFC">
          <w:rPr>
            <w:rFonts w:asciiTheme="minorHAnsi" w:eastAsiaTheme="minorEastAsia" w:hAnsiTheme="minorHAnsi" w:cstheme="minorBidi"/>
            <w:noProof/>
            <w:sz w:val="22"/>
            <w:szCs w:val="22"/>
          </w:rPr>
          <w:tab/>
        </w:r>
        <w:r w:rsidR="00361EFC" w:rsidRPr="001515F6">
          <w:rPr>
            <w:rStyle w:val="Hipercze"/>
            <w:noProof/>
          </w:rPr>
          <w:t>Metodyka pracy nad projektem</w:t>
        </w:r>
        <w:r w:rsidR="00361EFC">
          <w:rPr>
            <w:noProof/>
            <w:webHidden/>
          </w:rPr>
          <w:tab/>
        </w:r>
        <w:r>
          <w:rPr>
            <w:noProof/>
            <w:webHidden/>
          </w:rPr>
          <w:fldChar w:fldCharType="begin"/>
        </w:r>
        <w:r w:rsidR="00361EFC">
          <w:rPr>
            <w:noProof/>
            <w:webHidden/>
          </w:rPr>
          <w:instrText xml:space="preserve"> PAGEREF _Toc534124206 \h </w:instrText>
        </w:r>
        <w:r>
          <w:rPr>
            <w:noProof/>
            <w:webHidden/>
          </w:rPr>
        </w:r>
        <w:r>
          <w:rPr>
            <w:noProof/>
            <w:webHidden/>
          </w:rPr>
          <w:fldChar w:fldCharType="separate"/>
        </w:r>
        <w:r w:rsidR="00361EFC">
          <w:rPr>
            <w:noProof/>
            <w:webHidden/>
          </w:rPr>
          <w:t>22</w:t>
        </w:r>
        <w:r>
          <w:rPr>
            <w:noProof/>
            <w:webHidden/>
          </w:rPr>
          <w:fldChar w:fldCharType="end"/>
        </w:r>
      </w:hyperlink>
    </w:p>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hyperlink w:anchor="_Toc534124207" w:history="1">
        <w:r w:rsidR="00361EFC" w:rsidRPr="001515F6">
          <w:rPr>
            <w:rStyle w:val="Hipercze"/>
          </w:rPr>
          <w:t>4.</w:t>
        </w:r>
        <w:r w:rsidR="00361EFC">
          <w:rPr>
            <w:rFonts w:asciiTheme="minorHAnsi" w:eastAsiaTheme="minorEastAsia" w:hAnsiTheme="minorHAnsi" w:cstheme="minorBidi"/>
            <w:sz w:val="22"/>
            <w:szCs w:val="22"/>
            <w:lang w:val="pl-PL"/>
          </w:rPr>
          <w:tab/>
        </w:r>
        <w:r w:rsidR="00361EFC" w:rsidRPr="001515F6">
          <w:rPr>
            <w:rStyle w:val="Hipercze"/>
          </w:rPr>
          <w:t>Specyfikacja zewnętrzna</w:t>
        </w:r>
        <w:r w:rsidR="00361EFC">
          <w:rPr>
            <w:webHidden/>
          </w:rPr>
          <w:tab/>
        </w:r>
        <w:r>
          <w:rPr>
            <w:webHidden/>
          </w:rPr>
          <w:fldChar w:fldCharType="begin"/>
        </w:r>
        <w:r w:rsidR="00361EFC">
          <w:rPr>
            <w:webHidden/>
          </w:rPr>
          <w:instrText xml:space="preserve"> PAGEREF _Toc534124207 \h </w:instrText>
        </w:r>
        <w:r>
          <w:rPr>
            <w:webHidden/>
          </w:rPr>
        </w:r>
        <w:r>
          <w:rPr>
            <w:webHidden/>
          </w:rPr>
          <w:fldChar w:fldCharType="separate"/>
        </w:r>
        <w:r w:rsidR="00361EFC">
          <w:rPr>
            <w:webHidden/>
          </w:rPr>
          <w:t>24</w:t>
        </w:r>
        <w:r>
          <w:rPr>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08" w:history="1">
        <w:r w:rsidR="00361EFC" w:rsidRPr="001515F6">
          <w:rPr>
            <w:rStyle w:val="Hipercze"/>
            <w:noProof/>
          </w:rPr>
          <w:t>4.1.</w:t>
        </w:r>
        <w:r w:rsidR="00361EFC">
          <w:rPr>
            <w:rFonts w:asciiTheme="minorHAnsi" w:eastAsiaTheme="minorEastAsia" w:hAnsiTheme="minorHAnsi" w:cstheme="minorBidi"/>
            <w:noProof/>
            <w:sz w:val="22"/>
            <w:szCs w:val="22"/>
          </w:rPr>
          <w:tab/>
        </w:r>
        <w:r w:rsidR="00361EFC" w:rsidRPr="001515F6">
          <w:rPr>
            <w:rStyle w:val="Hipercze"/>
            <w:noProof/>
          </w:rPr>
          <w:t>Wymagania sprzętowe i instalacja</w:t>
        </w:r>
        <w:r w:rsidR="00361EFC">
          <w:rPr>
            <w:noProof/>
            <w:webHidden/>
          </w:rPr>
          <w:tab/>
        </w:r>
        <w:r>
          <w:rPr>
            <w:noProof/>
            <w:webHidden/>
          </w:rPr>
          <w:fldChar w:fldCharType="begin"/>
        </w:r>
        <w:r w:rsidR="00361EFC">
          <w:rPr>
            <w:noProof/>
            <w:webHidden/>
          </w:rPr>
          <w:instrText xml:space="preserve"> PAGEREF _Toc534124208 \h </w:instrText>
        </w:r>
        <w:r>
          <w:rPr>
            <w:noProof/>
            <w:webHidden/>
          </w:rPr>
        </w:r>
        <w:r>
          <w:rPr>
            <w:noProof/>
            <w:webHidden/>
          </w:rPr>
          <w:fldChar w:fldCharType="separate"/>
        </w:r>
        <w:r w:rsidR="00361EFC">
          <w:rPr>
            <w:noProof/>
            <w:webHidden/>
          </w:rPr>
          <w:t>24</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09" w:history="1">
        <w:r w:rsidR="00361EFC" w:rsidRPr="001515F6">
          <w:rPr>
            <w:rStyle w:val="Hipercze"/>
            <w:noProof/>
          </w:rPr>
          <w:t>4.2.</w:t>
        </w:r>
        <w:r w:rsidR="00361EFC">
          <w:rPr>
            <w:rFonts w:asciiTheme="minorHAnsi" w:eastAsiaTheme="minorEastAsia" w:hAnsiTheme="minorHAnsi" w:cstheme="minorBidi"/>
            <w:noProof/>
            <w:sz w:val="22"/>
            <w:szCs w:val="22"/>
          </w:rPr>
          <w:tab/>
        </w:r>
        <w:r w:rsidR="00361EFC" w:rsidRPr="001515F6">
          <w:rPr>
            <w:rStyle w:val="Hipercze"/>
            <w:noProof/>
          </w:rPr>
          <w:t>Instrukcja obsługi</w:t>
        </w:r>
        <w:r w:rsidR="00361EFC">
          <w:rPr>
            <w:noProof/>
            <w:webHidden/>
          </w:rPr>
          <w:tab/>
        </w:r>
        <w:r>
          <w:rPr>
            <w:noProof/>
            <w:webHidden/>
          </w:rPr>
          <w:fldChar w:fldCharType="begin"/>
        </w:r>
        <w:r w:rsidR="00361EFC">
          <w:rPr>
            <w:noProof/>
            <w:webHidden/>
          </w:rPr>
          <w:instrText xml:space="preserve"> PAGEREF _Toc534124209 \h </w:instrText>
        </w:r>
        <w:r>
          <w:rPr>
            <w:noProof/>
            <w:webHidden/>
          </w:rPr>
        </w:r>
        <w:r>
          <w:rPr>
            <w:noProof/>
            <w:webHidden/>
          </w:rPr>
          <w:fldChar w:fldCharType="separate"/>
        </w:r>
        <w:r w:rsidR="00361EFC">
          <w:rPr>
            <w:noProof/>
            <w:webHidden/>
          </w:rPr>
          <w:t>24</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10" w:history="1">
        <w:r w:rsidR="00361EFC" w:rsidRPr="001515F6">
          <w:rPr>
            <w:rStyle w:val="Hipercze"/>
            <w:noProof/>
          </w:rPr>
          <w:t>4.2.1.</w:t>
        </w:r>
        <w:r w:rsidR="00361EFC">
          <w:rPr>
            <w:rFonts w:asciiTheme="minorHAnsi" w:eastAsiaTheme="minorEastAsia" w:hAnsiTheme="minorHAnsi" w:cstheme="minorBidi"/>
            <w:noProof/>
            <w:sz w:val="22"/>
            <w:szCs w:val="22"/>
          </w:rPr>
          <w:tab/>
        </w:r>
        <w:r w:rsidR="00361EFC" w:rsidRPr="001515F6">
          <w:rPr>
            <w:rStyle w:val="Hipercze"/>
            <w:noProof/>
          </w:rPr>
          <w:t>Rozgrywka</w:t>
        </w:r>
        <w:r w:rsidR="00361EFC">
          <w:rPr>
            <w:noProof/>
            <w:webHidden/>
          </w:rPr>
          <w:tab/>
        </w:r>
        <w:r>
          <w:rPr>
            <w:noProof/>
            <w:webHidden/>
          </w:rPr>
          <w:fldChar w:fldCharType="begin"/>
        </w:r>
        <w:r w:rsidR="00361EFC">
          <w:rPr>
            <w:noProof/>
            <w:webHidden/>
          </w:rPr>
          <w:instrText xml:space="preserve"> PAGEREF _Toc534124210 \h </w:instrText>
        </w:r>
        <w:r>
          <w:rPr>
            <w:noProof/>
            <w:webHidden/>
          </w:rPr>
        </w:r>
        <w:r>
          <w:rPr>
            <w:noProof/>
            <w:webHidden/>
          </w:rPr>
          <w:fldChar w:fldCharType="separate"/>
        </w:r>
        <w:r w:rsidR="00361EFC">
          <w:rPr>
            <w:noProof/>
            <w:webHidden/>
          </w:rPr>
          <w:t>27</w:t>
        </w:r>
        <w:r>
          <w:rPr>
            <w:noProof/>
            <w:webHidden/>
          </w:rPr>
          <w:fldChar w:fldCharType="end"/>
        </w:r>
      </w:hyperlink>
    </w:p>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hyperlink w:anchor="_Toc534124211" w:history="1">
        <w:r w:rsidR="00361EFC" w:rsidRPr="001515F6">
          <w:rPr>
            <w:rStyle w:val="Hipercze"/>
          </w:rPr>
          <w:t>5.</w:t>
        </w:r>
        <w:r w:rsidR="00361EFC">
          <w:rPr>
            <w:rFonts w:asciiTheme="minorHAnsi" w:eastAsiaTheme="minorEastAsia" w:hAnsiTheme="minorHAnsi" w:cstheme="minorBidi"/>
            <w:sz w:val="22"/>
            <w:szCs w:val="22"/>
            <w:lang w:val="pl-PL"/>
          </w:rPr>
          <w:tab/>
        </w:r>
        <w:r w:rsidR="00361EFC" w:rsidRPr="001515F6">
          <w:rPr>
            <w:rStyle w:val="Hipercze"/>
          </w:rPr>
          <w:t>Specyfikacja wewnętrzna</w:t>
        </w:r>
        <w:r w:rsidR="00361EFC">
          <w:rPr>
            <w:webHidden/>
          </w:rPr>
          <w:tab/>
        </w:r>
        <w:r>
          <w:rPr>
            <w:webHidden/>
          </w:rPr>
          <w:fldChar w:fldCharType="begin"/>
        </w:r>
        <w:r w:rsidR="00361EFC">
          <w:rPr>
            <w:webHidden/>
          </w:rPr>
          <w:instrText xml:space="preserve"> PAGEREF _Toc534124211 \h </w:instrText>
        </w:r>
        <w:r>
          <w:rPr>
            <w:webHidden/>
          </w:rPr>
        </w:r>
        <w:r>
          <w:rPr>
            <w:webHidden/>
          </w:rPr>
          <w:fldChar w:fldCharType="separate"/>
        </w:r>
        <w:r w:rsidR="00361EFC">
          <w:rPr>
            <w:webHidden/>
          </w:rPr>
          <w:t>30</w:t>
        </w:r>
        <w:r>
          <w:rPr>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12" w:history="1">
        <w:r w:rsidR="00361EFC" w:rsidRPr="001515F6">
          <w:rPr>
            <w:rStyle w:val="Hipercze"/>
            <w:noProof/>
          </w:rPr>
          <w:t>5.1.</w:t>
        </w:r>
        <w:r w:rsidR="00361EFC">
          <w:rPr>
            <w:rFonts w:asciiTheme="minorHAnsi" w:eastAsiaTheme="minorEastAsia" w:hAnsiTheme="minorHAnsi" w:cstheme="minorBidi"/>
            <w:noProof/>
            <w:sz w:val="22"/>
            <w:szCs w:val="22"/>
          </w:rPr>
          <w:tab/>
        </w:r>
        <w:r w:rsidR="00361EFC" w:rsidRPr="001515F6">
          <w:rPr>
            <w:rStyle w:val="Hipercze"/>
            <w:noProof/>
          </w:rPr>
          <w:t>Architektura poziomu gry</w:t>
        </w:r>
        <w:r w:rsidR="00361EFC">
          <w:rPr>
            <w:noProof/>
            <w:webHidden/>
          </w:rPr>
          <w:tab/>
        </w:r>
        <w:r>
          <w:rPr>
            <w:noProof/>
            <w:webHidden/>
          </w:rPr>
          <w:fldChar w:fldCharType="begin"/>
        </w:r>
        <w:r w:rsidR="00361EFC">
          <w:rPr>
            <w:noProof/>
            <w:webHidden/>
          </w:rPr>
          <w:instrText xml:space="preserve"> PAGEREF _Toc534124212 \h </w:instrText>
        </w:r>
        <w:r>
          <w:rPr>
            <w:noProof/>
            <w:webHidden/>
          </w:rPr>
        </w:r>
        <w:r>
          <w:rPr>
            <w:noProof/>
            <w:webHidden/>
          </w:rPr>
          <w:fldChar w:fldCharType="separate"/>
        </w:r>
        <w:r w:rsidR="00361EFC">
          <w:rPr>
            <w:noProof/>
            <w:webHidden/>
          </w:rPr>
          <w:t>30</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13" w:history="1">
        <w:r w:rsidR="00361EFC" w:rsidRPr="001515F6">
          <w:rPr>
            <w:rStyle w:val="Hipercze"/>
            <w:noProof/>
          </w:rPr>
          <w:t>5.1.1.</w:t>
        </w:r>
        <w:r w:rsidR="00361EFC">
          <w:rPr>
            <w:rFonts w:asciiTheme="minorHAnsi" w:eastAsiaTheme="minorEastAsia" w:hAnsiTheme="minorHAnsi" w:cstheme="minorBidi"/>
            <w:noProof/>
            <w:sz w:val="22"/>
            <w:szCs w:val="22"/>
          </w:rPr>
          <w:tab/>
        </w:r>
        <w:r w:rsidR="00361EFC" w:rsidRPr="001515F6">
          <w:rPr>
            <w:rStyle w:val="Hipercze"/>
            <w:noProof/>
          </w:rPr>
          <w:t>Platforma</w:t>
        </w:r>
        <w:r w:rsidR="00361EFC">
          <w:rPr>
            <w:noProof/>
            <w:webHidden/>
          </w:rPr>
          <w:tab/>
        </w:r>
        <w:r>
          <w:rPr>
            <w:noProof/>
            <w:webHidden/>
          </w:rPr>
          <w:fldChar w:fldCharType="begin"/>
        </w:r>
        <w:r w:rsidR="00361EFC">
          <w:rPr>
            <w:noProof/>
            <w:webHidden/>
          </w:rPr>
          <w:instrText xml:space="preserve"> PAGEREF _Toc534124213 \h </w:instrText>
        </w:r>
        <w:r>
          <w:rPr>
            <w:noProof/>
            <w:webHidden/>
          </w:rPr>
        </w:r>
        <w:r>
          <w:rPr>
            <w:noProof/>
            <w:webHidden/>
          </w:rPr>
          <w:fldChar w:fldCharType="separate"/>
        </w:r>
        <w:r w:rsidR="00361EFC">
          <w:rPr>
            <w:noProof/>
            <w:webHidden/>
          </w:rPr>
          <w:t>31</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14" w:history="1">
        <w:r w:rsidR="00361EFC" w:rsidRPr="001515F6">
          <w:rPr>
            <w:rStyle w:val="Hipercze"/>
            <w:noProof/>
          </w:rPr>
          <w:t>5.1.2.</w:t>
        </w:r>
        <w:r w:rsidR="00361EFC">
          <w:rPr>
            <w:rFonts w:asciiTheme="minorHAnsi" w:eastAsiaTheme="minorEastAsia" w:hAnsiTheme="minorHAnsi" w:cstheme="minorBidi"/>
            <w:noProof/>
            <w:sz w:val="22"/>
            <w:szCs w:val="22"/>
          </w:rPr>
          <w:tab/>
        </w:r>
        <w:r w:rsidR="00361EFC" w:rsidRPr="001515F6">
          <w:rPr>
            <w:rStyle w:val="Hipercze"/>
            <w:noProof/>
          </w:rPr>
          <w:t>Piłka</w:t>
        </w:r>
        <w:r w:rsidR="00361EFC">
          <w:rPr>
            <w:noProof/>
            <w:webHidden/>
          </w:rPr>
          <w:tab/>
        </w:r>
        <w:r>
          <w:rPr>
            <w:noProof/>
            <w:webHidden/>
          </w:rPr>
          <w:fldChar w:fldCharType="begin"/>
        </w:r>
        <w:r w:rsidR="00361EFC">
          <w:rPr>
            <w:noProof/>
            <w:webHidden/>
          </w:rPr>
          <w:instrText xml:space="preserve"> PAGEREF _Toc534124214 \h </w:instrText>
        </w:r>
        <w:r>
          <w:rPr>
            <w:noProof/>
            <w:webHidden/>
          </w:rPr>
        </w:r>
        <w:r>
          <w:rPr>
            <w:noProof/>
            <w:webHidden/>
          </w:rPr>
          <w:fldChar w:fldCharType="separate"/>
        </w:r>
        <w:r w:rsidR="00361EFC">
          <w:rPr>
            <w:noProof/>
            <w:webHidden/>
          </w:rPr>
          <w:t>33</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15" w:history="1">
        <w:r w:rsidR="00361EFC" w:rsidRPr="001515F6">
          <w:rPr>
            <w:rStyle w:val="Hipercze"/>
            <w:noProof/>
          </w:rPr>
          <w:t>5.1.3.</w:t>
        </w:r>
        <w:r w:rsidR="00361EFC">
          <w:rPr>
            <w:rFonts w:asciiTheme="minorHAnsi" w:eastAsiaTheme="minorEastAsia" w:hAnsiTheme="minorHAnsi" w:cstheme="minorBidi"/>
            <w:noProof/>
            <w:sz w:val="22"/>
            <w:szCs w:val="22"/>
          </w:rPr>
          <w:tab/>
        </w:r>
        <w:r w:rsidR="00361EFC" w:rsidRPr="001515F6">
          <w:rPr>
            <w:rStyle w:val="Hipercze"/>
            <w:noProof/>
          </w:rPr>
          <w:t>Power-Up</w:t>
        </w:r>
        <w:r w:rsidR="00361EFC">
          <w:rPr>
            <w:noProof/>
            <w:webHidden/>
          </w:rPr>
          <w:tab/>
        </w:r>
        <w:r>
          <w:rPr>
            <w:noProof/>
            <w:webHidden/>
          </w:rPr>
          <w:fldChar w:fldCharType="begin"/>
        </w:r>
        <w:r w:rsidR="00361EFC">
          <w:rPr>
            <w:noProof/>
            <w:webHidden/>
          </w:rPr>
          <w:instrText xml:space="preserve"> PAGEREF _Toc534124215 \h </w:instrText>
        </w:r>
        <w:r>
          <w:rPr>
            <w:noProof/>
            <w:webHidden/>
          </w:rPr>
        </w:r>
        <w:r>
          <w:rPr>
            <w:noProof/>
            <w:webHidden/>
          </w:rPr>
          <w:fldChar w:fldCharType="separate"/>
        </w:r>
        <w:r w:rsidR="00361EFC">
          <w:rPr>
            <w:noProof/>
            <w:webHidden/>
          </w:rPr>
          <w:t>34</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16" w:history="1">
        <w:r w:rsidR="00361EFC" w:rsidRPr="001515F6">
          <w:rPr>
            <w:rStyle w:val="Hipercze"/>
            <w:noProof/>
          </w:rPr>
          <w:t>5.1.4.</w:t>
        </w:r>
        <w:r w:rsidR="00361EFC">
          <w:rPr>
            <w:rFonts w:asciiTheme="minorHAnsi" w:eastAsiaTheme="minorEastAsia" w:hAnsiTheme="minorHAnsi" w:cstheme="minorBidi"/>
            <w:noProof/>
            <w:sz w:val="22"/>
            <w:szCs w:val="22"/>
          </w:rPr>
          <w:tab/>
        </w:r>
        <w:r w:rsidR="00361EFC" w:rsidRPr="001515F6">
          <w:rPr>
            <w:rStyle w:val="Hipercze"/>
            <w:noProof/>
          </w:rPr>
          <w:t>AudioMenager</w:t>
        </w:r>
        <w:r w:rsidR="00361EFC">
          <w:rPr>
            <w:noProof/>
            <w:webHidden/>
          </w:rPr>
          <w:tab/>
        </w:r>
        <w:r>
          <w:rPr>
            <w:noProof/>
            <w:webHidden/>
          </w:rPr>
          <w:fldChar w:fldCharType="begin"/>
        </w:r>
        <w:r w:rsidR="00361EFC">
          <w:rPr>
            <w:noProof/>
            <w:webHidden/>
          </w:rPr>
          <w:instrText xml:space="preserve"> PAGEREF _Toc534124216 \h </w:instrText>
        </w:r>
        <w:r>
          <w:rPr>
            <w:noProof/>
            <w:webHidden/>
          </w:rPr>
        </w:r>
        <w:r>
          <w:rPr>
            <w:noProof/>
            <w:webHidden/>
          </w:rPr>
          <w:fldChar w:fldCharType="separate"/>
        </w:r>
        <w:r w:rsidR="00361EFC">
          <w:rPr>
            <w:noProof/>
            <w:webHidden/>
          </w:rPr>
          <w:t>36</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17" w:history="1">
        <w:r w:rsidR="00361EFC" w:rsidRPr="001515F6">
          <w:rPr>
            <w:rStyle w:val="Hipercze"/>
            <w:noProof/>
          </w:rPr>
          <w:t>5.2.</w:t>
        </w:r>
        <w:r w:rsidR="00361EFC">
          <w:rPr>
            <w:rFonts w:asciiTheme="minorHAnsi" w:eastAsiaTheme="minorEastAsia" w:hAnsiTheme="minorHAnsi" w:cstheme="minorBidi"/>
            <w:noProof/>
            <w:sz w:val="22"/>
            <w:szCs w:val="22"/>
          </w:rPr>
          <w:tab/>
        </w:r>
        <w:r w:rsidR="00361EFC" w:rsidRPr="001515F6">
          <w:rPr>
            <w:rStyle w:val="Hipercze"/>
            <w:noProof/>
          </w:rPr>
          <w:t>GUI</w:t>
        </w:r>
        <w:r w:rsidR="00361EFC">
          <w:rPr>
            <w:noProof/>
            <w:webHidden/>
          </w:rPr>
          <w:tab/>
        </w:r>
        <w:r>
          <w:rPr>
            <w:noProof/>
            <w:webHidden/>
          </w:rPr>
          <w:fldChar w:fldCharType="begin"/>
        </w:r>
        <w:r w:rsidR="00361EFC">
          <w:rPr>
            <w:noProof/>
            <w:webHidden/>
          </w:rPr>
          <w:instrText xml:space="preserve"> PAGEREF _Toc534124217 \h </w:instrText>
        </w:r>
        <w:r>
          <w:rPr>
            <w:noProof/>
            <w:webHidden/>
          </w:rPr>
        </w:r>
        <w:r>
          <w:rPr>
            <w:noProof/>
            <w:webHidden/>
          </w:rPr>
          <w:fldChar w:fldCharType="separate"/>
        </w:r>
        <w:r w:rsidR="00361EFC">
          <w:rPr>
            <w:noProof/>
            <w:webHidden/>
          </w:rPr>
          <w:t>37</w:t>
        </w:r>
        <w:r>
          <w:rPr>
            <w:noProof/>
            <w:webHidden/>
          </w:rPr>
          <w:fldChar w:fldCharType="end"/>
        </w:r>
      </w:hyperlink>
    </w:p>
    <w:p w:rsidR="00361EFC" w:rsidRDefault="00F94508">
      <w:pPr>
        <w:pStyle w:val="Spistreci3"/>
        <w:tabs>
          <w:tab w:val="left" w:pos="1320"/>
          <w:tab w:val="right" w:leader="dot" w:pos="7644"/>
        </w:tabs>
        <w:rPr>
          <w:rFonts w:asciiTheme="minorHAnsi" w:eastAsiaTheme="minorEastAsia" w:hAnsiTheme="minorHAnsi" w:cstheme="minorBidi"/>
          <w:noProof/>
          <w:sz w:val="22"/>
          <w:szCs w:val="22"/>
        </w:rPr>
      </w:pPr>
      <w:hyperlink w:anchor="_Toc534124218" w:history="1">
        <w:r w:rsidR="00361EFC" w:rsidRPr="001515F6">
          <w:rPr>
            <w:rStyle w:val="Hipercze"/>
            <w:noProof/>
          </w:rPr>
          <w:t>5.2.1.</w:t>
        </w:r>
        <w:r w:rsidR="00361EFC">
          <w:rPr>
            <w:rFonts w:asciiTheme="minorHAnsi" w:eastAsiaTheme="minorEastAsia" w:hAnsiTheme="minorHAnsi" w:cstheme="minorBidi"/>
            <w:noProof/>
            <w:sz w:val="22"/>
            <w:szCs w:val="22"/>
          </w:rPr>
          <w:tab/>
        </w:r>
        <w:r w:rsidR="00361EFC" w:rsidRPr="001515F6">
          <w:rPr>
            <w:rStyle w:val="Hipercze"/>
            <w:noProof/>
          </w:rPr>
          <w:t>Highscores</w:t>
        </w:r>
        <w:r w:rsidR="00361EFC">
          <w:rPr>
            <w:noProof/>
            <w:webHidden/>
          </w:rPr>
          <w:tab/>
        </w:r>
        <w:r>
          <w:rPr>
            <w:noProof/>
            <w:webHidden/>
          </w:rPr>
          <w:fldChar w:fldCharType="begin"/>
        </w:r>
        <w:r w:rsidR="00361EFC">
          <w:rPr>
            <w:noProof/>
            <w:webHidden/>
          </w:rPr>
          <w:instrText xml:space="preserve"> PAGEREF _Toc534124218 \h </w:instrText>
        </w:r>
        <w:r>
          <w:rPr>
            <w:noProof/>
            <w:webHidden/>
          </w:rPr>
        </w:r>
        <w:r>
          <w:rPr>
            <w:noProof/>
            <w:webHidden/>
          </w:rPr>
          <w:fldChar w:fldCharType="separate"/>
        </w:r>
        <w:r w:rsidR="00361EFC">
          <w:rPr>
            <w:noProof/>
            <w:webHidden/>
          </w:rPr>
          <w:t>37</w:t>
        </w:r>
        <w:r>
          <w:rPr>
            <w:noProof/>
            <w:webHidden/>
          </w:rPr>
          <w:fldChar w:fldCharType="end"/>
        </w:r>
      </w:hyperlink>
    </w:p>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hyperlink w:anchor="_Toc534124219" w:history="1">
        <w:r w:rsidR="00361EFC" w:rsidRPr="001515F6">
          <w:rPr>
            <w:rStyle w:val="Hipercze"/>
          </w:rPr>
          <w:t>6.</w:t>
        </w:r>
        <w:r w:rsidR="00361EFC">
          <w:rPr>
            <w:rFonts w:asciiTheme="minorHAnsi" w:eastAsiaTheme="minorEastAsia" w:hAnsiTheme="minorHAnsi" w:cstheme="minorBidi"/>
            <w:sz w:val="22"/>
            <w:szCs w:val="22"/>
            <w:lang w:val="pl-PL"/>
          </w:rPr>
          <w:tab/>
        </w:r>
        <w:r w:rsidR="00361EFC" w:rsidRPr="001515F6">
          <w:rPr>
            <w:rStyle w:val="Hipercze"/>
          </w:rPr>
          <w:t>Weryfikacja i walidacja</w:t>
        </w:r>
        <w:r w:rsidR="00361EFC">
          <w:rPr>
            <w:webHidden/>
          </w:rPr>
          <w:tab/>
        </w:r>
        <w:r>
          <w:rPr>
            <w:webHidden/>
          </w:rPr>
          <w:fldChar w:fldCharType="begin"/>
        </w:r>
        <w:r w:rsidR="00361EFC">
          <w:rPr>
            <w:webHidden/>
          </w:rPr>
          <w:instrText xml:space="preserve"> PAGEREF _Toc534124219 \h </w:instrText>
        </w:r>
        <w:r>
          <w:rPr>
            <w:webHidden/>
          </w:rPr>
        </w:r>
        <w:r>
          <w:rPr>
            <w:webHidden/>
          </w:rPr>
          <w:fldChar w:fldCharType="separate"/>
        </w:r>
        <w:r w:rsidR="00361EFC">
          <w:rPr>
            <w:webHidden/>
          </w:rPr>
          <w:t>40</w:t>
        </w:r>
        <w:r>
          <w:rPr>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20" w:history="1">
        <w:r w:rsidR="00361EFC" w:rsidRPr="001515F6">
          <w:rPr>
            <w:rStyle w:val="Hipercze"/>
            <w:noProof/>
          </w:rPr>
          <w:t>6.1.</w:t>
        </w:r>
        <w:r w:rsidR="00361EFC">
          <w:rPr>
            <w:rFonts w:asciiTheme="minorHAnsi" w:eastAsiaTheme="minorEastAsia" w:hAnsiTheme="minorHAnsi" w:cstheme="minorBidi"/>
            <w:noProof/>
            <w:sz w:val="22"/>
            <w:szCs w:val="22"/>
          </w:rPr>
          <w:tab/>
        </w:r>
        <w:r w:rsidR="00361EFC" w:rsidRPr="001515F6">
          <w:rPr>
            <w:rStyle w:val="Hipercze"/>
            <w:noProof/>
          </w:rPr>
          <w:t>Sposób testowania aplikacji</w:t>
        </w:r>
        <w:r w:rsidR="00361EFC">
          <w:rPr>
            <w:noProof/>
            <w:webHidden/>
          </w:rPr>
          <w:tab/>
        </w:r>
        <w:r>
          <w:rPr>
            <w:noProof/>
            <w:webHidden/>
          </w:rPr>
          <w:fldChar w:fldCharType="begin"/>
        </w:r>
        <w:r w:rsidR="00361EFC">
          <w:rPr>
            <w:noProof/>
            <w:webHidden/>
          </w:rPr>
          <w:instrText xml:space="preserve"> PAGEREF _Toc534124220 \h </w:instrText>
        </w:r>
        <w:r>
          <w:rPr>
            <w:noProof/>
            <w:webHidden/>
          </w:rPr>
        </w:r>
        <w:r>
          <w:rPr>
            <w:noProof/>
            <w:webHidden/>
          </w:rPr>
          <w:fldChar w:fldCharType="separate"/>
        </w:r>
        <w:r w:rsidR="00361EFC">
          <w:rPr>
            <w:noProof/>
            <w:webHidden/>
          </w:rPr>
          <w:t>40</w:t>
        </w:r>
        <w:r>
          <w:rPr>
            <w:noProof/>
            <w:webHidden/>
          </w:rPr>
          <w:fldChar w:fldCharType="end"/>
        </w:r>
      </w:hyperlink>
    </w:p>
    <w:p w:rsidR="00361EFC" w:rsidRDefault="00F94508">
      <w:pPr>
        <w:pStyle w:val="Spistreci2"/>
        <w:tabs>
          <w:tab w:val="left" w:pos="880"/>
          <w:tab w:val="right" w:leader="dot" w:pos="7644"/>
        </w:tabs>
        <w:rPr>
          <w:rFonts w:asciiTheme="minorHAnsi" w:eastAsiaTheme="minorEastAsia" w:hAnsiTheme="minorHAnsi" w:cstheme="minorBidi"/>
          <w:noProof/>
          <w:sz w:val="22"/>
          <w:szCs w:val="22"/>
        </w:rPr>
      </w:pPr>
      <w:hyperlink w:anchor="_Toc534124221" w:history="1">
        <w:r w:rsidR="00361EFC" w:rsidRPr="001515F6">
          <w:rPr>
            <w:rStyle w:val="Hipercze"/>
            <w:noProof/>
          </w:rPr>
          <w:t>6.2.</w:t>
        </w:r>
        <w:r w:rsidR="00361EFC">
          <w:rPr>
            <w:rFonts w:asciiTheme="minorHAnsi" w:eastAsiaTheme="minorEastAsia" w:hAnsiTheme="minorHAnsi" w:cstheme="minorBidi"/>
            <w:noProof/>
            <w:sz w:val="22"/>
            <w:szCs w:val="22"/>
          </w:rPr>
          <w:tab/>
        </w:r>
        <w:r w:rsidR="00361EFC" w:rsidRPr="001515F6">
          <w:rPr>
            <w:rStyle w:val="Hipercze"/>
            <w:noProof/>
          </w:rPr>
          <w:t>Wykryte błędy i wprowadzone udoskonalenia</w:t>
        </w:r>
        <w:r w:rsidR="00361EFC">
          <w:rPr>
            <w:noProof/>
            <w:webHidden/>
          </w:rPr>
          <w:tab/>
        </w:r>
        <w:r>
          <w:rPr>
            <w:noProof/>
            <w:webHidden/>
          </w:rPr>
          <w:fldChar w:fldCharType="begin"/>
        </w:r>
        <w:r w:rsidR="00361EFC">
          <w:rPr>
            <w:noProof/>
            <w:webHidden/>
          </w:rPr>
          <w:instrText xml:space="preserve"> PAGEREF _Toc534124221 \h </w:instrText>
        </w:r>
        <w:r>
          <w:rPr>
            <w:noProof/>
            <w:webHidden/>
          </w:rPr>
        </w:r>
        <w:r>
          <w:rPr>
            <w:noProof/>
            <w:webHidden/>
          </w:rPr>
          <w:fldChar w:fldCharType="separate"/>
        </w:r>
        <w:r w:rsidR="00361EFC">
          <w:rPr>
            <w:noProof/>
            <w:webHidden/>
          </w:rPr>
          <w:t>41</w:t>
        </w:r>
        <w:r>
          <w:rPr>
            <w:noProof/>
            <w:webHidden/>
          </w:rPr>
          <w:fldChar w:fldCharType="end"/>
        </w:r>
      </w:hyperlink>
    </w:p>
    <w:p w:rsidR="00361EFC" w:rsidRDefault="00F94508">
      <w:pPr>
        <w:pStyle w:val="Spistreci1"/>
        <w:tabs>
          <w:tab w:val="left" w:pos="480"/>
          <w:tab w:val="right" w:leader="dot" w:pos="7644"/>
        </w:tabs>
        <w:rPr>
          <w:rFonts w:asciiTheme="minorHAnsi" w:eastAsiaTheme="minorEastAsia" w:hAnsiTheme="minorHAnsi" w:cstheme="minorBidi"/>
          <w:sz w:val="22"/>
          <w:szCs w:val="22"/>
          <w:lang w:val="pl-PL"/>
        </w:rPr>
      </w:pPr>
      <w:hyperlink w:anchor="_Toc534124222" w:history="1">
        <w:r w:rsidR="00361EFC" w:rsidRPr="001515F6">
          <w:rPr>
            <w:rStyle w:val="Hipercze"/>
          </w:rPr>
          <w:t>7.</w:t>
        </w:r>
        <w:r w:rsidR="00361EFC">
          <w:rPr>
            <w:rFonts w:asciiTheme="minorHAnsi" w:eastAsiaTheme="minorEastAsia" w:hAnsiTheme="minorHAnsi" w:cstheme="minorBidi"/>
            <w:sz w:val="22"/>
            <w:szCs w:val="22"/>
            <w:lang w:val="pl-PL"/>
          </w:rPr>
          <w:tab/>
        </w:r>
        <w:r w:rsidR="00361EFC" w:rsidRPr="001515F6">
          <w:rPr>
            <w:rStyle w:val="Hipercze"/>
          </w:rPr>
          <w:t>Podsumowanie i wnioski</w:t>
        </w:r>
        <w:r w:rsidR="00361EFC">
          <w:rPr>
            <w:webHidden/>
          </w:rPr>
          <w:tab/>
        </w:r>
        <w:r>
          <w:rPr>
            <w:webHidden/>
          </w:rPr>
          <w:fldChar w:fldCharType="begin"/>
        </w:r>
        <w:r w:rsidR="00361EFC">
          <w:rPr>
            <w:webHidden/>
          </w:rPr>
          <w:instrText xml:space="preserve"> PAGEREF _Toc534124222 \h </w:instrText>
        </w:r>
        <w:r>
          <w:rPr>
            <w:webHidden/>
          </w:rPr>
        </w:r>
        <w:r>
          <w:rPr>
            <w:webHidden/>
          </w:rPr>
          <w:fldChar w:fldCharType="separate"/>
        </w:r>
        <w:r w:rsidR="00361EFC">
          <w:rPr>
            <w:webHidden/>
          </w:rPr>
          <w:t>44</w:t>
        </w:r>
        <w:r>
          <w:rPr>
            <w:webHidden/>
          </w:rPr>
          <w:fldChar w:fldCharType="end"/>
        </w:r>
      </w:hyperlink>
    </w:p>
    <w:p w:rsidR="00361EFC" w:rsidRDefault="00F94508">
      <w:pPr>
        <w:pStyle w:val="Spistreci1"/>
        <w:tabs>
          <w:tab w:val="right" w:leader="dot" w:pos="7644"/>
        </w:tabs>
        <w:rPr>
          <w:rFonts w:asciiTheme="minorHAnsi" w:eastAsiaTheme="minorEastAsia" w:hAnsiTheme="minorHAnsi" w:cstheme="minorBidi"/>
          <w:sz w:val="22"/>
          <w:szCs w:val="22"/>
          <w:lang w:val="pl-PL"/>
        </w:rPr>
      </w:pPr>
      <w:hyperlink w:anchor="_Toc534124223" w:history="1">
        <w:r w:rsidR="00361EFC" w:rsidRPr="001515F6">
          <w:rPr>
            <w:rStyle w:val="Hipercze"/>
          </w:rPr>
          <w:t>Bibliografia</w:t>
        </w:r>
        <w:r w:rsidR="00361EFC">
          <w:rPr>
            <w:webHidden/>
          </w:rPr>
          <w:tab/>
        </w:r>
        <w:r>
          <w:rPr>
            <w:webHidden/>
          </w:rPr>
          <w:fldChar w:fldCharType="begin"/>
        </w:r>
        <w:r w:rsidR="00361EFC">
          <w:rPr>
            <w:webHidden/>
          </w:rPr>
          <w:instrText xml:space="preserve"> PAGEREF _Toc534124223 \h </w:instrText>
        </w:r>
        <w:r>
          <w:rPr>
            <w:webHidden/>
          </w:rPr>
        </w:r>
        <w:r>
          <w:rPr>
            <w:webHidden/>
          </w:rPr>
          <w:fldChar w:fldCharType="separate"/>
        </w:r>
        <w:r w:rsidR="00361EFC">
          <w:rPr>
            <w:webHidden/>
          </w:rPr>
          <w:t>i</w:t>
        </w:r>
        <w:r>
          <w:rPr>
            <w:webHidden/>
          </w:rPr>
          <w:fldChar w:fldCharType="end"/>
        </w:r>
      </w:hyperlink>
    </w:p>
    <w:p w:rsidR="00361EFC" w:rsidRDefault="00F94508">
      <w:pPr>
        <w:pStyle w:val="Spistreci1"/>
        <w:tabs>
          <w:tab w:val="right" w:leader="dot" w:pos="7644"/>
        </w:tabs>
        <w:rPr>
          <w:rFonts w:asciiTheme="minorHAnsi" w:eastAsiaTheme="minorEastAsia" w:hAnsiTheme="minorHAnsi" w:cstheme="minorBidi"/>
          <w:sz w:val="22"/>
          <w:szCs w:val="22"/>
          <w:lang w:val="pl-PL"/>
        </w:rPr>
      </w:pPr>
      <w:hyperlink w:anchor="_Toc534124224" w:history="1">
        <w:r w:rsidR="00361EFC" w:rsidRPr="001515F6">
          <w:rPr>
            <w:rStyle w:val="Hipercze"/>
          </w:rPr>
          <w:t>Spis skrótów i symboli</w:t>
        </w:r>
        <w:r w:rsidR="00361EFC">
          <w:rPr>
            <w:webHidden/>
          </w:rPr>
          <w:tab/>
        </w:r>
        <w:r>
          <w:rPr>
            <w:webHidden/>
          </w:rPr>
          <w:fldChar w:fldCharType="begin"/>
        </w:r>
        <w:r w:rsidR="00361EFC">
          <w:rPr>
            <w:webHidden/>
          </w:rPr>
          <w:instrText xml:space="preserve"> PAGEREF _Toc534124224 \h </w:instrText>
        </w:r>
        <w:r>
          <w:rPr>
            <w:webHidden/>
          </w:rPr>
        </w:r>
        <w:r>
          <w:rPr>
            <w:webHidden/>
          </w:rPr>
          <w:fldChar w:fldCharType="separate"/>
        </w:r>
        <w:r w:rsidR="00361EFC">
          <w:rPr>
            <w:webHidden/>
          </w:rPr>
          <w:t>iii</w:t>
        </w:r>
        <w:r>
          <w:rPr>
            <w:webHidden/>
          </w:rPr>
          <w:fldChar w:fldCharType="end"/>
        </w:r>
      </w:hyperlink>
    </w:p>
    <w:p w:rsidR="00361EFC" w:rsidRDefault="00F94508">
      <w:pPr>
        <w:pStyle w:val="Spistreci1"/>
        <w:tabs>
          <w:tab w:val="right" w:leader="dot" w:pos="7644"/>
        </w:tabs>
        <w:rPr>
          <w:rFonts w:asciiTheme="minorHAnsi" w:eastAsiaTheme="minorEastAsia" w:hAnsiTheme="minorHAnsi" w:cstheme="minorBidi"/>
          <w:sz w:val="22"/>
          <w:szCs w:val="22"/>
          <w:lang w:val="pl-PL"/>
        </w:rPr>
      </w:pPr>
      <w:hyperlink w:anchor="_Toc534124225" w:history="1">
        <w:r w:rsidR="00361EFC" w:rsidRPr="001515F6">
          <w:rPr>
            <w:rStyle w:val="Hipercze"/>
          </w:rPr>
          <w:t>Zawartość dołączonej płyty</w:t>
        </w:r>
        <w:r w:rsidR="00361EFC">
          <w:rPr>
            <w:webHidden/>
          </w:rPr>
          <w:tab/>
        </w:r>
        <w:r>
          <w:rPr>
            <w:webHidden/>
          </w:rPr>
          <w:fldChar w:fldCharType="begin"/>
        </w:r>
        <w:r w:rsidR="00361EFC">
          <w:rPr>
            <w:webHidden/>
          </w:rPr>
          <w:instrText xml:space="preserve"> PAGEREF _Toc534124225 \h </w:instrText>
        </w:r>
        <w:r>
          <w:rPr>
            <w:webHidden/>
          </w:rPr>
        </w:r>
        <w:r>
          <w:rPr>
            <w:webHidden/>
          </w:rPr>
          <w:fldChar w:fldCharType="separate"/>
        </w:r>
        <w:r w:rsidR="00361EFC">
          <w:rPr>
            <w:webHidden/>
          </w:rPr>
          <w:t>iv</w:t>
        </w:r>
        <w:r>
          <w:rPr>
            <w:webHidden/>
          </w:rPr>
          <w:fldChar w:fldCharType="end"/>
        </w:r>
      </w:hyperlink>
    </w:p>
    <w:p w:rsidR="00361EFC" w:rsidRDefault="00F94508">
      <w:pPr>
        <w:pStyle w:val="Spistreci1"/>
        <w:tabs>
          <w:tab w:val="right" w:leader="dot" w:pos="7644"/>
        </w:tabs>
        <w:rPr>
          <w:rFonts w:asciiTheme="minorHAnsi" w:eastAsiaTheme="minorEastAsia" w:hAnsiTheme="minorHAnsi" w:cstheme="minorBidi"/>
          <w:sz w:val="22"/>
          <w:szCs w:val="22"/>
          <w:lang w:val="pl-PL"/>
        </w:rPr>
      </w:pPr>
      <w:hyperlink w:anchor="_Toc534124226" w:history="1">
        <w:r w:rsidR="00361EFC" w:rsidRPr="001515F6">
          <w:rPr>
            <w:rStyle w:val="Hipercze"/>
          </w:rPr>
          <w:t>Spis rysunków</w:t>
        </w:r>
        <w:r w:rsidR="00361EFC">
          <w:rPr>
            <w:webHidden/>
          </w:rPr>
          <w:tab/>
        </w:r>
        <w:r>
          <w:rPr>
            <w:webHidden/>
          </w:rPr>
          <w:fldChar w:fldCharType="begin"/>
        </w:r>
        <w:r w:rsidR="00361EFC">
          <w:rPr>
            <w:webHidden/>
          </w:rPr>
          <w:instrText xml:space="preserve"> PAGEREF _Toc534124226 \h </w:instrText>
        </w:r>
        <w:r>
          <w:rPr>
            <w:webHidden/>
          </w:rPr>
        </w:r>
        <w:r>
          <w:rPr>
            <w:webHidden/>
          </w:rPr>
          <w:fldChar w:fldCharType="separate"/>
        </w:r>
        <w:r w:rsidR="00361EFC">
          <w:rPr>
            <w:webHidden/>
          </w:rPr>
          <w:t>v</w:t>
        </w:r>
        <w:r>
          <w:rPr>
            <w:webHidden/>
          </w:rPr>
          <w:fldChar w:fldCharType="end"/>
        </w:r>
      </w:hyperlink>
    </w:p>
    <w:p w:rsidR="00361EFC" w:rsidRDefault="00F94508">
      <w:pPr>
        <w:pStyle w:val="Spistreci1"/>
        <w:tabs>
          <w:tab w:val="right" w:leader="dot" w:pos="7644"/>
        </w:tabs>
        <w:rPr>
          <w:rFonts w:asciiTheme="minorHAnsi" w:eastAsiaTheme="minorEastAsia" w:hAnsiTheme="minorHAnsi" w:cstheme="minorBidi"/>
          <w:sz w:val="22"/>
          <w:szCs w:val="22"/>
          <w:lang w:val="pl-PL"/>
        </w:rPr>
      </w:pPr>
      <w:hyperlink w:anchor="_Toc534124227" w:history="1">
        <w:r w:rsidR="00361EFC" w:rsidRPr="001515F6">
          <w:rPr>
            <w:rStyle w:val="Hipercze"/>
          </w:rPr>
          <w:t>Spis tabel</w:t>
        </w:r>
        <w:r w:rsidR="00361EFC">
          <w:rPr>
            <w:webHidden/>
          </w:rPr>
          <w:tab/>
        </w:r>
        <w:r>
          <w:rPr>
            <w:webHidden/>
          </w:rPr>
          <w:fldChar w:fldCharType="begin"/>
        </w:r>
        <w:r w:rsidR="00361EFC">
          <w:rPr>
            <w:webHidden/>
          </w:rPr>
          <w:instrText xml:space="preserve"> PAGEREF _Toc534124227 \h </w:instrText>
        </w:r>
        <w:r>
          <w:rPr>
            <w:webHidden/>
          </w:rPr>
        </w:r>
        <w:r>
          <w:rPr>
            <w:webHidden/>
          </w:rPr>
          <w:fldChar w:fldCharType="separate"/>
        </w:r>
        <w:r w:rsidR="00361EFC">
          <w:rPr>
            <w:webHidden/>
          </w:rPr>
          <w:t>vi</w:t>
        </w:r>
        <w:r>
          <w:rPr>
            <w:webHidden/>
          </w:rPr>
          <w:fldChar w:fldCharType="end"/>
        </w:r>
      </w:hyperlink>
    </w:p>
    <w:p w:rsidR="001D381A" w:rsidRPr="005E07A9" w:rsidRDefault="00F94508" w:rsidP="001D381A">
      <w:pPr>
        <w:rPr>
          <w:b/>
          <w:bCs/>
        </w:rPr>
      </w:pPr>
      <w:r w:rsidRPr="005E07A9">
        <w:rPr>
          <w:b/>
          <w:bCs/>
        </w:rPr>
        <w:fldChar w:fldCharType="end"/>
      </w:r>
    </w:p>
    <w:p w:rsidR="00C05998" w:rsidRDefault="001D381A" w:rsidP="00684AF1">
      <w:pPr>
        <w:sectPr w:rsidR="00C05998" w:rsidSect="00326F59">
          <w:headerReference w:type="even" r:id="rId15"/>
          <w:headerReference w:type="default" r:id="rId16"/>
          <w:footnotePr>
            <w:numRestart w:val="eachPage"/>
          </w:footnotePr>
          <w:type w:val="oddPage"/>
          <w:pgSz w:w="11907" w:h="16840" w:code="9"/>
          <w:pgMar w:top="2155" w:right="2552" w:bottom="2778" w:left="1701" w:header="1814" w:footer="1814" w:gutter="0"/>
          <w:pgNumType w:fmt="lowerRoman" w:start="1"/>
          <w:cols w:space="708"/>
          <w:docGrid w:linePitch="326"/>
        </w:sectPr>
      </w:pPr>
      <w:r w:rsidRPr="005E07A9">
        <w:rPr>
          <w:b/>
          <w:bCs/>
        </w:rPr>
        <w:br w:type="page"/>
      </w:r>
    </w:p>
    <w:p w:rsidR="00E45A30" w:rsidRDefault="008A6306" w:rsidP="001F24F6">
      <w:pPr>
        <w:pStyle w:val="Nagwek1"/>
      </w:pPr>
      <w:bookmarkStart w:id="0" w:name="_Toc376900764"/>
      <w:bookmarkStart w:id="1" w:name="_Toc534124190"/>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rsidR="00F17167">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D75012">
        <w:t xml:space="preserve"> [7</w:t>
      </w:r>
      <w:r w:rsidR="005B2CF9">
        <w:t>]</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Gracz będzie się mógł zmierzyć z kilkunastoma etapami o rosnącym poziomie trudności w których jego celem będzie zniszczenie wszystkich punktowanych bloczków.</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F17167">
        <w:t xml:space="preserve"> </w:t>
      </w:r>
      <w:r>
        <w:t xml:space="preserve">do osiągnięcia zamierzonego efektu. Po </w:t>
      </w:r>
      <w:r w:rsidR="001348B1">
        <w:t>fazie tworzenia gry zostanie ona poddana testowaniu, w trakcie którego zostaną zebrane opinie graczy odnoście gry</w:t>
      </w:r>
      <w:r w:rsidR="00F17167">
        <w:t xml:space="preserve"> </w:t>
      </w:r>
      <w:r w:rsidR="001348B1">
        <w:t>oraz ewentualnych</w:t>
      </w:r>
      <w:r w:rsidR="00F17167">
        <w:t xml:space="preserve"> </w:t>
      </w:r>
      <w:r w:rsidR="001348B1">
        <w:t>poprawek i nowych funkcji w przyszłości.</w:t>
      </w:r>
    </w:p>
    <w:p w:rsidR="0004418F" w:rsidRDefault="00DA3C4D" w:rsidP="009D4824">
      <w:pPr>
        <w:pStyle w:val="Tekstpods"/>
      </w:pPr>
      <w:r>
        <w:t xml:space="preserve">Praca składa się z </w:t>
      </w:r>
      <w:r w:rsidR="00530F7A">
        <w:t xml:space="preserve">7 </w:t>
      </w:r>
      <w:r>
        <w:t xml:space="preserve">rozdziałów. </w:t>
      </w:r>
      <w:r w:rsidR="001348B1">
        <w:t xml:space="preserve">W rozdziale </w:t>
      </w:r>
      <w:r w:rsidR="00530F7A">
        <w:t xml:space="preserve">drugim </w:t>
      </w:r>
      <w:r w:rsidR="009B1FE5">
        <w:t>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w:t>
      </w:r>
      <w:r w:rsidR="00530F7A">
        <w:t xml:space="preserve">Rozdziały czwarty i piąty </w:t>
      </w:r>
      <w:r w:rsidR="009D4824">
        <w:t xml:space="preserve">będą zawierały kolejno </w:t>
      </w:r>
      <w:r w:rsidR="009D4824">
        <w:lastRenderedPageBreak/>
        <w:t>specyfikację zewnętrzną i wew</w:t>
      </w:r>
      <w:r w:rsidR="00F965F5">
        <w:t>n</w:t>
      </w:r>
      <w:r w:rsidR="009D4824">
        <w:t xml:space="preserve">ętrzną aplikacji. Rozdział </w:t>
      </w:r>
      <w:r w:rsidR="0014496E">
        <w:t>szósty</w:t>
      </w:r>
      <w:r w:rsidR="009D4824">
        <w:t xml:space="preserve"> przedstawi wyniki testowania gry na grupie graczy o różnych poziomach doświadczenia z grami mobilnymi</w:t>
      </w:r>
      <w:r w:rsidR="002013F2">
        <w:t>, ich opinie na temat aplikacji i rezultaty wprowadzonych poprawek.</w:t>
      </w:r>
      <w:r w:rsidR="0014496E">
        <w:t xml:space="preserve"> Rozdział siódmy zawiera wnioski, możliwości rozwoju aplikacji oraz przegląd problemów napotkanych w trakcie prac.</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7"/>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34124191"/>
      <w:r w:rsidRPr="005E07A9">
        <w:t>Analiza tematu</w:t>
      </w:r>
      <w:bookmarkEnd w:id="2"/>
    </w:p>
    <w:p w:rsidR="001B7035" w:rsidRPr="001B7035" w:rsidRDefault="001B7035" w:rsidP="001B7035">
      <w:pPr>
        <w:pStyle w:val="Tekstpods"/>
      </w:pPr>
      <w:r>
        <w:t xml:space="preserve">W niniejszym rozdziale zostanie przybliżona historia gier na urządzenia mobilne, przedstawiony </w:t>
      </w:r>
      <w:r w:rsidR="00D24A6C" w:rsidRPr="00F17167">
        <w:rPr>
          <w:color w:val="000000" w:themeColor="text1"/>
        </w:rPr>
        <w:t>zostanie</w:t>
      </w:r>
      <w:r w:rsidR="00F17167">
        <w:rPr>
          <w:color w:val="FF0000"/>
        </w:rPr>
        <w:t xml:space="preserve"> </w:t>
      </w:r>
      <w:r>
        <w:t>cel pracy, zostanie przeprowadzona analiza już istniejących rozwiązań i</w:t>
      </w:r>
      <w:r w:rsidR="00B47610">
        <w:t xml:space="preserve"> narzędzi do pisania gier na urządzenia z systemem operacyjnym Android.</w:t>
      </w:r>
    </w:p>
    <w:p w:rsidR="00875FE4" w:rsidRDefault="00875FE4" w:rsidP="00875FE4">
      <w:pPr>
        <w:pStyle w:val="Nagwek2"/>
      </w:pPr>
      <w:bookmarkStart w:id="3" w:name="_Toc534124192"/>
      <w:r>
        <w:t>Gry Mobilne</w:t>
      </w:r>
      <w:bookmarkEnd w:id="3"/>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 xml:space="preserve">ojawienie się iPhone'a </w:t>
      </w:r>
      <w:r w:rsidR="00E92789">
        <w:lastRenderedPageBreak/>
        <w:t>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rsidR="00DB7E16">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DB7E16">
        <w:t xml:space="preserve"> </w:t>
      </w:r>
      <w:r w:rsidR="00D75012">
        <w:t>[8</w:t>
      </w:r>
      <w:r w:rsidR="003967F4">
        <w:t>].</w:t>
      </w:r>
    </w:p>
    <w:p w:rsidR="008B7145" w:rsidRDefault="00EF6432" w:rsidP="008B7145">
      <w:pPr>
        <w:pStyle w:val="Nagwek2"/>
      </w:pPr>
      <w:bookmarkStart w:id="4" w:name="_Toc534124193"/>
      <w:r>
        <w:t>Cel pracy</w:t>
      </w:r>
      <w:bookmarkEnd w:id="4"/>
    </w:p>
    <w:p w:rsidR="008B7145" w:rsidRDefault="003F28BF" w:rsidP="008B7145">
      <w:pPr>
        <w:pStyle w:val="Tekstpods"/>
      </w:pPr>
      <w:r>
        <w:t xml:space="preserve">Celem </w:t>
      </w:r>
      <w:r w:rsidR="008B7145">
        <w:t>pracy jest</w:t>
      </w:r>
      <w:r w:rsidR="00A47AE5">
        <w:t xml:space="preserve"> zaprojektowanie i</w:t>
      </w:r>
      <w:r w:rsidR="008B7145">
        <w:t xml:space="preserve"> zaimp</w:t>
      </w:r>
      <w:r w:rsidR="003967F4">
        <w:t>lementowanie gry typu Arkanoid dla mobilnego system operacyjnego</w:t>
      </w:r>
      <w:r w:rsidR="008B7145">
        <w:t xml:space="preserve"> An</w:t>
      </w:r>
      <w:r w:rsidR="00973623">
        <w:t>d</w:t>
      </w:r>
      <w:r w:rsidR="008B7145">
        <w:t xml:space="preserve">roid. </w:t>
      </w:r>
    </w:p>
    <w:p w:rsidR="008B7145" w:rsidRDefault="008B7145" w:rsidP="008B7145">
      <w:pPr>
        <w:pStyle w:val="Nagwek3"/>
      </w:pPr>
      <w:bookmarkStart w:id="5" w:name="_Toc534124194"/>
      <w:r>
        <w:t>Arkanoid</w:t>
      </w:r>
      <w:bookmarkEnd w:id="5"/>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752E5F">
        <w:t xml:space="preserve">Rys.2.1 przedstawia pierwszy poziom Arkanoida.  </w:t>
      </w:r>
    </w:p>
    <w:p w:rsidR="00380692" w:rsidRDefault="001B2102" w:rsidP="00380692">
      <w:pPr>
        <w:pStyle w:val="Tekstpods"/>
        <w:keepNext/>
        <w:jc w:val="center"/>
      </w:pPr>
      <w:r>
        <w:rPr>
          <w:noProof/>
        </w:rPr>
        <w:lastRenderedPageBreak/>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8"/>
                    <a:stretch>
                      <a:fillRect/>
                    </a:stretch>
                  </pic:blipFill>
                  <pic:spPr>
                    <a:xfrm>
                      <a:off x="0" y="0"/>
                      <a:ext cx="1883445" cy="2148840"/>
                    </a:xfrm>
                    <a:prstGeom prst="rect">
                      <a:avLst/>
                    </a:prstGeom>
                  </pic:spPr>
                </pic:pic>
              </a:graphicData>
            </a:graphic>
          </wp:inline>
        </w:drawing>
      </w:r>
    </w:p>
    <w:p w:rsidR="008B7145" w:rsidRDefault="00380692" w:rsidP="001B2102">
      <w:pPr>
        <w:pStyle w:val="Legenda"/>
        <w:jc w:val="center"/>
      </w:pPr>
      <w:bookmarkStart w:id="6" w:name="_Toc534125861"/>
      <w:r>
        <w:t xml:space="preserve">Rys. </w:t>
      </w:r>
      <w:fldSimple w:instr=" STYLEREF 1 \s ">
        <w:r w:rsidR="00FA3095">
          <w:rPr>
            <w:noProof/>
          </w:rPr>
          <w:t>2</w:t>
        </w:r>
      </w:fldSimple>
      <w:r w:rsidR="00FA3095">
        <w:t>.</w:t>
      </w:r>
      <w:fldSimple w:instr=" SEQ Rys. \* ARABIC \s 1 ">
        <w:r w:rsidR="00FA3095">
          <w:rPr>
            <w:noProof/>
          </w:rPr>
          <w:t>1</w:t>
        </w:r>
      </w:fldSimple>
      <w:r>
        <w:t xml:space="preserve"> </w:t>
      </w:r>
      <w:r w:rsidRPr="003F28BF">
        <w:rPr>
          <w:i/>
        </w:rPr>
        <w:t>Arkanoid rok 1986</w:t>
      </w:r>
      <w:bookmarkEnd w:id="6"/>
    </w:p>
    <w:p w:rsidR="001B2102" w:rsidRPr="001B2102" w:rsidRDefault="001B2102" w:rsidP="001B2102"/>
    <w:p w:rsidR="00973623" w:rsidRDefault="00973623" w:rsidP="008B7145">
      <w:pPr>
        <w:pStyle w:val="Tekstpods"/>
      </w:pPr>
      <w:r>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C102A2">
        <w:t xml:space="preserve">Vaus zbierając ulepszenia </w:t>
      </w:r>
      <w:r w:rsidR="005C24F4">
        <w:t>(możliwość strzelania rakietami, dodatkowe piłeczki, życ</w:t>
      </w:r>
      <w:r w:rsidR="00C102A2">
        <w:t>ia, poszerzenie platformy, itp.</w:t>
      </w:r>
      <w:r w:rsidR="005C24F4">
        <w:t>)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D75012">
        <w:t xml:space="preserve"> [3</w:t>
      </w:r>
      <w:r w:rsidR="00502761">
        <w:t>]</w:t>
      </w:r>
      <w:r w:rsidR="001B2102">
        <w:t>.</w:t>
      </w:r>
    </w:p>
    <w:p w:rsidR="001B2102" w:rsidRDefault="001B2102" w:rsidP="001B2102">
      <w:pPr>
        <w:pStyle w:val="Nagwek3"/>
      </w:pPr>
      <w:bookmarkStart w:id="7" w:name="_Toc534124195"/>
      <w:r>
        <w:t>Założenia i funkcje</w:t>
      </w:r>
      <w:bookmarkEnd w:id="7"/>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311546">
        <w:t xml:space="preserve"> </w:t>
      </w:r>
      <w:r w:rsidR="0026428B">
        <w:t>tak jak w oryginale, na sterowanie platformą odbijającą piłeczkę do zbijania bloczków. Dodatkowo gracz będzie mógł zbierać ulepszenia, które pomogą mu w przejściu poziomów. Ponadto do gry zostanie dodany system "Combo", dzięki któremu zniszczen</w:t>
      </w:r>
      <w:r w:rsidR="00436A32">
        <w:t xml:space="preserve">ie kilku </w:t>
      </w:r>
      <w:r w:rsidR="00436A32">
        <w:lastRenderedPageBreak/>
        <w:t>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bookmarkStart w:id="8" w:name="_Toc534124196"/>
      <w:r>
        <w:t>Istniejące rozwiązania</w:t>
      </w:r>
      <w:bookmarkEnd w:id="8"/>
    </w:p>
    <w:p w:rsidR="00DE6C5D" w:rsidRDefault="00DE6C5D" w:rsidP="00DE6C5D">
      <w:pPr>
        <w:pStyle w:val="Tekstpods"/>
      </w:pPr>
      <w:r>
        <w:t>Sklep</w:t>
      </w:r>
      <w:r w:rsidR="00672923">
        <w:t xml:space="preserve"> Google</w:t>
      </w:r>
      <w:r>
        <w:t xml:space="preserve"> Play</w:t>
      </w:r>
      <w:r w:rsidR="00311546">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bookmarkStart w:id="9" w:name="_Toc534124197"/>
      <w:r>
        <w:t>Brick Breaker Star: Space King</w:t>
      </w:r>
      <w:bookmarkEnd w:id="9"/>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w:t>
      </w:r>
      <w:r w:rsidR="00695EFD">
        <w:lastRenderedPageBreak/>
        <w:t>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380692" w:rsidRDefault="00A41C14" w:rsidP="00380692">
      <w:pPr>
        <w:pStyle w:val="Tekstpods"/>
        <w:keepNext/>
        <w:jc w:val="center"/>
      </w:pPr>
      <w:r>
        <w:rPr>
          <w:noProof/>
        </w:rPr>
        <w:drawing>
          <wp:inline distT="0" distB="0" distL="0" distR="0">
            <wp:extent cx="1920000" cy="3413760"/>
            <wp:effectExtent l="19050" t="0" r="405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9"/>
                    <a:stretch>
                      <a:fillRect/>
                    </a:stretch>
                  </pic:blipFill>
                  <pic:spPr>
                    <a:xfrm>
                      <a:off x="0" y="0"/>
                      <a:ext cx="1920240" cy="3414187"/>
                    </a:xfrm>
                    <a:prstGeom prst="rect">
                      <a:avLst/>
                    </a:prstGeom>
                  </pic:spPr>
                </pic:pic>
              </a:graphicData>
            </a:graphic>
          </wp:inline>
        </w:drawing>
      </w:r>
    </w:p>
    <w:p w:rsidR="00A41C14" w:rsidRDefault="00380692" w:rsidP="00A41C14">
      <w:pPr>
        <w:pStyle w:val="Legenda"/>
        <w:jc w:val="center"/>
      </w:pPr>
      <w:bookmarkStart w:id="10" w:name="_Toc534125862"/>
      <w:r>
        <w:t xml:space="preserve">Rys. </w:t>
      </w:r>
      <w:fldSimple w:instr=" STYLEREF 1 \s ">
        <w:r w:rsidR="00FA3095">
          <w:rPr>
            <w:noProof/>
          </w:rPr>
          <w:t>2</w:t>
        </w:r>
      </w:fldSimple>
      <w:r w:rsidR="00FA3095">
        <w:t>.</w:t>
      </w:r>
      <w:fldSimple w:instr=" SEQ Rys. \* ARABIC \s 1 ">
        <w:r w:rsidR="00FA3095">
          <w:rPr>
            <w:noProof/>
          </w:rPr>
          <w:t>2</w:t>
        </w:r>
      </w:fldSimple>
      <w:r w:rsidRPr="00380692">
        <w:rPr>
          <w:i/>
        </w:rPr>
        <w:t xml:space="preserve"> </w:t>
      </w:r>
      <w:r w:rsidRPr="00A41C14">
        <w:rPr>
          <w:i/>
        </w:rPr>
        <w:t>Brick Breaker Star: Space King</w:t>
      </w:r>
      <w:r>
        <w:rPr>
          <w:i/>
        </w:rPr>
        <w:t xml:space="preserve"> 2016</w:t>
      </w:r>
      <w:bookmarkEnd w:id="10"/>
      <w:r w:rsidR="00A41C14">
        <w:t xml:space="preserve"> </w:t>
      </w:r>
    </w:p>
    <w:p w:rsidR="00A41C14" w:rsidRDefault="00A41C14" w:rsidP="00593BC3">
      <w:pPr>
        <w:pStyle w:val="Tekstpods"/>
      </w:pPr>
    </w:p>
    <w:p w:rsidR="00F370CD" w:rsidRDefault="00F370CD" w:rsidP="00593BC3">
      <w:pPr>
        <w:pStyle w:val="Tekstpods"/>
      </w:pPr>
      <w:r>
        <w:lastRenderedPageBreak/>
        <w:t>Gra posiada bardzo płynną rozgrywkę i szybko reaguje na komendy gracz</w:t>
      </w:r>
      <w:r w:rsidR="00672923">
        <w:t>a</w:t>
      </w:r>
      <w:r>
        <w:t>. Power-up'y dostępne do zebrania pokrywają się z tymi z oryginalnego 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bookmarkStart w:id="11" w:name="_Toc534124198"/>
      <w:r>
        <w:t>Arkanoid Collection Free</w:t>
      </w:r>
      <w:bookmarkEnd w:id="11"/>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125E15" w:rsidRDefault="00A86503" w:rsidP="00125E15">
      <w:pPr>
        <w:pStyle w:val="Tekstpods"/>
        <w:keepNext/>
        <w:jc w:val="center"/>
      </w:pPr>
      <w:r w:rsidRPr="00A86503">
        <w:rPr>
          <w:noProof/>
        </w:rPr>
        <w:lastRenderedPageBreak/>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20"/>
                    <a:stretch>
                      <a:fillRect/>
                    </a:stretch>
                  </pic:blipFill>
                  <pic:spPr>
                    <a:xfrm>
                      <a:off x="0" y="0"/>
                      <a:ext cx="1459004" cy="2594109"/>
                    </a:xfrm>
                    <a:prstGeom prst="rect">
                      <a:avLst/>
                    </a:prstGeom>
                  </pic:spPr>
                </pic:pic>
              </a:graphicData>
            </a:graphic>
          </wp:inline>
        </w:drawing>
      </w:r>
    </w:p>
    <w:p w:rsidR="00A86503" w:rsidRDefault="00125E15" w:rsidP="00125E15">
      <w:pPr>
        <w:pStyle w:val="Legenda"/>
        <w:jc w:val="center"/>
      </w:pPr>
      <w:bookmarkStart w:id="12" w:name="_Toc534125863"/>
      <w:r>
        <w:t xml:space="preserve">Rys. </w:t>
      </w:r>
      <w:fldSimple w:instr=" STYLEREF 1 \s ">
        <w:r w:rsidR="00FA3095">
          <w:rPr>
            <w:noProof/>
          </w:rPr>
          <w:t>2</w:t>
        </w:r>
      </w:fldSimple>
      <w:r w:rsidR="00FA3095">
        <w:t>.</w:t>
      </w:r>
      <w:fldSimple w:instr=" SEQ Rys. \* ARABIC \s 1 ">
        <w:r w:rsidR="00FA3095">
          <w:rPr>
            <w:noProof/>
          </w:rPr>
          <w:t>3</w:t>
        </w:r>
      </w:fldSimple>
      <w:r w:rsidRPr="00125E15">
        <w:rPr>
          <w:i/>
        </w:rPr>
        <w:t xml:space="preserve"> </w:t>
      </w:r>
      <w:r w:rsidRPr="00A86503">
        <w:rPr>
          <w:i/>
        </w:rPr>
        <w:t>Arkanoid Collection Free</w:t>
      </w:r>
      <w:bookmarkEnd w:id="12"/>
    </w:p>
    <w:p w:rsidR="0036311E" w:rsidRPr="004D0248" w:rsidRDefault="00A86503" w:rsidP="004D0248">
      <w:pPr>
        <w:pStyle w:val="Tekstpods"/>
      </w:pPr>
      <w:r>
        <w:t xml:space="preserve">W porównaniu do Brick Breakera wypełnionego po brzegi przeszkadzającymi reklamami, Arkanoid Collection posiada tylko jeden mały baner z reklamą na ekranie startowym, który znika po przejściu do </w:t>
      </w:r>
      <w:r w:rsidR="00672923">
        <w:t>rozgrywki pozostawiając na ekranie więcej miejsca na GUI i bloczki (Rys.2.3).</w:t>
      </w:r>
      <w:r w:rsidR="00BE4276">
        <w:t xml:space="preserve"> Jeżeli</w:t>
      </w:r>
      <w:r w:rsidR="001B4A75">
        <w:t xml:space="preserve"> </w:t>
      </w:r>
      <w:r>
        <w:t>użytkowni</w:t>
      </w:r>
      <w:r w:rsidR="00B32427">
        <w:t>k</w:t>
      </w:r>
      <w:r>
        <w:t xml:space="preserve"> chce się mimo to pozbyć tej reklamy istnieje możliwość zakupu wersji bez reklam za 3USD(ok. 11 zł).</w:t>
      </w:r>
    </w:p>
    <w:p w:rsidR="00A41C14" w:rsidRDefault="00A86503" w:rsidP="00A86503">
      <w:pPr>
        <w:pStyle w:val="Nagwek3"/>
      </w:pPr>
      <w:bookmarkStart w:id="13" w:name="_Toc534124199"/>
      <w:r>
        <w:t>arkanoid-classic</w:t>
      </w:r>
      <w:bookmarkEnd w:id="13"/>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4F6D45" w:rsidRDefault="001E22FE" w:rsidP="004F6D45">
      <w:pPr>
        <w:pStyle w:val="Tekstpods"/>
        <w:keepNext/>
        <w:jc w:val="center"/>
      </w:pPr>
      <w:r>
        <w:rPr>
          <w:noProof/>
        </w:rPr>
        <w:lastRenderedPageBreak/>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21"/>
                    <a:stretch>
                      <a:fillRect/>
                    </a:stretch>
                  </pic:blipFill>
                  <pic:spPr>
                    <a:xfrm>
                      <a:off x="0" y="0"/>
                      <a:ext cx="2100000" cy="3733800"/>
                    </a:xfrm>
                    <a:prstGeom prst="rect">
                      <a:avLst/>
                    </a:prstGeom>
                  </pic:spPr>
                </pic:pic>
              </a:graphicData>
            </a:graphic>
          </wp:inline>
        </w:drawing>
      </w:r>
    </w:p>
    <w:p w:rsidR="001E22FE" w:rsidRDefault="004F6D45" w:rsidP="004F6D45">
      <w:pPr>
        <w:pStyle w:val="Legenda"/>
        <w:jc w:val="center"/>
      </w:pPr>
      <w:bookmarkStart w:id="14" w:name="_Toc534125864"/>
      <w:r>
        <w:t xml:space="preserve">Rys. </w:t>
      </w:r>
      <w:fldSimple w:instr=" STYLEREF 1 \s ">
        <w:r w:rsidR="00FA3095">
          <w:rPr>
            <w:noProof/>
          </w:rPr>
          <w:t>2</w:t>
        </w:r>
      </w:fldSimple>
      <w:r w:rsidR="00FA3095">
        <w:t>.</w:t>
      </w:r>
      <w:fldSimple w:instr=" SEQ Rys. \* ARABIC \s 1 ">
        <w:r w:rsidR="00FA3095">
          <w:rPr>
            <w:noProof/>
          </w:rPr>
          <w:t>4</w:t>
        </w:r>
      </w:fldSimple>
      <w:r w:rsidRPr="004F6D45">
        <w:rPr>
          <w:i/>
        </w:rPr>
        <w:t xml:space="preserve"> </w:t>
      </w:r>
      <w:r w:rsidRPr="001E22FE">
        <w:rPr>
          <w:i/>
        </w:rPr>
        <w:t>arcanoid-classic</w:t>
      </w:r>
      <w:bookmarkEnd w:id="14"/>
    </w:p>
    <w:p w:rsidR="0027612D" w:rsidRDefault="0087634F" w:rsidP="0027612D">
      <w:pPr>
        <w:pStyle w:val="Nagwek2"/>
      </w:pPr>
      <w:bookmarkStart w:id="15" w:name="_Toc534124200"/>
      <w:r w:rsidRPr="0087634F">
        <w:t>Przegląd dostępnych narzędzi programistycznych do tworzenia aplikacji mobilnych</w:t>
      </w:r>
      <w:bookmarkEnd w:id="15"/>
    </w:p>
    <w:p w:rsidR="0027612D" w:rsidRDefault="00A42439" w:rsidP="0027612D">
      <w:pPr>
        <w:pStyle w:val="Tekstpods"/>
      </w:pPr>
      <w:r>
        <w:t>Pisanie aplikacji na urządzenia mobil</w:t>
      </w:r>
      <w:r w:rsidR="0087634F">
        <w:t>n</w:t>
      </w:r>
      <w:r>
        <w:t>e z</w:t>
      </w:r>
      <w:r w:rsidR="0087634F">
        <w:t xml:space="preserve"> systemem Android</w:t>
      </w:r>
      <w:r>
        <w:t xml:space="preserve">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lastRenderedPageBreak/>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D75012">
        <w:t xml:space="preserve"> [4</w:t>
      </w:r>
      <w:r w:rsidR="00594E3D">
        <w:t>]</w:t>
      </w:r>
      <w:r w:rsidR="008F0CBC">
        <w:t>.</w:t>
      </w:r>
    </w:p>
    <w:p w:rsidR="007430D9" w:rsidRDefault="00D75012" w:rsidP="0027612D">
      <w:pPr>
        <w:pStyle w:val="Tekstpods"/>
      </w:pPr>
      <w:r>
        <w:t>Według [2</w:t>
      </w:r>
      <w:r w:rsidR="00594E3D">
        <w:t>]</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rsidR="00594E3D">
        <w:t xml:space="preserve"> gier, które będą przeznaczone na urządzenia z ekranami</w:t>
      </w:r>
      <w:r w:rsidR="006433B7">
        <w:t xml:space="preserve"> wiel</w:t>
      </w:r>
      <w:r w:rsidR="00594E3D">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niechcący wykonał gest zinterpretowany przez grę jako komendę akcji, której nie chciał wykonać.</w:t>
      </w:r>
    </w:p>
    <w:p w:rsidR="00FA4993" w:rsidRDefault="003E7613" w:rsidP="0027612D">
      <w:pPr>
        <w:pStyle w:val="Tekstpods"/>
      </w:pPr>
      <w:r>
        <w:t>Podstawowym narzędziem do obsługi grafiki na platformie Andr</w:t>
      </w:r>
      <w:r w:rsidR="00D75012">
        <w:t>oid jest biblioteka OpenGL ES</w:t>
      </w:r>
      <w:r w:rsidR="00A76FF1">
        <w:t xml:space="preserve"> (ang. Open </w:t>
      </w:r>
      <w:r w:rsidR="00A76FF1" w:rsidRPr="00A76FF1">
        <w:rPr>
          <w:bCs/>
        </w:rPr>
        <w:t>Graphics Library</w:t>
      </w:r>
      <w:r w:rsidR="00A76FF1">
        <w:rPr>
          <w:bCs/>
        </w:rPr>
        <w:t xml:space="preserve"> for Embedded Systems</w:t>
      </w:r>
      <w:r w:rsidR="00A76FF1">
        <w:t>)</w:t>
      </w:r>
      <w:r w:rsidR="00D75012">
        <w:t xml:space="preserve"> [9</w:t>
      </w:r>
      <w:r>
        <w:t>].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Innym narzędziem, które może zostać wykorzystane do tworzenia gier na urządzenia mobilne jest Corona SDK</w:t>
      </w:r>
      <w:r w:rsidR="00B616D3">
        <w:t xml:space="preserve"> (ang. software development kit)</w:t>
      </w:r>
      <w:r>
        <w:t xml:space="preserve">. Jest to </w:t>
      </w:r>
      <w:r w:rsidR="007B03DC">
        <w:t xml:space="preserve">szablon projektowy (ang. </w:t>
      </w:r>
      <w:r w:rsidR="007B03DC" w:rsidRPr="007B03DC">
        <w:rPr>
          <w:i/>
        </w:rPr>
        <w:t>framework</w:t>
      </w:r>
      <w:r w:rsidR="007B03DC">
        <w:t xml:space="preserve">) stosowany do pisania aplikacji i gier na </w:t>
      </w:r>
      <w:r w:rsidR="007B03DC">
        <w:lastRenderedPageBreak/>
        <w:t>różne platformy</w:t>
      </w:r>
      <w:r w:rsidR="00D75012">
        <w:t xml:space="preserve"> [10</w:t>
      </w:r>
      <w:r w:rsidR="00342EA4">
        <w:t>]</w:t>
      </w:r>
      <w:r w:rsidR="007B03DC">
        <w:t>. Używa on języka skryptowego Lua, który został użyty przy tworzeniu gier 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pPr>
      <w:r>
        <w:t xml:space="preserve">Bardzo popularnym narzędziem do tworzenia gier na komputery osobiste i urządzenia mobilne jest </w:t>
      </w:r>
      <w:r w:rsidR="00290AB5">
        <w:t xml:space="preserve">silnik Unity firmy Unity Technologies. </w:t>
      </w:r>
      <w:r w:rsidR="00D75012">
        <w:t>Według [1</w:t>
      </w:r>
      <w:r w:rsidR="00594E3D">
        <w:t xml:space="preserve">]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uwagę powyższą analizę do dalszej pracy nad projektem został wybrany </w:t>
      </w:r>
      <w:r w:rsidR="00E343A9">
        <w:t xml:space="preserve">silnik </w:t>
      </w:r>
      <w:r w:rsidR="0024745D">
        <w:t>Uni</w:t>
      </w:r>
      <w:r w:rsidR="00C341C2">
        <w:t>ty.</w:t>
      </w:r>
    </w:p>
    <w:p w:rsidR="00E343A9" w:rsidRDefault="00E343A9" w:rsidP="00704A69">
      <w:pPr>
        <w:pStyle w:val="Tekstpods"/>
        <w:sectPr w:rsidR="00E343A9" w:rsidSect="00326F59">
          <w:headerReference w:type="default" r:id="rId22"/>
          <w:footnotePr>
            <w:numRestart w:val="eachPage"/>
          </w:footnotePr>
          <w:pgSz w:w="11907" w:h="16840" w:code="9"/>
          <w:pgMar w:top="2155" w:right="2665" w:bottom="2778" w:left="1701" w:header="1814" w:footer="1814" w:gutter="0"/>
          <w:cols w:space="708"/>
          <w:docGrid w:linePitch="326"/>
        </w:sectPr>
      </w:pPr>
    </w:p>
    <w:p w:rsidR="001E541C" w:rsidRDefault="00F40612" w:rsidP="001F24F6">
      <w:pPr>
        <w:pStyle w:val="Nagwek1"/>
      </w:pPr>
      <w:bookmarkStart w:id="16" w:name="_Toc534124201"/>
      <w:r>
        <w:lastRenderedPageBreak/>
        <w:t xml:space="preserve">Wymagania </w:t>
      </w:r>
      <w:r w:rsidR="007E7515">
        <w:t xml:space="preserve">dotyczące aplikacji mobilnej i </w:t>
      </w:r>
      <w:r>
        <w:t>narzędzia</w:t>
      </w:r>
      <w:r w:rsidR="007E7515">
        <w:t xml:space="preserve"> programistyczne</w:t>
      </w:r>
      <w:bookmarkEnd w:id="16"/>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bookmarkStart w:id="17" w:name="_Toc534124202"/>
      <w:r>
        <w:t>Wymagania funkcjonalne i nie funkcjonalne</w:t>
      </w:r>
      <w:bookmarkEnd w:id="17"/>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9D3DCB" w:rsidRDefault="00E343A9" w:rsidP="003140F0">
      <w:pPr>
        <w:pStyle w:val="Tekstpods"/>
      </w:pPr>
      <w:r>
        <w:t xml:space="preserve">Program </w:t>
      </w:r>
      <w:r w:rsidR="00DD2F9D">
        <w:t>powinien również</w:t>
      </w:r>
      <w:r>
        <w:t xml:space="preserve"> spełniać</w:t>
      </w:r>
      <w:r w:rsidR="007A7C81">
        <w:t xml:space="preserve"> poniższe wymagania </w:t>
      </w:r>
      <w:r w:rsidR="009D3DCB">
        <w:t>niefunkcjonalne:</w:t>
      </w:r>
      <w:r>
        <w:t xml:space="preserve"> </w:t>
      </w:r>
    </w:p>
    <w:p w:rsidR="009D3DCB" w:rsidRDefault="00E3710F" w:rsidP="009D3DCB">
      <w:pPr>
        <w:pStyle w:val="Tekstpods"/>
        <w:numPr>
          <w:ilvl w:val="0"/>
          <w:numId w:val="49"/>
        </w:numPr>
      </w:pPr>
      <w:r>
        <w:t>Aplikację będzie można zainstalować na urządzeniach posiadających system  Android</w:t>
      </w:r>
      <w:r w:rsidR="00E343A9">
        <w:t xml:space="preserve"> </w:t>
      </w:r>
      <w:r>
        <w:t xml:space="preserve">wersji 4.1 lub nowszej. </w:t>
      </w:r>
    </w:p>
    <w:p w:rsidR="009D3DCB" w:rsidRDefault="00E3710F" w:rsidP="009D3DCB">
      <w:pPr>
        <w:pStyle w:val="Tekstpods"/>
        <w:numPr>
          <w:ilvl w:val="0"/>
          <w:numId w:val="49"/>
        </w:numPr>
      </w:pPr>
      <w:r>
        <w:t xml:space="preserve">GUI oraz wielkość etapów powinny być skalowane do wielkości ekranu urządzenia. </w:t>
      </w:r>
    </w:p>
    <w:p w:rsidR="003140F0" w:rsidRDefault="00E3710F" w:rsidP="009D3DCB">
      <w:pPr>
        <w:pStyle w:val="Tekstpods"/>
        <w:numPr>
          <w:ilvl w:val="0"/>
          <w:numId w:val="49"/>
        </w:numPr>
      </w:pPr>
      <w:r>
        <w:t>Program powinien zostać zaprojektowany w sposób pozwalający na szybkie dodanie w przyszłości nowych etapów oraz implementację dodatkowych power-up'ów.</w:t>
      </w:r>
    </w:p>
    <w:p w:rsidR="00E3710F" w:rsidRDefault="00E3710F" w:rsidP="00E3710F">
      <w:pPr>
        <w:pStyle w:val="Nagwek2"/>
      </w:pPr>
      <w:bookmarkStart w:id="18" w:name="_Toc534124203"/>
      <w:r>
        <w:t>Unity</w:t>
      </w:r>
      <w:bookmarkEnd w:id="18"/>
    </w:p>
    <w:p w:rsidR="00E365B0" w:rsidRDefault="005E7E94" w:rsidP="00E365B0">
      <w:pPr>
        <w:pStyle w:val="Tekstpods"/>
      </w:pPr>
      <w:r>
        <w:t xml:space="preserve">Unity firmy Unity Technologies jest popularnym narzędziem do tworzenia gier za którego pomocą zostały stworzone gry takie jak </w:t>
      </w:r>
      <w:r w:rsidRPr="005E7E94">
        <w:lastRenderedPageBreak/>
        <w:t>Hearthstone: Heroes of Warcraft</w:t>
      </w:r>
      <w:r>
        <w:t>, Kerbal Space Program i Pokemon Go.</w:t>
      </w:r>
      <w:r w:rsidR="00F7024C">
        <w:t xml:space="preserve"> Pozwala ono na budowanie aplikacji na większość platform mobilnych i stacjonarnych oraz większość funkcjonalności edytora jest dostępna w darmowej wersji. Aby móc skorzystać z zaawansowanych narzędzi 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69391D">
        <w:t>Poniżej zostaną opisane najważniejsze elementy interfejsu edytora Unity</w:t>
      </w:r>
      <w:r w:rsidR="00D75012">
        <w:t xml:space="preserve"> [5</w:t>
      </w:r>
      <w:r w:rsidR="00BE0F60">
        <w:t>]</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8C2185" w:rsidRDefault="00D40323" w:rsidP="008C2185">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3"/>
                    <a:stretch>
                      <a:fillRect/>
                    </a:stretch>
                  </pic:blipFill>
                  <pic:spPr>
                    <a:xfrm>
                      <a:off x="0" y="0"/>
                      <a:ext cx="4788535" cy="2441654"/>
                    </a:xfrm>
                    <a:prstGeom prst="rect">
                      <a:avLst/>
                    </a:prstGeom>
                  </pic:spPr>
                </pic:pic>
              </a:graphicData>
            </a:graphic>
          </wp:inline>
        </w:drawing>
      </w:r>
    </w:p>
    <w:p w:rsidR="00D40323" w:rsidRDefault="008C2185" w:rsidP="008C2185">
      <w:pPr>
        <w:pStyle w:val="Legenda"/>
        <w:jc w:val="center"/>
      </w:pPr>
      <w:bookmarkStart w:id="19" w:name="_Toc534125865"/>
      <w:r>
        <w:t xml:space="preserve">Rys. </w:t>
      </w:r>
      <w:fldSimple w:instr=" STYLEREF 1 \s ">
        <w:r w:rsidR="00FA3095">
          <w:rPr>
            <w:noProof/>
          </w:rPr>
          <w:t>3</w:t>
        </w:r>
      </w:fldSimple>
      <w:r w:rsidR="00FA3095">
        <w:t>.</w:t>
      </w:r>
      <w:fldSimple w:instr=" SEQ Rys. \* ARABIC \s 1 ">
        <w:r w:rsidR="00FA3095">
          <w:rPr>
            <w:noProof/>
          </w:rPr>
          <w:t>1</w:t>
        </w:r>
      </w:fldSimple>
      <w:r>
        <w:t xml:space="preserve"> </w:t>
      </w:r>
      <w:r w:rsidRPr="00D40323">
        <w:rPr>
          <w:i/>
        </w:rPr>
        <w:t>Okno edy</w:t>
      </w:r>
      <w:r>
        <w:rPr>
          <w:i/>
        </w:rPr>
        <w:t>t</w:t>
      </w:r>
      <w:r w:rsidRPr="00D40323">
        <w:rPr>
          <w:i/>
        </w:rPr>
        <w:t>ora Unity</w:t>
      </w:r>
      <w:bookmarkEnd w:id="19"/>
    </w:p>
    <w:p w:rsidR="00CF357B" w:rsidRPr="00542186" w:rsidRDefault="00542186" w:rsidP="00CF357B">
      <w:pPr>
        <w:pStyle w:val="Tekstpods"/>
        <w:rPr>
          <w:b/>
          <w:sz w:val="32"/>
          <w:szCs w:val="32"/>
        </w:rPr>
      </w:pPr>
      <w:r w:rsidRPr="00542186">
        <w:rPr>
          <w:b/>
          <w:sz w:val="32"/>
          <w:szCs w:val="32"/>
        </w:rPr>
        <w:t>Scena</w:t>
      </w:r>
    </w:p>
    <w:p w:rsidR="00CF357B" w:rsidRDefault="00B34641" w:rsidP="00CF357B">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542186" w:rsidRDefault="00542186" w:rsidP="00CF357B">
      <w:pPr>
        <w:pStyle w:val="Tekstpods"/>
        <w:rPr>
          <w:b/>
          <w:sz w:val="32"/>
          <w:szCs w:val="32"/>
        </w:rPr>
      </w:pPr>
    </w:p>
    <w:p w:rsidR="00B34641" w:rsidRPr="00CF357B" w:rsidRDefault="00B34641" w:rsidP="00CF357B">
      <w:pPr>
        <w:pStyle w:val="Tekstpods"/>
        <w:rPr>
          <w:b/>
          <w:sz w:val="32"/>
          <w:szCs w:val="32"/>
        </w:rPr>
      </w:pPr>
      <w:r w:rsidRPr="00CF357B">
        <w:rPr>
          <w:b/>
          <w:sz w:val="32"/>
          <w:szCs w:val="32"/>
        </w:rPr>
        <w:t>Inspektor</w:t>
      </w:r>
    </w:p>
    <w:p w:rsidR="00D26B2E" w:rsidRDefault="00B34641" w:rsidP="00542186">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posiada gotową listę komponentów pozwalających na symulacj</w:t>
      </w:r>
      <w:r w:rsidR="001843BF">
        <w:t>ę fizyki, odtwarzanie dźwięków,</w:t>
      </w:r>
      <w:r w:rsidR="00D26B2E">
        <w:t xml:space="preserve"> dodanie hitbox'a otaczającego obiekt, itp. </w:t>
      </w:r>
    </w:p>
    <w:p w:rsidR="00542186" w:rsidRPr="00542186" w:rsidRDefault="00542186" w:rsidP="00542186">
      <w:pPr>
        <w:pStyle w:val="Tekstpods"/>
        <w:rPr>
          <w:b/>
          <w:sz w:val="32"/>
          <w:szCs w:val="32"/>
        </w:rPr>
      </w:pPr>
      <w:r w:rsidRPr="00542186">
        <w:rPr>
          <w:b/>
          <w:sz w:val="32"/>
          <w:szCs w:val="32"/>
        </w:rPr>
        <w:t>Projekt</w:t>
      </w:r>
    </w:p>
    <w:p w:rsidR="00240DE6" w:rsidRDefault="00D26B2E" w:rsidP="00542186">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542186" w:rsidRPr="00542186" w:rsidRDefault="00542186" w:rsidP="00542186">
      <w:pPr>
        <w:pStyle w:val="Tekstpods"/>
        <w:rPr>
          <w:b/>
          <w:sz w:val="32"/>
          <w:szCs w:val="32"/>
        </w:rPr>
      </w:pPr>
      <w:r w:rsidRPr="00542186">
        <w:rPr>
          <w:b/>
          <w:sz w:val="32"/>
          <w:szCs w:val="32"/>
        </w:rPr>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bookmarkStart w:id="20" w:name="_Toc534124204"/>
      <w:r>
        <w:t>Skrypty</w:t>
      </w:r>
      <w:bookmarkEnd w:id="20"/>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w:t>
      </w:r>
      <w:r w:rsidR="00313F20">
        <w:lastRenderedPageBreak/>
        <w:t xml:space="preserve">zatrzymanie aplikacji. Silnik Unity posiada gotowe definicje obiektów reprezentujących komponenty z edytora i funkcje pozwalające na znajdowanie obiektów na scenie, pobranie ich komponentów, niszczenie lub tworzenie obiektów o podanych parametrach oraz ładowanie kolejnych scen. Cały proces tworzenia skryptu jest realizowany w Visual Studio, które zostało 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bookmarkStart w:id="21" w:name="_Toc534124205"/>
      <w:r>
        <w:t>Budowanie aplikacji</w:t>
      </w:r>
      <w:bookmarkEnd w:id="21"/>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bookmarkStart w:id="22" w:name="_Toc534124206"/>
      <w:r>
        <w:t>Metodyka pracy nad projektem</w:t>
      </w:r>
      <w:bookmarkEnd w:id="22"/>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D75012">
        <w:t xml:space="preserve"> [6</w:t>
      </w:r>
      <w:r w:rsidR="004425CC">
        <w:t>]</w:t>
      </w:r>
      <w:r w:rsidR="00930114">
        <w:t>.</w:t>
      </w:r>
      <w:r w:rsidR="00D40323">
        <w:t xml:space="preserve"> Sposób działania modelu przedstawiony został na Rys.3.2.</w:t>
      </w:r>
    </w:p>
    <w:p w:rsidR="00E42FD7" w:rsidRDefault="00D40323" w:rsidP="00E42FD7">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4"/>
                    <a:stretch>
                      <a:fillRect/>
                    </a:stretch>
                  </pic:blipFill>
                  <pic:spPr>
                    <a:xfrm>
                      <a:off x="0" y="0"/>
                      <a:ext cx="3562412" cy="1899166"/>
                    </a:xfrm>
                    <a:prstGeom prst="rect">
                      <a:avLst/>
                    </a:prstGeom>
                  </pic:spPr>
                </pic:pic>
              </a:graphicData>
            </a:graphic>
          </wp:inline>
        </w:drawing>
      </w:r>
    </w:p>
    <w:p w:rsidR="00D40323" w:rsidRDefault="00E42FD7" w:rsidP="00E42FD7">
      <w:pPr>
        <w:pStyle w:val="Legenda"/>
        <w:jc w:val="center"/>
      </w:pPr>
      <w:bookmarkStart w:id="23" w:name="_Toc534125866"/>
      <w:r>
        <w:t xml:space="preserve">Rys. </w:t>
      </w:r>
      <w:fldSimple w:instr=" STYLEREF 1 \s ">
        <w:r w:rsidR="00FA3095">
          <w:rPr>
            <w:noProof/>
          </w:rPr>
          <w:t>3</w:t>
        </w:r>
      </w:fldSimple>
      <w:r w:rsidR="00FA3095">
        <w:t>.</w:t>
      </w:r>
      <w:fldSimple w:instr=" SEQ Rys. \* ARABIC \s 1 ">
        <w:r w:rsidR="00FA3095">
          <w:rPr>
            <w:noProof/>
          </w:rPr>
          <w:t>2</w:t>
        </w:r>
      </w:fldSimple>
      <w:r w:rsidRPr="00E42FD7">
        <w:rPr>
          <w:i/>
        </w:rPr>
        <w:t xml:space="preserve"> </w:t>
      </w:r>
      <w:r w:rsidRPr="00D40323">
        <w:rPr>
          <w:i/>
        </w:rPr>
        <w:t>Model przyrostowy</w:t>
      </w:r>
      <w:r>
        <w:rPr>
          <w:rStyle w:val="Odwoanieprzypisudolnego"/>
          <w:i/>
        </w:rPr>
        <w:footnoteReference w:id="2"/>
      </w:r>
      <w:bookmarkEnd w:id="23"/>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5"/>
          <w:headerReference w:type="default" r:id="rId26"/>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24" w:name="_Toc534124207"/>
      <w:r>
        <w:lastRenderedPageBreak/>
        <w:t>S</w:t>
      </w:r>
      <w:r w:rsidR="00F40612">
        <w:t>pecyfikacja zewnętrzna</w:t>
      </w:r>
      <w:bookmarkEnd w:id="24"/>
    </w:p>
    <w:p w:rsidR="00047534" w:rsidRPr="00047534" w:rsidRDefault="00047534" w:rsidP="00047534">
      <w:pPr>
        <w:pStyle w:val="Tekstpods"/>
      </w:pPr>
      <w:r>
        <w:t>W niniejszym rozdziale zostaną przedstawione wy</w:t>
      </w:r>
      <w:r w:rsidR="00410CE9">
        <w:t>magania sprzętowe aplikacji, sposób instalacji oraz</w:t>
      </w:r>
      <w:r>
        <w:t xml:space="preserve"> instrukcja rozgrywki.</w:t>
      </w:r>
    </w:p>
    <w:p w:rsidR="00554E4F" w:rsidRDefault="00554E4F" w:rsidP="00554E4F">
      <w:pPr>
        <w:pStyle w:val="Nagwek2"/>
      </w:pPr>
      <w:bookmarkStart w:id="25" w:name="_Toc534124208"/>
      <w:r>
        <w:t>Wymagania sprzętowe i instalacja</w:t>
      </w:r>
      <w:bookmarkEnd w:id="25"/>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bookmarkStart w:id="26" w:name="_Toc534124209"/>
      <w:r>
        <w:t>Instrukcja obsługi</w:t>
      </w:r>
      <w:bookmarkEnd w:id="26"/>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r w:rsidR="00891251">
        <w:t>:</w:t>
      </w:r>
    </w:p>
    <w:p w:rsidR="00944224" w:rsidRDefault="00944224" w:rsidP="00944224">
      <w:pPr>
        <w:pStyle w:val="Tekstpods"/>
        <w:numPr>
          <w:ilvl w:val="0"/>
          <w:numId w:val="45"/>
        </w:numPr>
      </w:pPr>
      <w:r>
        <w:lastRenderedPageBreak/>
        <w:t>PLAY: przenosi użytkownika do ekranu wyboru poziomu</w:t>
      </w:r>
      <w:r w:rsidR="00891251">
        <w:t>,</w:t>
      </w:r>
    </w:p>
    <w:p w:rsidR="00944224" w:rsidRDefault="00944224" w:rsidP="00944224">
      <w:pPr>
        <w:pStyle w:val="Tekstpods"/>
        <w:numPr>
          <w:ilvl w:val="0"/>
          <w:numId w:val="45"/>
        </w:numPr>
      </w:pPr>
      <w:r>
        <w:t>Highscores: wyświetla tabele z najlepszymi wynikami uzyskanymi na każdym z poziomów</w:t>
      </w:r>
      <w:r w:rsidR="00891251">
        <w:t>,</w:t>
      </w:r>
    </w:p>
    <w:p w:rsidR="00944224" w:rsidRDefault="00944224" w:rsidP="00944224">
      <w:pPr>
        <w:pStyle w:val="Tekstpods"/>
        <w:numPr>
          <w:ilvl w:val="0"/>
          <w:numId w:val="45"/>
        </w:numPr>
      </w:pPr>
      <w:r>
        <w:t>Quit: powoduje wyjście z aplikacji</w:t>
      </w:r>
      <w:r w:rsidR="00891251">
        <w:t>.</w:t>
      </w:r>
    </w:p>
    <w:p w:rsidR="00DF001F" w:rsidRDefault="00944224" w:rsidP="00DF001F">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7"/>
                    <a:stretch>
                      <a:fillRect/>
                    </a:stretch>
                  </pic:blipFill>
                  <pic:spPr>
                    <a:xfrm>
                      <a:off x="0" y="0"/>
                      <a:ext cx="1523571" cy="2700000"/>
                    </a:xfrm>
                    <a:prstGeom prst="rect">
                      <a:avLst/>
                    </a:prstGeom>
                  </pic:spPr>
                </pic:pic>
              </a:graphicData>
            </a:graphic>
          </wp:inline>
        </w:drawing>
      </w:r>
    </w:p>
    <w:p w:rsidR="00944224" w:rsidRDefault="00DF001F" w:rsidP="00DF001F">
      <w:pPr>
        <w:pStyle w:val="Legenda"/>
        <w:jc w:val="center"/>
      </w:pPr>
      <w:bookmarkStart w:id="27" w:name="_Toc534125867"/>
      <w:r>
        <w:t xml:space="preserve">Rys. </w:t>
      </w:r>
      <w:fldSimple w:instr=" STYLEREF 1 \s ">
        <w:r w:rsidR="00FA3095">
          <w:rPr>
            <w:noProof/>
          </w:rPr>
          <w:t>4</w:t>
        </w:r>
      </w:fldSimple>
      <w:r w:rsidR="00FA3095">
        <w:t>.</w:t>
      </w:r>
      <w:fldSimple w:instr=" SEQ Rys. \* ARABIC \s 1 ">
        <w:r w:rsidR="00FA3095">
          <w:rPr>
            <w:noProof/>
          </w:rPr>
          <w:t>1</w:t>
        </w:r>
      </w:fldSimple>
      <w:r w:rsidRPr="00DF001F">
        <w:rPr>
          <w:i/>
        </w:rPr>
        <w:t xml:space="preserve"> </w:t>
      </w:r>
      <w:r>
        <w:rPr>
          <w:i/>
        </w:rPr>
        <w:t>Główne menu gry</w:t>
      </w:r>
      <w:bookmarkEnd w:id="27"/>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w:t>
      </w:r>
      <w:r w:rsidR="00053434" w:rsidRPr="00053434">
        <w:rPr>
          <w:color w:val="000000" w:themeColor="text1"/>
        </w:rPr>
        <w:t>w</w:t>
      </w:r>
      <w:r w:rsidR="005241AE">
        <w:t xml:space="preserve"> liście.</w:t>
      </w:r>
    </w:p>
    <w:p w:rsidR="007D73E4" w:rsidRDefault="005241AE" w:rsidP="007D73E4">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8"/>
                    <a:stretch>
                      <a:fillRect/>
                    </a:stretch>
                  </pic:blipFill>
                  <pic:spPr>
                    <a:xfrm>
                      <a:off x="0" y="0"/>
                      <a:ext cx="1523571" cy="2700000"/>
                    </a:xfrm>
                    <a:prstGeom prst="rect">
                      <a:avLst/>
                    </a:prstGeom>
                  </pic:spPr>
                </pic:pic>
              </a:graphicData>
            </a:graphic>
          </wp:inline>
        </w:drawing>
      </w:r>
    </w:p>
    <w:p w:rsidR="005241AE" w:rsidRDefault="007D73E4" w:rsidP="007D73E4">
      <w:pPr>
        <w:pStyle w:val="Legenda"/>
        <w:jc w:val="center"/>
      </w:pPr>
      <w:bookmarkStart w:id="28" w:name="_Toc534125868"/>
      <w:r>
        <w:t xml:space="preserve">Rys. </w:t>
      </w:r>
      <w:fldSimple w:instr=" STYLEREF 1 \s ">
        <w:r w:rsidR="00FA3095">
          <w:rPr>
            <w:noProof/>
          </w:rPr>
          <w:t>4</w:t>
        </w:r>
      </w:fldSimple>
      <w:r w:rsidR="00FA3095">
        <w:t>.</w:t>
      </w:r>
      <w:fldSimple w:instr=" SEQ Rys. \* ARABIC \s 1 ">
        <w:r w:rsidR="00FA3095">
          <w:rPr>
            <w:noProof/>
          </w:rPr>
          <w:t>2</w:t>
        </w:r>
      </w:fldSimple>
      <w:r w:rsidRPr="007D73E4">
        <w:rPr>
          <w:i/>
        </w:rPr>
        <w:t xml:space="preserve"> </w:t>
      </w:r>
      <w:r>
        <w:rPr>
          <w:i/>
        </w:rPr>
        <w:t>List dostępnych w grze poziomów</w:t>
      </w:r>
      <w:bookmarkEnd w:id="28"/>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302DA" w:rsidRDefault="0031561A" w:rsidP="003302D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9"/>
                    <a:stretch>
                      <a:fillRect/>
                    </a:stretch>
                  </pic:blipFill>
                  <pic:spPr>
                    <a:xfrm>
                      <a:off x="0" y="0"/>
                      <a:ext cx="1618714" cy="2700000"/>
                    </a:xfrm>
                    <a:prstGeom prst="rect">
                      <a:avLst/>
                    </a:prstGeom>
                  </pic:spPr>
                </pic:pic>
              </a:graphicData>
            </a:graphic>
          </wp:inline>
        </w:drawing>
      </w:r>
    </w:p>
    <w:p w:rsidR="0031561A" w:rsidRDefault="003302DA" w:rsidP="003302DA">
      <w:pPr>
        <w:pStyle w:val="Legenda"/>
        <w:jc w:val="center"/>
      </w:pPr>
      <w:bookmarkStart w:id="29" w:name="_Toc534125869"/>
      <w:r>
        <w:t xml:space="preserve">Rys. </w:t>
      </w:r>
      <w:fldSimple w:instr=" STYLEREF 1 \s ">
        <w:r w:rsidR="00FA3095">
          <w:rPr>
            <w:noProof/>
          </w:rPr>
          <w:t>4</w:t>
        </w:r>
      </w:fldSimple>
      <w:r w:rsidR="00FA3095">
        <w:t>.</w:t>
      </w:r>
      <w:fldSimple w:instr=" SEQ Rys. \* ARABIC \s 1 ">
        <w:r w:rsidR="00FA3095">
          <w:rPr>
            <w:noProof/>
          </w:rPr>
          <w:t>3</w:t>
        </w:r>
      </w:fldSimple>
      <w:r w:rsidRPr="003302DA">
        <w:rPr>
          <w:i/>
        </w:rPr>
        <w:t xml:space="preserve"> </w:t>
      </w:r>
      <w:r>
        <w:rPr>
          <w:i/>
        </w:rPr>
        <w:t>Lista najlepszych wyników</w:t>
      </w:r>
      <w:bookmarkEnd w:id="29"/>
    </w:p>
    <w:p w:rsidR="0033311F" w:rsidRDefault="0033311F" w:rsidP="0033311F">
      <w:pPr>
        <w:pStyle w:val="Nagwek3"/>
      </w:pPr>
      <w:bookmarkStart w:id="30" w:name="_Toc534124210"/>
      <w:r>
        <w:lastRenderedPageBreak/>
        <w:t>Rozgrywka</w:t>
      </w:r>
      <w:bookmarkEnd w:id="30"/>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8D17A6" w:rsidRDefault="00565275" w:rsidP="008D17A6">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30"/>
                    <a:stretch>
                      <a:fillRect/>
                    </a:stretch>
                  </pic:blipFill>
                  <pic:spPr>
                    <a:xfrm>
                      <a:off x="0" y="0"/>
                      <a:ext cx="1724143" cy="2700000"/>
                    </a:xfrm>
                    <a:prstGeom prst="rect">
                      <a:avLst/>
                    </a:prstGeom>
                  </pic:spPr>
                </pic:pic>
              </a:graphicData>
            </a:graphic>
          </wp:inline>
        </w:drawing>
      </w:r>
    </w:p>
    <w:p w:rsidR="00DD4E0F" w:rsidRDefault="008D17A6" w:rsidP="008D17A6">
      <w:pPr>
        <w:pStyle w:val="Legenda"/>
        <w:jc w:val="center"/>
      </w:pPr>
      <w:bookmarkStart w:id="31" w:name="_Toc534125870"/>
      <w:r>
        <w:t xml:space="preserve">Rys. </w:t>
      </w:r>
      <w:fldSimple w:instr=" STYLEREF 1 \s ">
        <w:r w:rsidR="00FA3095">
          <w:rPr>
            <w:noProof/>
          </w:rPr>
          <w:t>4</w:t>
        </w:r>
      </w:fldSimple>
      <w:r w:rsidR="00FA3095">
        <w:t>.</w:t>
      </w:r>
      <w:fldSimple w:instr=" SEQ Rys. \* ARABIC \s 1 ">
        <w:r w:rsidR="00FA3095">
          <w:rPr>
            <w:noProof/>
          </w:rPr>
          <w:t>4</w:t>
        </w:r>
      </w:fldSimple>
      <w:r>
        <w:t xml:space="preserve"> </w:t>
      </w:r>
      <w:r>
        <w:rPr>
          <w:i/>
        </w:rPr>
        <w:t>P</w:t>
      </w:r>
      <w:r w:rsidRPr="00DD4E0F">
        <w:rPr>
          <w:i/>
        </w:rPr>
        <w:t xml:space="preserve">oziom </w:t>
      </w:r>
      <w:r>
        <w:rPr>
          <w:i/>
        </w:rPr>
        <w:t>A4</w:t>
      </w:r>
      <w:bookmarkEnd w:id="31"/>
    </w:p>
    <w:p w:rsidR="00BF5CEE" w:rsidRDefault="00BF5CEE" w:rsidP="00BF3581">
      <w:pPr>
        <w:pStyle w:val="Tekstpods"/>
      </w:pPr>
      <w:r>
        <w:t>W trakcie rozrywki będą się pojawiać spadające ulepszenia, które można zebrać przy pomocy platformy</w:t>
      </w:r>
      <w:r w:rsidR="00053434">
        <w:t xml:space="preserve"> (Rys.4.5)</w:t>
      </w:r>
      <w:r>
        <w:t>.</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r w:rsidR="00444589">
        <w:rPr>
          <w:color w:val="00B050"/>
        </w:rPr>
        <w:t>.</w:t>
      </w:r>
    </w:p>
    <w:p w:rsidR="00AD7474" w:rsidRDefault="00AD7474" w:rsidP="00AD7474">
      <w:pPr>
        <w:pStyle w:val="Tekstpods"/>
        <w:numPr>
          <w:ilvl w:val="0"/>
          <w:numId w:val="46"/>
        </w:numPr>
      </w:pPr>
      <w:r>
        <w:t>Serce: dodaje dodatkowe życie</w:t>
      </w:r>
      <w:r w:rsidR="00444589">
        <w:rPr>
          <w:color w:val="00B050"/>
        </w:rPr>
        <w:t>.</w:t>
      </w:r>
    </w:p>
    <w:p w:rsidR="00AD7474" w:rsidRDefault="00AD7474" w:rsidP="00BF5CEE">
      <w:pPr>
        <w:pStyle w:val="Tekstpods"/>
        <w:numPr>
          <w:ilvl w:val="0"/>
          <w:numId w:val="46"/>
        </w:numPr>
      </w:pPr>
      <w:r>
        <w:t>Gwiazda: poszerza platformę na 5 sekund</w:t>
      </w:r>
      <w:r w:rsidR="00444589">
        <w:rPr>
          <w:color w:val="00B050"/>
        </w:rPr>
        <w:t>.</w:t>
      </w:r>
    </w:p>
    <w:p w:rsidR="00AD7474" w:rsidRDefault="00AD7474" w:rsidP="00AD7474">
      <w:pPr>
        <w:pStyle w:val="Tekstpods"/>
        <w:numPr>
          <w:ilvl w:val="0"/>
          <w:numId w:val="46"/>
        </w:numPr>
      </w:pPr>
      <w:r>
        <w:t>Rakieta: tworzy dwie mniejsze rakiety lecące w górę i niszczące pierwszy napotkany bloczek</w:t>
      </w:r>
      <w:r w:rsidR="00444589">
        <w:rPr>
          <w:color w:val="00B050"/>
        </w:rPr>
        <w:t>.</w:t>
      </w:r>
    </w:p>
    <w:p w:rsidR="00A1675D" w:rsidRDefault="00AD7474" w:rsidP="00A1675D">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31"/>
                    <a:stretch>
                      <a:fillRect/>
                    </a:stretch>
                  </pic:blipFill>
                  <pic:spPr>
                    <a:xfrm>
                      <a:off x="0" y="0"/>
                      <a:ext cx="3086368" cy="876376"/>
                    </a:xfrm>
                    <a:prstGeom prst="rect">
                      <a:avLst/>
                    </a:prstGeom>
                  </pic:spPr>
                </pic:pic>
              </a:graphicData>
            </a:graphic>
          </wp:inline>
        </w:drawing>
      </w:r>
    </w:p>
    <w:p w:rsidR="00AD7474" w:rsidRDefault="00A1675D" w:rsidP="00A1675D">
      <w:pPr>
        <w:pStyle w:val="Legenda"/>
        <w:jc w:val="center"/>
      </w:pPr>
      <w:bookmarkStart w:id="32" w:name="_Toc534125871"/>
      <w:r>
        <w:t xml:space="preserve">Rys. </w:t>
      </w:r>
      <w:fldSimple w:instr=" STYLEREF 1 \s ">
        <w:r w:rsidR="00FA3095">
          <w:rPr>
            <w:noProof/>
          </w:rPr>
          <w:t>4</w:t>
        </w:r>
      </w:fldSimple>
      <w:r w:rsidR="00FA3095">
        <w:t>.</w:t>
      </w:r>
      <w:fldSimple w:instr=" SEQ Rys. \* ARABIC \s 1 ">
        <w:r w:rsidR="00FA3095">
          <w:rPr>
            <w:noProof/>
          </w:rPr>
          <w:t>5</w:t>
        </w:r>
      </w:fldSimple>
      <w:r w:rsidRPr="00A1675D">
        <w:rPr>
          <w:i/>
        </w:rPr>
        <w:t xml:space="preserve"> </w:t>
      </w:r>
      <w:r>
        <w:rPr>
          <w:i/>
        </w:rPr>
        <w:t>Możliwe do zebrania ulepszenia</w:t>
      </w:r>
      <w:bookmarkEnd w:id="32"/>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FA3095" w:rsidRDefault="003E2EB5" w:rsidP="00FA309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32"/>
                    <a:stretch>
                      <a:fillRect/>
                    </a:stretch>
                  </pic:blipFill>
                  <pic:spPr>
                    <a:xfrm>
                      <a:off x="0" y="0"/>
                      <a:ext cx="4645025" cy="704215"/>
                    </a:xfrm>
                    <a:prstGeom prst="rect">
                      <a:avLst/>
                    </a:prstGeom>
                  </pic:spPr>
                </pic:pic>
              </a:graphicData>
            </a:graphic>
          </wp:inline>
        </w:drawing>
      </w:r>
    </w:p>
    <w:p w:rsidR="003E2EB5" w:rsidRPr="00FA3095" w:rsidRDefault="00FA3095" w:rsidP="00FA3095">
      <w:pPr>
        <w:pStyle w:val="Legenda"/>
        <w:jc w:val="center"/>
      </w:pPr>
      <w:bookmarkStart w:id="33" w:name="_Toc534125872"/>
      <w:r>
        <w:t xml:space="preserve">Rys. </w:t>
      </w:r>
      <w:fldSimple w:instr=" STYLEREF 1 \s ">
        <w:r>
          <w:rPr>
            <w:noProof/>
          </w:rPr>
          <w:t>4</w:t>
        </w:r>
      </w:fldSimple>
      <w:r>
        <w:t>.</w:t>
      </w:r>
      <w:fldSimple w:instr=" SEQ Rys. \* ARABIC \s 1 ">
        <w:r>
          <w:rPr>
            <w:noProof/>
          </w:rPr>
          <w:t>6</w:t>
        </w:r>
      </w:fldSimple>
      <w:r w:rsidRPr="00FA3095">
        <w:rPr>
          <w:i/>
        </w:rPr>
        <w:t xml:space="preserve"> </w:t>
      </w:r>
      <w:r>
        <w:rPr>
          <w:i/>
        </w:rPr>
        <w:t>GUI wyświetlające liczbę punktów i wartość combo</w:t>
      </w:r>
      <w:bookmarkEnd w:id="33"/>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3"/>
          <w:headerReference w:type="default" r:id="rId34"/>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34" w:name="_Toc534124211"/>
      <w:r>
        <w:t>Specyfikacja wewnętrzna</w:t>
      </w:r>
      <w:bookmarkEnd w:id="34"/>
    </w:p>
    <w:p w:rsidR="00D16B4C" w:rsidRDefault="00CF0C59" w:rsidP="00D16B4C">
      <w:pPr>
        <w:pStyle w:val="Tekstpods"/>
      </w:pPr>
      <w:r>
        <w:t xml:space="preserve">W </w:t>
      </w:r>
      <w:r w:rsidR="00444589">
        <w:rPr>
          <w:color w:val="000000" w:themeColor="text1"/>
        </w:rPr>
        <w:t xml:space="preserve">niniejszym </w:t>
      </w:r>
      <w:r>
        <w:t>rozdziale zostanie opisana architektura budowy poziomu gry oraz zaprezentowane ważniejsze fragmenty napisanych skryptów obsługujących interakcję obiektów na scenie.</w:t>
      </w:r>
    </w:p>
    <w:p w:rsidR="00AA3412" w:rsidRDefault="00186D71" w:rsidP="00AA3412">
      <w:pPr>
        <w:pStyle w:val="Nagwek2"/>
      </w:pPr>
      <w:bookmarkStart w:id="35" w:name="_Toc534124212"/>
      <w:r>
        <w:t>Architektura poziomu gry</w:t>
      </w:r>
      <w:bookmarkEnd w:id="35"/>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w:t>
      </w:r>
      <w:r w:rsidR="00077BBC" w:rsidRPr="00444589">
        <w:rPr>
          <w:color w:val="000000" w:themeColor="text1"/>
        </w:rPr>
        <w:t>liczbie</w:t>
      </w:r>
      <w:r>
        <w:t xml:space="preserve">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i </w:t>
      </w:r>
      <w:r w:rsidR="00A67BCA" w:rsidRPr="00A67BCA">
        <w:rPr>
          <w:rFonts w:ascii="Courier New" w:hAnsi="Courier New" w:cs="Courier New"/>
        </w:rPr>
        <w:lastRenderedPageBreak/>
        <w:t>Update()</w:t>
      </w:r>
      <w:r w:rsidR="00A67BCA">
        <w:rPr>
          <w:rFonts w:ascii="Courier New" w:hAnsi="Courier New" w:cs="Courier New"/>
        </w:rPr>
        <w:t>.</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E477C6" w:rsidP="00B82384">
      <w:pPr>
        <w:pStyle w:val="Tekstpods"/>
      </w:pPr>
      <w:r w:rsidRPr="00444589">
        <w:rPr>
          <w:color w:val="000000" w:themeColor="text1"/>
        </w:rPr>
        <w:t>W punktach</w:t>
      </w:r>
      <w:r w:rsidR="00444589">
        <w:rPr>
          <w:color w:val="000000" w:themeColor="text1"/>
        </w:rPr>
        <w:t xml:space="preserve"> </w:t>
      </w:r>
      <w:r w:rsidRPr="00444589">
        <w:rPr>
          <w:color w:val="000000" w:themeColor="text1"/>
        </w:rPr>
        <w:t>5.1.1</w:t>
      </w:r>
      <w:r w:rsidR="00444589">
        <w:rPr>
          <w:color w:val="000000" w:themeColor="text1"/>
        </w:rPr>
        <w:t xml:space="preserve">-5.1.4 </w:t>
      </w:r>
      <w:r w:rsidR="00390F05">
        <w:t>zostaną opisane ważniejsze elementy tworzące etap gry i zależności między nimi.</w:t>
      </w:r>
    </w:p>
    <w:p w:rsidR="00390F05" w:rsidRDefault="00390F05" w:rsidP="00390F05">
      <w:pPr>
        <w:pStyle w:val="Nagwek3"/>
      </w:pPr>
      <w:bookmarkStart w:id="36" w:name="_Toc534124213"/>
      <w:r>
        <w:t>Platforma</w:t>
      </w:r>
      <w:bookmarkEnd w:id="36"/>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t>
      </w:r>
      <w:r>
        <w:lastRenderedPageBreak/>
        <w:t>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rsidR="00271BBF">
        <w:rPr>
          <w:rFonts w:ascii="Courier New" w:hAnsi="Courier New" w:cs="Courier New"/>
          <w:sz w:val="20"/>
        </w:rPr>
        <w:t xml:space="preserve"> </w:t>
      </w:r>
      <w:r>
        <w:t>odpowiada za przechowywanie informacji o stanie rozgrywki oraz reagowanie</w:t>
      </w:r>
      <w:r w:rsidR="00680E71">
        <w:t xml:space="preserve"> na</w:t>
      </w:r>
      <w:r>
        <w:t xml:space="preserve"> zmianę tego stanu. Po załadowaniu sceny ustawia </w:t>
      </w:r>
      <w:r w:rsidR="00151137" w:rsidRPr="00444589">
        <w:rPr>
          <w:color w:val="000000" w:themeColor="text1"/>
        </w:rPr>
        <w:t>skalę</w:t>
      </w:r>
      <w:r>
        <w:t xml:space="preserv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w:t>
      </w:r>
      <w:r w:rsidR="001E622B" w:rsidRPr="00271BBF">
        <w:rPr>
          <w:rFonts w:ascii="Courier New" w:hAnsi="Courier New" w:cs="Courier New"/>
          <w:sz w:val="20"/>
        </w:rPr>
        <w:t>Victory()</w:t>
      </w:r>
      <w:r w:rsidR="003A4D24">
        <w:t xml:space="preserve"> (</w:t>
      </w:r>
      <w:r w:rsidR="003A4D24" w:rsidRPr="001078CF">
        <w:rPr>
          <w:i/>
        </w:rPr>
        <w:t>Listing 5.1</w:t>
      </w:r>
      <w:r w:rsidR="003A4D24">
        <w:t>)</w:t>
      </w:r>
      <w:r w:rsidR="001E622B">
        <w:t xml:space="preserve">,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D014AF" w:rsidRDefault="00D014AF" w:rsidP="00D014AF">
      <w:pPr>
        <w:pStyle w:val="Legenda"/>
        <w:keepNext/>
      </w:pPr>
      <w:bookmarkStart w:id="37" w:name="_Toc534125873"/>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1</w:t>
      </w:r>
      <w:r w:rsidR="00F94508" w:rsidRPr="00223F1C">
        <w:rPr>
          <w:i/>
        </w:rPr>
        <w:fldChar w:fldCharType="end"/>
      </w:r>
      <w:r>
        <w:t xml:space="preserve"> </w:t>
      </w:r>
      <w:r>
        <w:rPr>
          <w:i/>
        </w:rPr>
        <w:t xml:space="preserve">Metoda </w:t>
      </w:r>
      <w:r w:rsidRPr="003A4D24">
        <w:rPr>
          <w:rFonts w:ascii="Courier New" w:hAnsi="Courier New" w:cs="Courier New"/>
          <w:i/>
          <w:sz w:val="20"/>
        </w:rPr>
        <w:t>Victory()</w:t>
      </w:r>
      <w:r>
        <w:rPr>
          <w:i/>
        </w:rPr>
        <w:t xml:space="preserve"> klasy </w:t>
      </w:r>
      <w:r w:rsidRPr="003A4D24">
        <w:rPr>
          <w:rFonts w:ascii="Courier New" w:hAnsi="Courier New" w:cs="Courier New"/>
          <w:i/>
          <w:sz w:val="20"/>
        </w:rPr>
        <w:t>LevelMenager</w:t>
      </w:r>
      <w:bookmarkEnd w:id="3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005C4BD9">
        <w:rPr>
          <w:rFonts w:ascii="Courier New" w:hAnsi="Courier New" w:cs="Courier New"/>
          <w:sz w:val="20"/>
        </w:rPr>
        <w:t xml:space="preserve">BottomWallHit() </w:t>
      </w:r>
      <w:r w:rsidR="003A4D24" w:rsidRPr="003A4D24">
        <w:rPr>
          <w:szCs w:val="24"/>
        </w:rPr>
        <w:t>(</w:t>
      </w:r>
      <w:r w:rsidR="003A4D24" w:rsidRPr="001078CF">
        <w:rPr>
          <w:i/>
          <w:szCs w:val="24"/>
        </w:rPr>
        <w:t>Listing 5.2</w:t>
      </w:r>
      <w:r w:rsidR="003A4D24" w:rsidRPr="003A4D24">
        <w:rPr>
          <w:szCs w:val="24"/>
        </w:rPr>
        <w: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836BD" w:rsidRDefault="000836BD" w:rsidP="000836BD">
      <w:pPr>
        <w:pStyle w:val="Legenda"/>
        <w:keepNext/>
      </w:pPr>
      <w:bookmarkStart w:id="38" w:name="_Toc534125874"/>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2</w:t>
      </w:r>
      <w:r w:rsidR="00F94508" w:rsidRPr="00223F1C">
        <w:rPr>
          <w:i/>
        </w:rPr>
        <w:fldChar w:fldCharType="end"/>
      </w:r>
      <w:r w:rsidRPr="000836BD">
        <w:rPr>
          <w:i/>
        </w:rPr>
        <w:t xml:space="preserve"> </w:t>
      </w:r>
      <w:r>
        <w:rPr>
          <w:i/>
        </w:rPr>
        <w:t xml:space="preserve">Metoda </w:t>
      </w:r>
      <w:r>
        <w:rPr>
          <w:rFonts w:ascii="Courier New" w:hAnsi="Courier New" w:cs="Courier New"/>
          <w:i/>
          <w:sz w:val="20"/>
        </w:rPr>
        <w:t>BottomWallHit()</w:t>
      </w:r>
      <w:r>
        <w:rPr>
          <w:i/>
        </w:rPr>
        <w:t xml:space="preserve">klasy </w:t>
      </w:r>
      <w:r w:rsidRPr="003A4D24">
        <w:rPr>
          <w:rFonts w:ascii="Courier New" w:hAnsi="Courier New" w:cs="Courier New"/>
          <w:i/>
          <w:sz w:val="20"/>
        </w:rPr>
        <w:t>LevelMenager</w:t>
      </w:r>
      <w:bookmarkEnd w:id="3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bookmarkStart w:id="39" w:name="_Toc534124214"/>
      <w:r>
        <w:t>Piłka</w:t>
      </w:r>
      <w:bookmarkEnd w:id="39"/>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sidR="001078CF">
        <w:rPr>
          <w:rFonts w:ascii="Courier New" w:hAnsi="Courier New" w:cs="Courier New"/>
          <w:sz w:val="20"/>
        </w:rPr>
        <w:t xml:space="preserve"> </w:t>
      </w:r>
      <w:r w:rsidR="00004E6D" w:rsidRPr="00004E6D">
        <w:rPr>
          <w:szCs w:val="24"/>
        </w:rPr>
        <w:t>(</w:t>
      </w:r>
      <w:r w:rsidR="00004E6D" w:rsidRPr="001078CF">
        <w:rPr>
          <w:i/>
          <w:szCs w:val="24"/>
        </w:rPr>
        <w:t>Listing 5.3</w:t>
      </w:r>
      <w:r w:rsidR="00004E6D" w:rsidRPr="00004E6D">
        <w:rPr>
          <w:szCs w:val="24"/>
        </w:rPr>
        <w:t>)</w:t>
      </w:r>
      <w:r w:rsidRPr="00004E6D">
        <w:rPr>
          <w:szCs w:val="24"/>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 xml:space="preserve">obliczone przyspieszenie przekracza </w:t>
      </w:r>
      <w:r w:rsidR="005C1F88" w:rsidRPr="00007052">
        <w:rPr>
          <w:color w:val="000000" w:themeColor="text1"/>
          <w:szCs w:val="24"/>
        </w:rPr>
        <w:t>tę</w:t>
      </w:r>
      <w:r w:rsidR="00296564">
        <w:rPr>
          <w:szCs w:val="24"/>
        </w:rPr>
        <w:t xml:space="preserve"> wartość piłce zostaje nadany kierunek </w:t>
      </w:r>
      <w:r w:rsidR="00CE14E5" w:rsidRPr="00007052">
        <w:rPr>
          <w:color w:val="000000" w:themeColor="text1"/>
          <w:szCs w:val="24"/>
        </w:rPr>
        <w:t>ruchu</w:t>
      </w:r>
      <w:r w:rsidR="00296564">
        <w:rPr>
          <w:szCs w:val="24"/>
        </w:rPr>
        <w:t xml:space="preserve">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p>
    <w:p w:rsidR="00F22481" w:rsidRDefault="00F22481" w:rsidP="00F22481">
      <w:pPr>
        <w:pStyle w:val="Legenda"/>
        <w:keepNext/>
      </w:pPr>
      <w:bookmarkStart w:id="40" w:name="_Toc534125875"/>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3</w:t>
      </w:r>
      <w:r w:rsidR="00F94508" w:rsidRPr="00223F1C">
        <w:rPr>
          <w:i/>
        </w:rPr>
        <w:fldChar w:fldCharType="end"/>
      </w:r>
      <w:r w:rsidRPr="00F22481">
        <w:rPr>
          <w:i/>
        </w:rPr>
        <w:t xml:space="preserve"> </w:t>
      </w:r>
      <w:r>
        <w:rPr>
          <w:i/>
        </w:rPr>
        <w:t xml:space="preserve">Metoda </w:t>
      </w:r>
      <w:r>
        <w:rPr>
          <w:rFonts w:ascii="Courier New" w:hAnsi="Courier New" w:cs="Courier New"/>
          <w:i/>
          <w:sz w:val="20"/>
        </w:rPr>
        <w:t>Acelerate</w:t>
      </w:r>
      <w:r w:rsidRPr="003A4D24">
        <w:rPr>
          <w:rFonts w:ascii="Courier New" w:hAnsi="Courier New" w:cs="Courier New"/>
          <w:i/>
          <w:sz w:val="20"/>
        </w:rPr>
        <w:t>()</w:t>
      </w:r>
      <w:r>
        <w:rPr>
          <w:i/>
        </w:rPr>
        <w:t xml:space="preserve"> klasy </w:t>
      </w:r>
      <w:r>
        <w:rPr>
          <w:rFonts w:ascii="Courier New" w:hAnsi="Courier New" w:cs="Courier New"/>
          <w:i/>
          <w:sz w:val="20"/>
        </w:rPr>
        <w:t>BallController</w:t>
      </w:r>
      <w:bookmarkEnd w:id="40"/>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 speed;</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bookmarkStart w:id="41" w:name="_Toc534124215"/>
      <w:r>
        <w:t>Power</w:t>
      </w:r>
      <w:r w:rsidR="00873EA5">
        <w:t>-</w:t>
      </w:r>
      <w:r>
        <w:t>Up</w:t>
      </w:r>
      <w:bookmarkEnd w:id="41"/>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Generator może stworzyć nowy obiekt ulepszenia tylko wtedy kiedy piłka jest w ruchu i upłynął określony czas od ostatniego tworzenia. Ulepszenie jest tworzone poprzez wylosowanie prefab</w:t>
      </w:r>
      <w:r w:rsidR="0007483A">
        <w:t>r</w:t>
      </w:r>
      <w:r w:rsidR="00860786">
        <w:t>ykatu z tablicy</w:t>
      </w:r>
      <w:r w:rsidR="0007483A">
        <w:t xml:space="preserve">, a następnie umieszczenie go w </w:t>
      </w:r>
      <w:r w:rsidR="00426A73" w:rsidRPr="00007052">
        <w:rPr>
          <w:color w:val="000000" w:themeColor="text1"/>
        </w:rPr>
        <w:t>losowym</w:t>
      </w:r>
      <w:r w:rsidR="0007483A">
        <w:t xml:space="preserve"> miejscu pod górną ścianą na poziomie</w:t>
      </w:r>
      <w:r w:rsidR="00A6216A">
        <w:t xml:space="preserve"> (</w:t>
      </w:r>
      <w:r w:rsidR="00A6216A" w:rsidRPr="001078CF">
        <w:rPr>
          <w:i/>
        </w:rPr>
        <w:t>Listing 5.4</w:t>
      </w:r>
      <w:r w:rsidR="00A6216A">
        <w:t>)</w:t>
      </w:r>
      <w:r w:rsidR="0007483A">
        <w:t xml:space="preserve">. </w:t>
      </w:r>
    </w:p>
    <w:p w:rsidR="009A5CE5" w:rsidRDefault="009A5CE5" w:rsidP="009A5CE5">
      <w:pPr>
        <w:pStyle w:val="Legenda"/>
        <w:keepNext/>
      </w:pPr>
      <w:bookmarkStart w:id="42" w:name="_Toc534125876"/>
      <w:r w:rsidRPr="00223F1C">
        <w:rPr>
          <w:i/>
        </w:rPr>
        <w:lastRenderedPageBreak/>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4</w:t>
      </w:r>
      <w:r w:rsidR="00F94508" w:rsidRPr="00223F1C">
        <w:rPr>
          <w:i/>
        </w:rPr>
        <w:fldChar w:fldCharType="end"/>
      </w:r>
      <w:r w:rsidRPr="009A5CE5">
        <w:rPr>
          <w:i/>
        </w:rPr>
        <w:t xml:space="preserve"> </w:t>
      </w:r>
      <w:r>
        <w:rPr>
          <w:i/>
        </w:rPr>
        <w:t xml:space="preserve">Fragment metody </w:t>
      </w:r>
      <w:r>
        <w:rPr>
          <w:rFonts w:ascii="Courier New" w:hAnsi="Courier New" w:cs="Courier New"/>
          <w:i/>
          <w:sz w:val="20"/>
        </w:rPr>
        <w:t>Update</w:t>
      </w:r>
      <w:r w:rsidRPr="003A4D24">
        <w:rPr>
          <w:rFonts w:ascii="Courier New" w:hAnsi="Courier New" w:cs="Courier New"/>
          <w:i/>
          <w:sz w:val="20"/>
        </w:rPr>
        <w:t>()</w:t>
      </w:r>
      <w:r>
        <w:rPr>
          <w:i/>
        </w:rPr>
        <w:t xml:space="preserve"> klasy </w:t>
      </w:r>
      <w:r>
        <w:rPr>
          <w:rFonts w:ascii="Courier New" w:hAnsi="Courier New" w:cs="Courier New"/>
          <w:i/>
          <w:sz w:val="20"/>
        </w:rPr>
        <w:t>PowerUpGeneratorController</w:t>
      </w:r>
      <w:bookmarkEnd w:id="4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 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7483A" w:rsidRDefault="00075918" w:rsidP="00771C3A">
      <w:pPr>
        <w:pStyle w:val="Tekstpods"/>
      </w:pPr>
      <w:r w:rsidRPr="00075918">
        <w:rPr>
          <w:rFonts w:ascii="Courier New" w:hAnsi="Courier New" w:cs="Courier New"/>
          <w:sz w:val="20"/>
        </w:rPr>
        <w:t>PowerUpController</w:t>
      </w:r>
      <w:r>
        <w:t xml:space="preserve"> jest komponentem każdego nowostworzonego ulepszenia. Jego głównym zadaniem jest wyłączenie kolizji między ulepszeniem, a obiektami innymi niż platforma i ściany (piłki, bloczki, inne ulepszenia)</w:t>
      </w:r>
      <w:r w:rsidR="002328DD">
        <w:t xml:space="preserve"> (</w:t>
      </w:r>
      <w:r w:rsidR="002328DD" w:rsidRPr="001078CF">
        <w:rPr>
          <w:i/>
        </w:rPr>
        <w:t>Listing 5.5</w:t>
      </w:r>
      <w:r w:rsidR="002328DD">
        <w:t>)</w:t>
      </w:r>
      <w:r>
        <w:t>. Wyłączenie kolizji zapewnia swobodny ruch obiektu do momentu uderzenia w platformę lub dolną ścianę. Realizowanie jest poprzez pobranie list wszystkich obiektów z określonymi tagami i iterowanie po nich wyłączając kolizje m</w:t>
      </w:r>
      <w:r w:rsidR="006F434F">
        <w:t>i</w:t>
      </w:r>
      <w:r>
        <w:t>ędzy</w:t>
      </w:r>
      <w:r w:rsidR="006F434F">
        <w:t xml:space="preserve"> obiektami.</w:t>
      </w:r>
    </w:p>
    <w:p w:rsidR="00C73917" w:rsidRDefault="00C73917" w:rsidP="00C73917">
      <w:pPr>
        <w:pStyle w:val="Legenda"/>
        <w:keepNext/>
      </w:pPr>
      <w:bookmarkStart w:id="43" w:name="_Toc534125877"/>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5</w:t>
      </w:r>
      <w:r w:rsidR="00F94508" w:rsidRPr="00223F1C">
        <w:rPr>
          <w:i/>
        </w:rPr>
        <w:fldChar w:fldCharType="end"/>
      </w:r>
      <w:r w:rsidRPr="00C73917">
        <w:rPr>
          <w:i/>
        </w:rPr>
        <w:t xml:space="preserve"> </w:t>
      </w:r>
      <w:r>
        <w:rPr>
          <w:i/>
        </w:rPr>
        <w:t xml:space="preserve">Fragment metody </w:t>
      </w:r>
      <w:r>
        <w:rPr>
          <w:rFonts w:ascii="Courier New" w:hAnsi="Courier New" w:cs="Courier New"/>
          <w:i/>
          <w:sz w:val="20"/>
        </w:rPr>
        <w:t>Start</w:t>
      </w:r>
      <w:r w:rsidRPr="003A4D24">
        <w:rPr>
          <w:rFonts w:ascii="Courier New" w:hAnsi="Courier New" w:cs="Courier New"/>
          <w:i/>
          <w:sz w:val="20"/>
        </w:rPr>
        <w:t>()</w:t>
      </w:r>
      <w:r>
        <w:rPr>
          <w:i/>
        </w:rPr>
        <w:t xml:space="preserve"> klasy </w:t>
      </w:r>
      <w:r>
        <w:rPr>
          <w:rFonts w:ascii="Courier New" w:hAnsi="Courier New" w:cs="Courier New"/>
          <w:i/>
          <w:sz w:val="20"/>
        </w:rPr>
        <w:t>PowerUpController</w:t>
      </w:r>
      <w:bookmarkEnd w:id="4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31</w:t>
            </w:r>
          </w:p>
          <w:p w:rsidR="006F434F" w:rsidRPr="00390834" w:rsidRDefault="006F434F"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32</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rocket.GetComponent&lt;Collider2D&gt;());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keepNext/>
              <w:overflowPunct/>
              <w:textAlignment w:val="auto"/>
              <w:rPr>
                <w:rFonts w:ascii="Consolas" w:hAnsi="Consolas" w:cs="Consolas"/>
                <w:sz w:val="20"/>
              </w:rPr>
            </w:pPr>
            <w:r w:rsidRPr="006F434F">
              <w:rPr>
                <w:rFonts w:ascii="Courier New" w:hAnsi="Courier New" w:cs="Courier New"/>
                <w:bCs/>
                <w:sz w:val="20"/>
                <w:lang w:val="en-US"/>
              </w:rPr>
              <w:t xml:space="preserve">}   </w:t>
            </w:r>
          </w:p>
        </w:tc>
      </w:tr>
    </w:tbl>
    <w:p w:rsidR="00075918" w:rsidRDefault="00075918" w:rsidP="00771C3A">
      <w:pPr>
        <w:pStyle w:val="Tekstpods"/>
      </w:pP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m.in.: poszerza platformę, tworzy nowe piłki, itd. Parametry działania ulepszeń można zmieniać z poziomu edytora Unity.</w:t>
      </w:r>
    </w:p>
    <w:p w:rsidR="00C51B58" w:rsidRDefault="00C51B58" w:rsidP="00C51B58">
      <w:pPr>
        <w:pStyle w:val="Nagwek3"/>
      </w:pPr>
      <w:bookmarkStart w:id="44" w:name="_Toc534124216"/>
      <w:r>
        <w:t>AudioMenager</w:t>
      </w:r>
      <w:bookmarkEnd w:id="44"/>
    </w:p>
    <w:p w:rsidR="00C51B58"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w:t>
      </w:r>
      <w:r w:rsidR="00E44F9A">
        <w:t>(</w:t>
      </w:r>
      <w:r w:rsidR="00E44F9A" w:rsidRPr="001078CF">
        <w:rPr>
          <w:i/>
        </w:rPr>
        <w:t>Listing 5.6</w:t>
      </w:r>
      <w:r w:rsidR="00E44F9A">
        <w:t xml:space="preserve">) </w:t>
      </w:r>
      <w:r>
        <w:t>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w:t>
      </w:r>
      <w:r w:rsidR="00007052">
        <w:t xml:space="preserve"> </w:t>
      </w:r>
      <w:r>
        <w:t xml:space="preserve">(głośność, wysokość, czy ma być odtwarzany w pętli). </w:t>
      </w:r>
    </w:p>
    <w:p w:rsidR="00A14A04" w:rsidRDefault="00A14A04" w:rsidP="00A14A04">
      <w:pPr>
        <w:pStyle w:val="Legenda"/>
        <w:keepNext/>
      </w:pPr>
      <w:bookmarkStart w:id="45" w:name="_Toc534125878"/>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6</w:t>
      </w:r>
      <w:r w:rsidR="00F94508" w:rsidRPr="00223F1C">
        <w:rPr>
          <w:i/>
        </w:rPr>
        <w:fldChar w:fldCharType="end"/>
      </w:r>
      <w:r w:rsidRPr="00A14A04">
        <w:rPr>
          <w:i/>
        </w:rPr>
        <w:t xml:space="preserve"> </w:t>
      </w:r>
      <w:r>
        <w:rPr>
          <w:i/>
        </w:rPr>
        <w:t>Implementacja klasy Sound</w:t>
      </w:r>
      <w:bookmarkEnd w:id="4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lastRenderedPageBreak/>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lastRenderedPageBreak/>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 xml:space="preserve">Dzięki zastosowaniu wzorca projektowego singleton obiekt AudioMenager może być wywołany przez każdy obiekt na scenie w celu odtworzenia dowolnego dźwięku w nim przechowywanego. Przykładowe wywołanie AudioMenager'a </w:t>
      </w:r>
      <w:r w:rsidR="003B69E8" w:rsidRPr="00007052">
        <w:rPr>
          <w:color w:val="000000" w:themeColor="text1"/>
        </w:rPr>
        <w:t>przedstawia</w:t>
      </w:r>
      <w:r w:rsidR="00007052">
        <w:rPr>
          <w:color w:val="FF0000"/>
        </w:rPr>
        <w:t xml:space="preserve"> </w:t>
      </w:r>
      <w:r w:rsidRPr="003D27CE">
        <w:rPr>
          <w:i/>
        </w:rPr>
        <w:t>Listing</w:t>
      </w:r>
      <w:r w:rsidR="000A0306">
        <w:rPr>
          <w:i/>
        </w:rPr>
        <w:t xml:space="preserve"> </w:t>
      </w:r>
      <w:r w:rsidRPr="003D27CE">
        <w:rPr>
          <w:i/>
        </w:rPr>
        <w:t>5.7</w:t>
      </w:r>
      <w:r>
        <w:t>.</w:t>
      </w:r>
    </w:p>
    <w:p w:rsidR="000A0306" w:rsidRDefault="000A0306" w:rsidP="000A0306">
      <w:pPr>
        <w:pStyle w:val="Legenda"/>
        <w:keepNext/>
      </w:pPr>
      <w:bookmarkStart w:id="46" w:name="_Toc534125879"/>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7</w:t>
      </w:r>
      <w:r w:rsidR="00F94508" w:rsidRPr="00223F1C">
        <w:rPr>
          <w:i/>
        </w:rPr>
        <w:fldChar w:fldCharType="end"/>
      </w:r>
      <w:r w:rsidRPr="000A0306">
        <w:rPr>
          <w:i/>
        </w:rPr>
        <w:t xml:space="preserve"> </w:t>
      </w:r>
      <w:r>
        <w:rPr>
          <w:i/>
        </w:rPr>
        <w:t>Przykładowe wywołanie obiektu AudioMenager</w:t>
      </w:r>
      <w:bookmarkEnd w:id="4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bookmarkStart w:id="47" w:name="_Toc534124217"/>
      <w:r>
        <w:t>GUI</w:t>
      </w:r>
      <w:bookmarkEnd w:id="47"/>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bookmarkStart w:id="48" w:name="_Toc534124218"/>
      <w:r>
        <w:t>Highscores</w:t>
      </w:r>
      <w:bookmarkEnd w:id="48"/>
    </w:p>
    <w:p w:rsidR="004F4330" w:rsidRDefault="004F4330" w:rsidP="004F4330">
      <w:pPr>
        <w:pStyle w:val="Tekstpods"/>
      </w:pPr>
      <w:r>
        <w:t xml:space="preserve">Zapisywanie najlepszych wyników uzyskanych przez </w:t>
      </w:r>
      <w:r w:rsidR="006418F2" w:rsidRPr="00007052">
        <w:rPr>
          <w:color w:val="000000" w:themeColor="text1"/>
        </w:rPr>
        <w:t>gracza</w:t>
      </w:r>
      <w:r w:rsidR="00007052">
        <w:rPr>
          <w:color w:val="FF0000"/>
        </w:rPr>
        <w:t xml:space="preserve"> </w:t>
      </w:r>
      <w:r>
        <w:t xml:space="preserve">na skończonych etapach zostało wykonane używając klasy </w:t>
      </w:r>
      <w:r w:rsidRPr="004F4330">
        <w:rPr>
          <w:rFonts w:ascii="Courier New" w:hAnsi="Courier New" w:cs="Courier New"/>
          <w:sz w:val="20"/>
        </w:rPr>
        <w:t xml:space="preserve">PlayerPrefabs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w:t>
      </w:r>
      <w:r w:rsidR="00E32F9D">
        <w:t>świetlającej najlepsze wyniki sk</w:t>
      </w:r>
      <w:r w:rsidR="000E0A92">
        <w:t xml:space="preserve">rypt HighScoreController odczytuje wszystkie nawy poziomów z klasy Levels, dla każdego odczytanego poziomu tworzy panel do </w:t>
      </w:r>
      <w:r w:rsidR="000E0A92">
        <w:lastRenderedPageBreak/>
        <w:t>wyświetlania wyniku i zapisuje na nim odczytaną wartość punktów uzyskaną przez gracza</w:t>
      </w:r>
      <w:r w:rsidR="00A85113">
        <w:t xml:space="preserve"> (</w:t>
      </w:r>
      <w:r w:rsidR="00A85113" w:rsidRPr="001078CF">
        <w:rPr>
          <w:i/>
        </w:rPr>
        <w:t>Listing 5.8</w:t>
      </w:r>
      <w:r w:rsidR="00A85113">
        <w:t>)</w:t>
      </w:r>
      <w:r w:rsidR="000E0A92">
        <w:t xml:space="preserve">. Jeżeli żaden wynik nie został zapisany dla danego poziomu </w:t>
      </w:r>
      <w:r w:rsidR="008118E1">
        <w:t>wyświetlany</w:t>
      </w:r>
      <w:r w:rsidR="000E0A92">
        <w:t xml:space="preserve"> jest ciąg znaków równy "-----".</w:t>
      </w:r>
    </w:p>
    <w:p w:rsidR="00882B20" w:rsidRDefault="00882B20" w:rsidP="00882B20">
      <w:pPr>
        <w:pStyle w:val="Legenda"/>
        <w:keepNext/>
      </w:pPr>
      <w:bookmarkStart w:id="49" w:name="_Toc534125880"/>
      <w:r w:rsidRPr="00223F1C">
        <w:rPr>
          <w:i/>
        </w:rPr>
        <w:t xml:space="preserve">Listing </w:t>
      </w:r>
      <w:r w:rsidR="00F94508" w:rsidRPr="00223F1C">
        <w:rPr>
          <w:i/>
        </w:rPr>
        <w:fldChar w:fldCharType="begin"/>
      </w:r>
      <w:r w:rsidR="00306DD1" w:rsidRPr="00223F1C">
        <w:rPr>
          <w:i/>
        </w:rPr>
        <w:instrText xml:space="preserve"> STYLEREF 1 \s </w:instrText>
      </w:r>
      <w:r w:rsidR="00F94508" w:rsidRPr="00223F1C">
        <w:rPr>
          <w:i/>
        </w:rPr>
        <w:fldChar w:fldCharType="separate"/>
      </w:r>
      <w:r w:rsidR="00306DD1" w:rsidRPr="00223F1C">
        <w:rPr>
          <w:i/>
          <w:noProof/>
        </w:rPr>
        <w:t>5</w:t>
      </w:r>
      <w:r w:rsidR="00F94508" w:rsidRPr="00223F1C">
        <w:rPr>
          <w:i/>
        </w:rPr>
        <w:fldChar w:fldCharType="end"/>
      </w:r>
      <w:r w:rsidR="00306DD1" w:rsidRPr="00223F1C">
        <w:rPr>
          <w:i/>
        </w:rPr>
        <w:t>.</w:t>
      </w:r>
      <w:r w:rsidR="00F94508" w:rsidRPr="00223F1C">
        <w:rPr>
          <w:i/>
        </w:rPr>
        <w:fldChar w:fldCharType="begin"/>
      </w:r>
      <w:r w:rsidR="00306DD1" w:rsidRPr="00223F1C">
        <w:rPr>
          <w:i/>
        </w:rPr>
        <w:instrText xml:space="preserve"> SEQ Listing \* ARABIC \s 1 </w:instrText>
      </w:r>
      <w:r w:rsidR="00F94508" w:rsidRPr="00223F1C">
        <w:rPr>
          <w:i/>
        </w:rPr>
        <w:fldChar w:fldCharType="separate"/>
      </w:r>
      <w:r w:rsidR="00306DD1" w:rsidRPr="00223F1C">
        <w:rPr>
          <w:i/>
          <w:noProof/>
        </w:rPr>
        <w:t>8</w:t>
      </w:r>
      <w:r w:rsidR="00F94508" w:rsidRPr="00223F1C">
        <w:rPr>
          <w:i/>
        </w:rPr>
        <w:fldChar w:fldCharType="end"/>
      </w:r>
      <w:r w:rsidRPr="00882B20">
        <w:rPr>
          <w:i/>
        </w:rPr>
        <w:t xml:space="preserve"> </w:t>
      </w:r>
      <w:r>
        <w:rPr>
          <w:i/>
        </w:rPr>
        <w:t xml:space="preserve">Metoda </w:t>
      </w:r>
      <w:r>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bookmarkEnd w:id="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005C4BD9">
              <w:rPr>
                <w:rFonts w:ascii="Courier New" w:hAnsi="Courier New" w:cs="Courier New"/>
                <w:bCs/>
                <w:sz w:val="20"/>
                <w:lang w:val="en-US"/>
              </w:rPr>
              <w:t xml:space="preserve"> </w:t>
            </w:r>
            <w:r w:rsidRPr="008118E1">
              <w:rPr>
                <w:rFonts w:ascii="Courier New" w:hAnsi="Courier New" w:cs="Courier New"/>
                <w:b/>
                <w:bCs/>
                <w:color w:val="4472C4" w:themeColor="accent5"/>
                <w:sz w:val="20"/>
                <w:lang w:val="en-US"/>
              </w:rPr>
              <w:t>in</w:t>
            </w:r>
            <w:r w:rsidR="005C4BD9">
              <w:rPr>
                <w:rFonts w:ascii="Courier New" w:hAnsi="Courier New" w:cs="Courier New"/>
                <w:b/>
                <w:bCs/>
                <w:color w:val="4472C4" w:themeColor="accent5"/>
                <w:sz w:val="20"/>
                <w:lang w:val="en-US"/>
              </w:rPr>
              <w:t xml:space="preserve"> </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005C4BD9">
              <w:rPr>
                <w:rFonts w:ascii="Courier New" w:hAnsi="Courier New" w:cs="Courier New"/>
                <w:bCs/>
                <w:sz w:val="20"/>
                <w:lang w:val="en-US"/>
              </w:rPr>
              <w:t xml:space="preserve"> </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panel.GetComponentInChildren&lt;Text&gt;().text =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393493">
        <w:t xml:space="preserve"> </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1078CF">
        <w:rPr>
          <w:i/>
          <w:szCs w:val="24"/>
        </w:rPr>
        <w:t>Listing 5.9</w:t>
      </w:r>
      <w:r w:rsidR="00D73352">
        <w:rPr>
          <w:rFonts w:ascii="Courier New" w:hAnsi="Courier New" w:cs="Courier New"/>
          <w:sz w:val="20"/>
        </w:rPr>
        <w:t>).</w:t>
      </w:r>
    </w:p>
    <w:p w:rsidR="00306DD1" w:rsidRDefault="00306DD1" w:rsidP="00306DD1">
      <w:pPr>
        <w:pStyle w:val="Legenda"/>
        <w:keepNext/>
      </w:pPr>
      <w:bookmarkStart w:id="50" w:name="_Toc534125881"/>
      <w:r w:rsidRPr="00223F1C">
        <w:rPr>
          <w:i/>
        </w:rPr>
        <w:t xml:space="preserve">Listing </w:t>
      </w:r>
      <w:r w:rsidR="00F94508" w:rsidRPr="00223F1C">
        <w:rPr>
          <w:i/>
        </w:rPr>
        <w:fldChar w:fldCharType="begin"/>
      </w:r>
      <w:r w:rsidRPr="00223F1C">
        <w:rPr>
          <w:i/>
        </w:rPr>
        <w:instrText xml:space="preserve"> STYLEREF 1 \s </w:instrText>
      </w:r>
      <w:r w:rsidR="00F94508" w:rsidRPr="00223F1C">
        <w:rPr>
          <w:i/>
        </w:rPr>
        <w:fldChar w:fldCharType="separate"/>
      </w:r>
      <w:r w:rsidRPr="00223F1C">
        <w:rPr>
          <w:i/>
          <w:noProof/>
        </w:rPr>
        <w:t>5</w:t>
      </w:r>
      <w:r w:rsidR="00F94508" w:rsidRPr="00223F1C">
        <w:rPr>
          <w:i/>
        </w:rPr>
        <w:fldChar w:fldCharType="end"/>
      </w:r>
      <w:r w:rsidRPr="00223F1C">
        <w:rPr>
          <w:i/>
        </w:rPr>
        <w:t>.</w:t>
      </w:r>
      <w:r w:rsidR="00F94508" w:rsidRPr="00223F1C">
        <w:rPr>
          <w:i/>
        </w:rPr>
        <w:fldChar w:fldCharType="begin"/>
      </w:r>
      <w:r w:rsidRPr="00223F1C">
        <w:rPr>
          <w:i/>
        </w:rPr>
        <w:instrText xml:space="preserve"> SEQ Listing \* ARABIC \s 1 </w:instrText>
      </w:r>
      <w:r w:rsidR="00F94508" w:rsidRPr="00223F1C">
        <w:rPr>
          <w:i/>
        </w:rPr>
        <w:fldChar w:fldCharType="separate"/>
      </w:r>
      <w:r w:rsidRPr="00223F1C">
        <w:rPr>
          <w:i/>
          <w:noProof/>
        </w:rPr>
        <w:t>9</w:t>
      </w:r>
      <w:r w:rsidR="00F94508" w:rsidRPr="00223F1C">
        <w:rPr>
          <w:i/>
        </w:rPr>
        <w:fldChar w:fldCharType="end"/>
      </w:r>
      <w:r w:rsidRPr="00306DD1">
        <w:rPr>
          <w:i/>
        </w:rPr>
        <w:t xml:space="preserve"> </w:t>
      </w:r>
      <w:r>
        <w:rPr>
          <w:i/>
        </w:rPr>
        <w:t xml:space="preserve">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bookmarkEnd w:id="5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5"/>
          <w:headerReference w:type="default" r:id="rId36"/>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51" w:name="_Toc534124219"/>
      <w:r>
        <w:t>Weryfikacja i walidacja</w:t>
      </w:r>
      <w:bookmarkEnd w:id="51"/>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bookmarkStart w:id="52" w:name="_Toc534124220"/>
      <w:r>
        <w:t>Sposób testowania aplikacji</w:t>
      </w:r>
      <w:bookmarkEnd w:id="52"/>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lastRenderedPageBreak/>
        <w:t xml:space="preserve">Kiedy gra posiadała już większość kluczowych funkcji, została </w:t>
      </w:r>
      <w:r w:rsidR="006800B8" w:rsidRPr="00007052">
        <w:rPr>
          <w:color w:val="000000" w:themeColor="text1"/>
        </w:rPr>
        <w:t>ona</w:t>
      </w:r>
      <w:r w:rsidR="00007052">
        <w:rPr>
          <w:color w:val="FF0000"/>
        </w:rPr>
        <w:t xml:space="preserve"> </w:t>
      </w:r>
      <w:r>
        <w:t>przekazana grupie testerów w celu zebrania ich opinii na jej temat. Testerami 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bookmarkStart w:id="53" w:name="_Toc534124221"/>
      <w:r>
        <w:t>Wykryte błędy i wprowadzone udoskonalenia</w:t>
      </w:r>
      <w:bookmarkEnd w:id="53"/>
    </w:p>
    <w:p w:rsidR="000C6701" w:rsidRDefault="00075524" w:rsidP="00075524">
      <w:pPr>
        <w:pStyle w:val="Tekstpods"/>
      </w:pPr>
      <w:r>
        <w:t>W trakcie testowania zostało wyk</w:t>
      </w:r>
      <w:r w:rsidR="000C6701">
        <w:t>rytych wiele błędów, z których większość została naprawiona.</w:t>
      </w:r>
      <w:r w:rsidR="00007052">
        <w:t xml:space="preserve"> </w:t>
      </w:r>
      <w:r w:rsidR="000C6701">
        <w:t xml:space="preserve">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w:t>
      </w:r>
      <w:r w:rsidR="006800B8" w:rsidRPr="00007052">
        <w:rPr>
          <w:color w:val="000000" w:themeColor="text1"/>
        </w:rPr>
        <w:t>jest</w:t>
      </w:r>
      <w:r w:rsidR="000C6701">
        <w:t xml:space="preserve">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lastRenderedPageBreak/>
        <w:t xml:space="preserve">Jak się okazało w trakcie </w:t>
      </w:r>
      <w:r w:rsidR="00FB20C2" w:rsidRPr="00007052">
        <w:rPr>
          <w:color w:val="000000" w:themeColor="text1"/>
        </w:rPr>
        <w:t>testowania</w:t>
      </w:r>
      <w:r w:rsidR="00007052">
        <w:rPr>
          <w:color w:val="FF0000"/>
        </w:rPr>
        <w:t xml:space="preserve"> </w:t>
      </w:r>
      <w:r>
        <w:t xml:space="preserve">największe problemy w trakcie rozgrywki sprawiało graczom użycie akcelerometru. Jeden z testerów zwrócił uwagę na to że jeżeli urządzenie zostanie umieszczone w pozycji pionowej prostopadle do podłogi piłka zaczyna spadać. Przyczyną takiego ruchu piłki była aktywacja akcelerometru pod wpływem </w:t>
      </w:r>
      <w:r w:rsidR="00FB20C2" w:rsidRPr="00007052">
        <w:rPr>
          <w:color w:val="000000" w:themeColor="text1"/>
        </w:rPr>
        <w:t>przyspieszenia</w:t>
      </w:r>
      <w:r w:rsidR="00007052">
        <w:rPr>
          <w:color w:val="FF0000"/>
        </w:rPr>
        <w:t xml:space="preserve"> </w:t>
      </w:r>
      <w:r>
        <w:t>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007052">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9C048F" w:rsidP="009C048F">
      <w:pPr>
        <w:pStyle w:val="Tekstpods"/>
      </w:pP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54" w:name="_Toc534124222"/>
      <w:r>
        <w:t>Podsumowanie i wnioski</w:t>
      </w:r>
      <w:bookmarkEnd w:id="54"/>
    </w:p>
    <w:p w:rsidR="000E060F" w:rsidRDefault="000E060F" w:rsidP="00032F31">
      <w:pPr>
        <w:pStyle w:val="Tekstpods"/>
      </w:pPr>
      <w:r>
        <w:t xml:space="preserve">W trakcie prac nad aplikacją udało się zrealizować większość zamierzonych wymagań. Została przeprowadzona analiza dostępnych narzędzi do tworzenia gier na platformę Android </w:t>
      </w:r>
      <w:r w:rsidR="00E34C78">
        <w:t xml:space="preserve">i na jej podstawie zostało wybrane najlepsze narzędzie pozwalające na szybką i w miarę prostą implementację programu. Rozgrywka posiada większość elementów jakie posiadał oryginalny Arkanoid. Ponadto istnieje możliwość wykorzystania </w:t>
      </w:r>
      <w:r w:rsidR="00FB20C2" w:rsidRPr="00007052">
        <w:rPr>
          <w:color w:val="000000" w:themeColor="text1"/>
        </w:rPr>
        <w:t>akcelerometru zainstalowanego</w:t>
      </w:r>
      <w:r w:rsidR="00007052">
        <w:rPr>
          <w:color w:val="FF0000"/>
        </w:rPr>
        <w:t xml:space="preserve"> </w:t>
      </w:r>
      <w:r w:rsidR="008633F0">
        <w:t xml:space="preserve">w </w:t>
      </w:r>
      <w:r w:rsidR="00E34C78">
        <w:t>urządze</w:t>
      </w:r>
      <w:r w:rsidR="008633F0">
        <w:t>niu, co dodaje rozgrywce nowy poziom głębi, który nie był możliwy w erze automatów do gier, na które był przeznaczony pierwszy Arkanoid.</w:t>
      </w:r>
    </w:p>
    <w:p w:rsidR="008633F0" w:rsidRDefault="008633F0" w:rsidP="00032F31">
      <w:pPr>
        <w:pStyle w:val="Tekstpods"/>
      </w:pPr>
      <w:r>
        <w:t xml:space="preserve">Aplikacja posiada prawie nieograniczony potencjał do rozwoju. Dzięki przygotowanym zasobom dodanie nowych poziomów do gry nie stanowi najmniejszego problemu, jedyne ograniczenia to wyobraźnia projektanta i pamięć urządzenia, na które gra jest przeznaczona. Tworząc nowe etapy można pozmieniać szybkość ruchu piłki i platformy, częstotliwość pojawiania się </w:t>
      </w:r>
      <w:r w:rsidR="00007052">
        <w:t xml:space="preserve">ulepszeń i czas oczekiwania na </w:t>
      </w:r>
      <w:r>
        <w:t>ponowne użycie akcelerometru. Dodatkowo można zaprojektować nowy rodzaj interaktywnych obiektów, które działałyby podobnie do ulepszeń ale zamiast pomagać graczowi, utrudniałyby mu rozgrywkę.</w:t>
      </w:r>
    </w:p>
    <w:p w:rsidR="008633F0" w:rsidRDefault="008633F0" w:rsidP="00032F31">
      <w:pPr>
        <w:pStyle w:val="Tekstpods"/>
      </w:pPr>
      <w:r>
        <w:t>Większość problemów napotkanych podczas prac była związana</w:t>
      </w:r>
      <w:r w:rsidR="002634C4">
        <w:t xml:space="preserve"> z specyfiką działania silnika Unity</w:t>
      </w:r>
      <w:r w:rsidR="00DE7A4C">
        <w:t xml:space="preserve">. Jak zostało wspomniane w rozdziale 6, złe dobranie trybu dostępu do plików dźwiękowych spowodowało znaczne wydłużenie czasu uruchamiania aplikacji. Sama naprawa tego problemu nie wymagała dużego nakładu pracy, ale na zlokalizowanie przyczyny </w:t>
      </w:r>
      <w:r w:rsidR="00DE7A4C">
        <w:lastRenderedPageBreak/>
        <w:t>zmarnowano</w:t>
      </w:r>
      <w:r w:rsidR="002933BC">
        <w:t xml:space="preserve"> kilka godzin. Innym problemem napotkanym na samym początku prac była obsługa ekranu dotykowego. Jako że edytor Unity nie posiada możliwości zasymulowania działania ekranu dotykowego podczas testowania gry w edytorze, każda zmiana w sposobie obsługi musiała być sprawdzana na telefonie komórkowym. Było to kłopotliwe podczas testowania użycia akcelerometru. Dodatkowo wymagane było napisanie osobnego sposobu sterowania platformą dla klawiatury i myszy aby można było testować grę w edytorze.</w:t>
      </w:r>
      <w:r w:rsidR="00D53D2D">
        <w:t xml:space="preserve"> Ostatnim problemem na który należy zwrócić uwagę było złe dobranie początkowych wymiarów kamery. Po dodaniu obiektu Canvas okazało się że nie można zmienić jego rozmiarów. Wymusiło to przeskalowanie wszystkich innych obiektów już zaimplementowanych w grze. Z tego powodu proporcje między obiektami,</w:t>
      </w:r>
      <w:r w:rsidR="00007052">
        <w:t xml:space="preserve"> </w:t>
      </w:r>
      <w:r w:rsidR="00D53D2D">
        <w:t>a elementami GUI na scenie mogą się różnić między urządzeniami o różnych rozmiarach ekranów.</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9"/>
          <w:headerReference w:type="default" r:id="rId40"/>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41"/>
          <w:headerReference w:type="default" r:id="rId42"/>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55" w:name="_Toc534124223"/>
      <w:r w:rsidRPr="008F36EE">
        <w:t>B</w:t>
      </w:r>
      <w:r w:rsidR="005E07A9" w:rsidRPr="008F36EE">
        <w:t>ibliografia</w:t>
      </w:r>
      <w:bookmarkEnd w:id="55"/>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AE07CE">
        <w:trPr>
          <w:cantSplit/>
          <w:trHeight w:val="227"/>
        </w:trPr>
        <w:tc>
          <w:tcPr>
            <w:tcW w:w="675" w:type="dxa"/>
          </w:tcPr>
          <w:p w:rsidR="00DF76E0" w:rsidRDefault="008D6E63" w:rsidP="00240636">
            <w:pPr>
              <w:pStyle w:val="Literatwykaz"/>
              <w:tabs>
                <w:tab w:val="clear" w:pos="567"/>
              </w:tabs>
              <w:spacing w:after="120"/>
              <w:ind w:left="0" w:firstLine="0"/>
              <w:jc w:val="left"/>
            </w:pPr>
            <w:r>
              <w:t>[1</w:t>
            </w:r>
            <w:r w:rsidR="00DF76E0">
              <w:t>]</w:t>
            </w:r>
          </w:p>
        </w:tc>
        <w:tc>
          <w:tcPr>
            <w:tcW w:w="7082" w:type="dxa"/>
          </w:tcPr>
          <w:p w:rsidR="00174E3D" w:rsidRDefault="008D6E63" w:rsidP="003E7613">
            <w:pPr>
              <w:overflowPunct/>
              <w:autoSpaceDE/>
              <w:autoSpaceDN/>
              <w:adjustRightInd/>
              <w:textAlignment w:val="auto"/>
            </w:pPr>
            <w:r w:rsidRPr="008D6E63">
              <w:t xml:space="preserve">Robert Ciesla. </w:t>
            </w:r>
            <w:r w:rsidRPr="008D6E63">
              <w:rPr>
                <w:i/>
                <w:iCs/>
              </w:rPr>
              <w:t>Mostly Codeless Game Development: New School Game Engines.</w:t>
            </w:r>
            <w:r w:rsidRPr="008D6E63">
              <w:t xml:space="preserve"> Apress, Helsinki, 2017.</w:t>
            </w:r>
          </w:p>
        </w:tc>
      </w:tr>
      <w:tr w:rsidR="0049420C" w:rsidTr="00AE07CE">
        <w:trPr>
          <w:cantSplit/>
          <w:trHeight w:val="227"/>
        </w:trPr>
        <w:tc>
          <w:tcPr>
            <w:tcW w:w="675" w:type="dxa"/>
          </w:tcPr>
          <w:p w:rsidR="0049420C" w:rsidRDefault="008D6E63" w:rsidP="0049420C">
            <w:pPr>
              <w:pStyle w:val="Literatwykaz"/>
              <w:tabs>
                <w:tab w:val="clear" w:pos="567"/>
              </w:tabs>
              <w:spacing w:after="120"/>
              <w:ind w:left="0" w:firstLine="0"/>
              <w:jc w:val="left"/>
            </w:pPr>
            <w:r>
              <w:t>[2</w:t>
            </w:r>
            <w:r w:rsidR="0049420C">
              <w:t>]</w:t>
            </w:r>
          </w:p>
        </w:tc>
        <w:tc>
          <w:tcPr>
            <w:tcW w:w="7082" w:type="dxa"/>
          </w:tcPr>
          <w:p w:rsidR="0049420C" w:rsidRDefault="00233396" w:rsidP="00233396">
            <w:pPr>
              <w:overflowPunct/>
              <w:autoSpaceDE/>
              <w:autoSpaceDN/>
              <w:adjustRightInd/>
              <w:textAlignment w:val="auto"/>
            </w:pPr>
            <w:r w:rsidRPr="008D6E63">
              <w:rPr>
                <w:noProof/>
              </w:rPr>
              <w:t xml:space="preserve">Paul </w:t>
            </w:r>
            <w:r w:rsidR="008D6E63" w:rsidRPr="008D6E63">
              <w:rPr>
                <w:noProof/>
              </w:rPr>
              <w:t xml:space="preserve">Deitel, </w:t>
            </w:r>
            <w:r w:rsidRPr="008D6E63">
              <w:rPr>
                <w:noProof/>
              </w:rPr>
              <w:t xml:space="preserve">Harvey </w:t>
            </w:r>
            <w:r w:rsidR="008D6E63" w:rsidRPr="008D6E63">
              <w:rPr>
                <w:noProof/>
              </w:rPr>
              <w:t xml:space="preserve">Deitel, </w:t>
            </w:r>
            <w:r w:rsidRPr="008D6E63">
              <w:rPr>
                <w:noProof/>
              </w:rPr>
              <w:t xml:space="preserve">Alexander </w:t>
            </w:r>
            <w:r w:rsidR="008D6E63" w:rsidRPr="008D6E63">
              <w:rPr>
                <w:noProof/>
              </w:rPr>
              <w:t xml:space="preserve">Wald. </w:t>
            </w:r>
            <w:r w:rsidR="008D6E63" w:rsidRPr="008D6E63">
              <w:rPr>
                <w:i/>
                <w:iCs/>
                <w:noProof/>
              </w:rPr>
              <w:t>Android 6. Techniki tworzenia aplikacji.</w:t>
            </w:r>
            <w:r w:rsidR="008D6E63" w:rsidRPr="008D6E63">
              <w:rPr>
                <w:noProof/>
              </w:rPr>
              <w:t xml:space="preserve"> Helion, Gliwice,</w:t>
            </w:r>
            <w:r w:rsidR="003F296B">
              <w:rPr>
                <w:noProof/>
              </w:rPr>
              <w:t xml:space="preserve"> </w:t>
            </w:r>
            <w:r w:rsidR="008D6E63" w:rsidRPr="008D6E63">
              <w:rPr>
                <w:noProof/>
              </w:rPr>
              <w:t>2016.</w:t>
            </w:r>
          </w:p>
        </w:tc>
      </w:tr>
      <w:tr w:rsidR="00DF76E0" w:rsidTr="00AE07CE">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8D6E63">
              <w:t>3</w:t>
            </w:r>
            <w:r>
              <w:t>]</w:t>
            </w:r>
          </w:p>
        </w:tc>
        <w:tc>
          <w:tcPr>
            <w:tcW w:w="7082" w:type="dxa"/>
          </w:tcPr>
          <w:p w:rsidR="00174E3D" w:rsidRDefault="008D6E63" w:rsidP="002D7DEA">
            <w:pPr>
              <w:overflowPunct/>
              <w:autoSpaceDE/>
              <w:autoSpaceDN/>
              <w:adjustRightInd/>
              <w:textAlignment w:val="auto"/>
            </w:pPr>
            <w:r w:rsidRPr="008D6E63">
              <w:rPr>
                <w:noProof/>
              </w:rPr>
              <w:t>Clare Edgeley. Arkade Action: Arkanoid. Computer and Video Games, 62(12), 142, 1986.</w:t>
            </w:r>
          </w:p>
        </w:tc>
      </w:tr>
      <w:tr w:rsidR="00DF76E0" w:rsidTr="00AE07CE">
        <w:trPr>
          <w:cantSplit/>
        </w:trPr>
        <w:tc>
          <w:tcPr>
            <w:tcW w:w="675" w:type="dxa"/>
          </w:tcPr>
          <w:p w:rsidR="00F944CD" w:rsidRDefault="00DF76E0" w:rsidP="0049420C">
            <w:pPr>
              <w:pStyle w:val="Literatwykaz"/>
              <w:tabs>
                <w:tab w:val="clear" w:pos="567"/>
              </w:tabs>
              <w:spacing w:after="120"/>
              <w:ind w:left="0" w:firstLine="0"/>
              <w:jc w:val="left"/>
            </w:pPr>
            <w:r>
              <w:t>[</w:t>
            </w:r>
            <w:r w:rsidR="008D6E63">
              <w:t>4</w:t>
            </w:r>
            <w:r>
              <w:t>]</w:t>
            </w:r>
          </w:p>
        </w:tc>
        <w:tc>
          <w:tcPr>
            <w:tcW w:w="7082" w:type="dxa"/>
          </w:tcPr>
          <w:p w:rsidR="00F944CD" w:rsidRPr="0020694D" w:rsidRDefault="008D6E63" w:rsidP="002D7DEA">
            <w:pPr>
              <w:overflowPunct/>
              <w:autoSpaceDE/>
              <w:autoSpaceDN/>
              <w:adjustRightInd/>
              <w:textAlignment w:val="auto"/>
              <w:rPr>
                <w:noProof/>
              </w:rPr>
            </w:pPr>
            <w:r w:rsidRPr="008D6E63">
              <w:rPr>
                <w:noProof/>
              </w:rPr>
              <w:t xml:space="preserve">Jeff  Friesen . </w:t>
            </w:r>
            <w:r w:rsidRPr="008D6E63">
              <w:rPr>
                <w:i/>
                <w:iCs/>
                <w:noProof/>
              </w:rPr>
              <w:t>Java. Przygotowanie do programowania na platformę Android</w:t>
            </w:r>
            <w:r w:rsidRPr="008D6E63">
              <w:rPr>
                <w:noProof/>
              </w:rPr>
              <w:t>. Helion, Gliwice,</w:t>
            </w:r>
            <w:r w:rsidR="003F296B">
              <w:rPr>
                <w:noProof/>
              </w:rPr>
              <w:t xml:space="preserve"> </w:t>
            </w:r>
            <w:r w:rsidRPr="008D6E63">
              <w:rPr>
                <w:noProof/>
              </w:rPr>
              <w:t>2012.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[5</w:t>
            </w:r>
            <w:r w:rsidR="0020694D">
              <w:t>]</w:t>
            </w:r>
          </w:p>
        </w:tc>
        <w:tc>
          <w:tcPr>
            <w:tcW w:w="7082" w:type="dxa"/>
          </w:tcPr>
          <w:p w:rsidR="00F944CD" w:rsidRDefault="003F296B" w:rsidP="002D7DEA">
            <w:pPr>
              <w:overflowPunct/>
              <w:autoSpaceDE/>
              <w:autoSpaceDN/>
              <w:adjustRightInd/>
              <w:textAlignment w:val="auto"/>
              <w:rPr>
                <w:noProof/>
              </w:rPr>
            </w:pPr>
            <w:r w:rsidRPr="003F296B">
              <w:t xml:space="preserve">Adam Sinicki. </w:t>
            </w:r>
            <w:r w:rsidRPr="003F296B">
              <w:rPr>
                <w:i/>
              </w:rPr>
              <w:t xml:space="preserve">Learn Unity for Android Game Development: A Guide to Game Design, Development, and Marketing. </w:t>
            </w:r>
            <w:r w:rsidRPr="003F296B">
              <w:t>Apress, Guildford, 2017.</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[6</w:t>
            </w:r>
            <w:r w:rsidR="00FA4993">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Ian Spence, Kurt Bittne. </w:t>
            </w:r>
            <w:r w:rsidRPr="003F296B">
              <w:rPr>
                <w:i/>
                <w:noProof/>
              </w:rPr>
              <w:t>IBM.What is iterative development?</w:t>
            </w:r>
          </w:p>
          <w:p w:rsidR="00F944CD" w:rsidRDefault="003F296B" w:rsidP="003F296B">
            <w:pPr>
              <w:overflowPunct/>
              <w:autoSpaceDE/>
              <w:autoSpaceDN/>
              <w:adjustRightInd/>
              <w:textAlignment w:val="auto"/>
              <w:rPr>
                <w:noProof/>
              </w:rPr>
            </w:pPr>
            <w:r w:rsidRPr="003F296B">
              <w:rPr>
                <w:rFonts w:ascii="Courier New" w:hAnsi="Courier New" w:cs="Courier New"/>
                <w:i/>
                <w:noProof/>
                <w:sz w:val="20"/>
              </w:rPr>
              <w:t>https://www.ibm.com/developerworks/rational/library/may05/bittner-spence/</w:t>
            </w:r>
            <w:r>
              <w:rPr>
                <w:rFonts w:ascii="Courier New" w:hAnsi="Courier New" w:cs="Courier New"/>
                <w:i/>
                <w:noProof/>
                <w:sz w:val="20"/>
              </w:rPr>
              <w:t xml:space="preserve"> </w:t>
            </w:r>
            <w:r w:rsidRPr="003F296B">
              <w:rPr>
                <w:noProof/>
              </w:rPr>
              <w:t>[2018-12-22]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[7</w:t>
            </w:r>
            <w:r w:rsidR="00342EA4">
              <w:t>]</w:t>
            </w:r>
          </w:p>
        </w:tc>
        <w:tc>
          <w:tcPr>
            <w:tcW w:w="7082" w:type="dxa"/>
          </w:tcPr>
          <w:p w:rsidR="00F944CD" w:rsidRDefault="003F296B" w:rsidP="002D7DEA">
            <w:pPr>
              <w:overflowPunct/>
              <w:autoSpaceDE/>
              <w:autoSpaceDN/>
              <w:adjustRightInd/>
              <w:textAlignment w:val="auto"/>
              <w:rPr>
                <w:noProof/>
              </w:rPr>
            </w:pPr>
            <w:r w:rsidRPr="003F296B">
              <w:t xml:space="preserve">Tom Wijman. </w:t>
            </w:r>
            <w:r w:rsidRPr="003F296B">
              <w:rPr>
                <w:i/>
              </w:rPr>
              <w:t>Newzoo</w:t>
            </w:r>
            <w:r w:rsidRPr="003F296B">
              <w:rPr>
                <w:rFonts w:ascii="Courier New" w:hAnsi="Courier New" w:cs="Courier New"/>
              </w:rPr>
              <w:t xml:space="preserve">. </w:t>
            </w:r>
            <w:r w:rsidRPr="003F296B">
              <w:rPr>
                <w:rFonts w:ascii="Courier New" w:hAnsi="Courier New" w:cs="Courier New"/>
                <w:sz w:val="20"/>
              </w:rPr>
              <w:t>https://newzoo.com/insights/articles/global-games-market-reaches-137-9-billion-in-2018-mobile-games-take-half/</w:t>
            </w:r>
            <w:r w:rsidRPr="003F296B">
              <w:t xml:space="preserve"> [2018-12-15].</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[8</w:t>
            </w:r>
            <w:r w:rsidR="00B125FC">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Mario Zechner, Robert Green. </w:t>
            </w:r>
            <w:r w:rsidRPr="003F296B">
              <w:rPr>
                <w:i/>
                <w:noProof/>
              </w:rPr>
              <w:t xml:space="preserve">Beginning Android 4 </w:t>
            </w:r>
          </w:p>
          <w:p w:rsidR="00B125FC" w:rsidRPr="00B125FC" w:rsidRDefault="003F296B" w:rsidP="003F296B">
            <w:pPr>
              <w:overflowPunct/>
              <w:autoSpaceDE/>
              <w:autoSpaceDN/>
              <w:adjustRightInd/>
              <w:textAlignment w:val="auto"/>
              <w:rPr>
                <w:rFonts w:ascii="Courier New" w:hAnsi="Courier New" w:cs="Courier New"/>
                <w:noProof/>
              </w:rPr>
            </w:pPr>
            <w:r w:rsidRPr="003F296B">
              <w:rPr>
                <w:i/>
                <w:noProof/>
              </w:rPr>
              <w:t xml:space="preserve">Games Development. </w:t>
            </w:r>
            <w:r w:rsidRPr="003F296B">
              <w:rPr>
                <w:noProof/>
              </w:rPr>
              <w:t>Apress, 2011.</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[9</w:t>
            </w:r>
            <w:r w:rsidR="001A0A4C">
              <w:t>]</w:t>
            </w:r>
          </w:p>
        </w:tc>
        <w:tc>
          <w:tcPr>
            <w:tcW w:w="7082" w:type="dxa"/>
          </w:tcPr>
          <w:p w:rsidR="00BE0F60" w:rsidRDefault="003F296B" w:rsidP="002D7DEA">
            <w:pPr>
              <w:overflowPunct/>
              <w:autoSpaceDE/>
              <w:autoSpaceDN/>
              <w:adjustRightInd/>
              <w:textAlignment w:val="auto"/>
              <w:rPr>
                <w:noProof/>
              </w:rPr>
            </w:pPr>
            <w:r w:rsidRPr="003F296B">
              <w:rPr>
                <w:i/>
              </w:rPr>
              <w:t>Android Developer Manual: OpenGL</w:t>
            </w:r>
            <w:r w:rsidRPr="003F296B">
              <w:t xml:space="preserve">. </w:t>
            </w:r>
            <w:r w:rsidRPr="003F296B">
              <w:rPr>
                <w:rFonts w:ascii="Courier New" w:hAnsi="Courier New" w:cs="Courier New"/>
                <w:sz w:val="20"/>
              </w:rPr>
              <w:t>https://developer.android.com/guide/topics/graphics/opengl</w:t>
            </w:r>
            <w:r w:rsidR="0069112A">
              <w:rPr>
                <w:rFonts w:ascii="Courier New" w:hAnsi="Courier New" w:cs="Courier New"/>
                <w:sz w:val="20"/>
              </w:rPr>
              <w:t xml:space="preserve"> </w:t>
            </w:r>
            <w:r w:rsidRPr="003F296B">
              <w:t>[2018-12-15]</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[10</w:t>
            </w:r>
            <w:r w:rsidR="00D55553">
              <w:t>]</w:t>
            </w:r>
          </w:p>
        </w:tc>
        <w:tc>
          <w:tcPr>
            <w:tcW w:w="7082" w:type="dxa"/>
          </w:tcPr>
          <w:p w:rsidR="00BE0F60" w:rsidRDefault="003F296B" w:rsidP="00D55553">
            <w:pPr>
              <w:overflowPunct/>
              <w:autoSpaceDE/>
              <w:autoSpaceDN/>
              <w:adjustRightInd/>
              <w:textAlignment w:val="auto"/>
              <w:rPr>
                <w:noProof/>
              </w:rPr>
            </w:pPr>
            <w:r w:rsidRPr="003F296B">
              <w:rPr>
                <w:i/>
                <w:noProof/>
              </w:rPr>
              <w:t>Corona SDK Manual.</w:t>
            </w:r>
            <w:r>
              <w:rPr>
                <w:i/>
                <w:noProof/>
              </w:rPr>
              <w:t xml:space="preserve"> </w:t>
            </w:r>
            <w:r w:rsidRPr="003F296B">
              <w:rPr>
                <w:rFonts w:ascii="Courier New" w:hAnsi="Courier New" w:cs="Courier New"/>
                <w:noProof/>
                <w:sz w:val="20"/>
              </w:rPr>
              <w:t>https://docs.coronalabs.com/guide/programming/intro/index.html</w:t>
            </w:r>
            <w:r w:rsidR="0069112A">
              <w:rPr>
                <w:rFonts w:ascii="Courier New" w:hAnsi="Courier New" w:cs="Courier New"/>
                <w:noProof/>
                <w:sz w:val="20"/>
              </w:rPr>
              <w:t xml:space="preserve"> </w:t>
            </w:r>
            <w:r w:rsidRPr="003F296B">
              <w:rPr>
                <w:noProof/>
              </w:rPr>
              <w:t>[2018-12-15]</w:t>
            </w:r>
          </w:p>
        </w:tc>
      </w:tr>
      <w:tr w:rsidR="00707396" w:rsidTr="00AE07CE">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sidR="0069112A">
              <w:rPr>
                <w:rFonts w:ascii="Courier New" w:hAnsi="Courier New" w:cs="Courier New"/>
                <w:noProof/>
              </w:rPr>
              <w:t xml:space="preserve"> </w:t>
            </w:r>
            <w:r>
              <w:rPr>
                <w:noProof/>
              </w:rPr>
              <w:t>[2018-12-18]</w:t>
            </w: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56" w:name="_Toc534124224"/>
      <w:r w:rsidRPr="008F36EE">
        <w:t xml:space="preserve">Spis </w:t>
      </w:r>
      <w:r>
        <w:t>skrótów i symboli</w:t>
      </w:r>
      <w:bookmarkEnd w:id="56"/>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373"/>
      </w:tblGrid>
      <w:tr w:rsidR="00C1384C" w:rsidTr="00C36860">
        <w:trPr>
          <w:cantSplit/>
          <w:trHeight w:val="227"/>
        </w:trPr>
        <w:tc>
          <w:tcPr>
            <w:tcW w:w="1384" w:type="dxa"/>
          </w:tcPr>
          <w:p w:rsidR="00C1384C" w:rsidRPr="00C1384C" w:rsidRDefault="00C36860" w:rsidP="006F1223">
            <w:pPr>
              <w:pStyle w:val="Literatwykaz"/>
              <w:tabs>
                <w:tab w:val="clear" w:pos="567"/>
              </w:tabs>
              <w:spacing w:after="120"/>
              <w:ind w:left="0" w:firstLine="0"/>
              <w:jc w:val="left"/>
              <w:rPr>
                <w:i/>
              </w:rPr>
            </w:pPr>
            <w:r>
              <w:t>OpenGL ES</w:t>
            </w:r>
          </w:p>
        </w:tc>
        <w:tc>
          <w:tcPr>
            <w:tcW w:w="6373" w:type="dxa"/>
          </w:tcPr>
          <w:p w:rsidR="00C1384C" w:rsidRDefault="00C36860" w:rsidP="006F1223">
            <w:pPr>
              <w:overflowPunct/>
              <w:autoSpaceDE/>
              <w:autoSpaceDN/>
              <w:adjustRightInd/>
              <w:textAlignment w:val="auto"/>
            </w:pPr>
            <w:r>
              <w:t>ang. Open Graphics Library for Embedded Systems</w:t>
            </w:r>
          </w:p>
        </w:tc>
      </w:tr>
      <w:tr w:rsidR="00C1384C" w:rsidRPr="00F420CE" w:rsidTr="00C36860">
        <w:trPr>
          <w:cantSplit/>
          <w:trHeight w:val="227"/>
        </w:trPr>
        <w:tc>
          <w:tcPr>
            <w:tcW w:w="1384" w:type="dxa"/>
          </w:tcPr>
          <w:p w:rsidR="00C1384C" w:rsidRPr="00C1384C" w:rsidRDefault="00C36860" w:rsidP="006F1223">
            <w:pPr>
              <w:pStyle w:val="Literatwykaz"/>
              <w:tabs>
                <w:tab w:val="clear" w:pos="567"/>
              </w:tabs>
              <w:spacing w:after="120"/>
              <w:ind w:left="0" w:firstLine="0"/>
              <w:jc w:val="left"/>
              <w:rPr>
                <w:i/>
              </w:rPr>
            </w:pPr>
            <w:r>
              <w:rPr>
                <w:i/>
              </w:rPr>
              <w:t>SDK</w:t>
            </w:r>
          </w:p>
        </w:tc>
        <w:tc>
          <w:tcPr>
            <w:tcW w:w="6373" w:type="dxa"/>
          </w:tcPr>
          <w:p w:rsidR="00C1384C" w:rsidRPr="00C1384C" w:rsidRDefault="00C36860" w:rsidP="006F1223">
            <w:pPr>
              <w:overflowPunct/>
              <w:autoSpaceDE/>
              <w:autoSpaceDN/>
              <w:adjustRightInd/>
              <w:textAlignment w:val="auto"/>
              <w:rPr>
                <w:lang w:val="en-US"/>
              </w:rPr>
            </w:pPr>
            <w:r>
              <w:rPr>
                <w:lang w:val="en-US"/>
              </w:rPr>
              <w:t>ang. software development kit</w:t>
            </w:r>
          </w:p>
        </w:tc>
      </w:tr>
      <w:tr w:rsidR="00C1384C" w:rsidTr="00C36860">
        <w:trPr>
          <w:cantSplit/>
        </w:trPr>
        <w:tc>
          <w:tcPr>
            <w:tcW w:w="1384" w:type="dxa"/>
          </w:tcPr>
          <w:p w:rsidR="00C1384C" w:rsidRPr="00C1384C" w:rsidRDefault="00C1384C" w:rsidP="00C1384C">
            <w:pPr>
              <w:pStyle w:val="Literatwykaz"/>
              <w:tabs>
                <w:tab w:val="clear" w:pos="567"/>
              </w:tabs>
              <w:spacing w:after="120"/>
              <w:ind w:left="0" w:firstLine="0"/>
              <w:jc w:val="right"/>
              <w:rPr>
                <w:i/>
              </w:rPr>
            </w:pPr>
          </w:p>
        </w:tc>
        <w:tc>
          <w:tcPr>
            <w:tcW w:w="6373" w:type="dxa"/>
          </w:tcPr>
          <w:p w:rsidR="00C1384C" w:rsidRDefault="00C1384C" w:rsidP="00B616D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57" w:name="_Toc534124225"/>
      <w:r w:rsidRPr="005E07A9">
        <w:t xml:space="preserve">Zawartość </w:t>
      </w:r>
      <w:r>
        <w:t>dołączonej płyty</w:t>
      </w:r>
      <w:bookmarkEnd w:id="57"/>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D54268" w:rsidP="00B97622">
      <w:pPr>
        <w:pStyle w:val="Tekstpods"/>
        <w:numPr>
          <w:ilvl w:val="0"/>
          <w:numId w:val="34"/>
        </w:numPr>
        <w:ind w:left="709" w:hanging="357"/>
      </w:pPr>
      <w:r>
        <w:t>plik</w:t>
      </w:r>
      <w:r w:rsidR="00C355F0">
        <w:t xml:space="preserve"> archiwum</w:t>
      </w:r>
      <w:r>
        <w:t xml:space="preserve"> .apk</w:t>
      </w:r>
      <w:r w:rsidR="00C355F0">
        <w:t xml:space="preserve"> z aplikacją</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p>
    <w:p w:rsidR="00721100" w:rsidRPr="008F36EE" w:rsidRDefault="00721100" w:rsidP="001F24F6">
      <w:pPr>
        <w:pStyle w:val="Nagwek1"/>
        <w:numPr>
          <w:ilvl w:val="0"/>
          <w:numId w:val="0"/>
        </w:numPr>
        <w:ind w:left="363"/>
      </w:pPr>
      <w:bookmarkStart w:id="58" w:name="_Toc534124226"/>
      <w:r w:rsidRPr="008F36EE">
        <w:t>Spis rysunków</w:t>
      </w:r>
      <w:bookmarkEnd w:id="58"/>
    </w:p>
    <w:p w:rsidR="00F70B9C" w:rsidRDefault="00F94508">
      <w:pPr>
        <w:pStyle w:val="Spisilustracji"/>
        <w:tabs>
          <w:tab w:val="right" w:leader="dot" w:pos="7531"/>
        </w:tabs>
        <w:rPr>
          <w:rFonts w:asciiTheme="minorHAnsi" w:eastAsiaTheme="minorEastAsia" w:hAnsiTheme="minorHAnsi" w:cstheme="minorBidi"/>
          <w:noProof/>
          <w:sz w:val="22"/>
          <w:szCs w:val="22"/>
        </w:rPr>
      </w:pPr>
      <w:r>
        <w:fldChar w:fldCharType="begin"/>
      </w:r>
      <w:r w:rsidR="00FA2160">
        <w:instrText xml:space="preserve"> TOC \h \z \c "Rys." </w:instrText>
      </w:r>
      <w:r>
        <w:fldChar w:fldCharType="separate"/>
      </w:r>
      <w:hyperlink w:anchor="_Toc534125861" w:history="1">
        <w:r w:rsidR="00F70B9C" w:rsidRPr="009A6449">
          <w:rPr>
            <w:rStyle w:val="Hipercze"/>
            <w:noProof/>
          </w:rPr>
          <w:t xml:space="preserve">Rys. 2.1 </w:t>
        </w:r>
        <w:r w:rsidR="00F70B9C" w:rsidRPr="009A6449">
          <w:rPr>
            <w:rStyle w:val="Hipercze"/>
            <w:i/>
            <w:noProof/>
          </w:rPr>
          <w:t>Arkanoid rok 1986</w:t>
        </w:r>
        <w:r w:rsidR="00F70B9C">
          <w:rPr>
            <w:noProof/>
            <w:webHidden/>
          </w:rPr>
          <w:tab/>
        </w:r>
        <w:r>
          <w:rPr>
            <w:noProof/>
            <w:webHidden/>
          </w:rPr>
          <w:fldChar w:fldCharType="begin"/>
        </w:r>
        <w:r w:rsidR="00F70B9C">
          <w:rPr>
            <w:noProof/>
            <w:webHidden/>
          </w:rPr>
          <w:instrText xml:space="preserve"> PAGEREF _Toc534125861 \h </w:instrText>
        </w:r>
        <w:r>
          <w:rPr>
            <w:noProof/>
            <w:webHidden/>
          </w:rPr>
        </w:r>
        <w:r>
          <w:rPr>
            <w:noProof/>
            <w:webHidden/>
          </w:rPr>
          <w:fldChar w:fldCharType="separate"/>
        </w:r>
        <w:r w:rsidR="00F70B9C">
          <w:rPr>
            <w:noProof/>
            <w:webHidden/>
          </w:rPr>
          <w:t>7</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2" w:history="1">
        <w:r w:rsidR="00F70B9C" w:rsidRPr="009A6449">
          <w:rPr>
            <w:rStyle w:val="Hipercze"/>
            <w:noProof/>
          </w:rPr>
          <w:t>Rys. 2.2</w:t>
        </w:r>
        <w:r w:rsidR="00F70B9C" w:rsidRPr="009A6449">
          <w:rPr>
            <w:rStyle w:val="Hipercze"/>
            <w:i/>
            <w:noProof/>
          </w:rPr>
          <w:t xml:space="preserve"> Brick Breaker Star: Space King 2016</w:t>
        </w:r>
        <w:r w:rsidR="00F70B9C">
          <w:rPr>
            <w:noProof/>
            <w:webHidden/>
          </w:rPr>
          <w:tab/>
        </w:r>
        <w:r>
          <w:rPr>
            <w:noProof/>
            <w:webHidden/>
          </w:rPr>
          <w:fldChar w:fldCharType="begin"/>
        </w:r>
        <w:r w:rsidR="00F70B9C">
          <w:rPr>
            <w:noProof/>
            <w:webHidden/>
          </w:rPr>
          <w:instrText xml:space="preserve"> PAGEREF _Toc534125862 \h </w:instrText>
        </w:r>
        <w:r>
          <w:rPr>
            <w:noProof/>
            <w:webHidden/>
          </w:rPr>
        </w:r>
        <w:r>
          <w:rPr>
            <w:noProof/>
            <w:webHidden/>
          </w:rPr>
          <w:fldChar w:fldCharType="separate"/>
        </w:r>
        <w:r w:rsidR="00F70B9C">
          <w:rPr>
            <w:noProof/>
            <w:webHidden/>
          </w:rPr>
          <w:t>9</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3" w:history="1">
        <w:r w:rsidR="00F70B9C" w:rsidRPr="009A6449">
          <w:rPr>
            <w:rStyle w:val="Hipercze"/>
            <w:noProof/>
          </w:rPr>
          <w:t>Rys. 2.3</w:t>
        </w:r>
        <w:r w:rsidR="00F70B9C" w:rsidRPr="009A6449">
          <w:rPr>
            <w:rStyle w:val="Hipercze"/>
            <w:i/>
            <w:noProof/>
          </w:rPr>
          <w:t xml:space="preserve"> Arkanoid Collection Free</w:t>
        </w:r>
        <w:r w:rsidR="00F70B9C">
          <w:rPr>
            <w:noProof/>
            <w:webHidden/>
          </w:rPr>
          <w:tab/>
        </w:r>
        <w:r>
          <w:rPr>
            <w:noProof/>
            <w:webHidden/>
          </w:rPr>
          <w:fldChar w:fldCharType="begin"/>
        </w:r>
        <w:r w:rsidR="00F70B9C">
          <w:rPr>
            <w:noProof/>
            <w:webHidden/>
          </w:rPr>
          <w:instrText xml:space="preserve"> PAGEREF _Toc534125863 \h </w:instrText>
        </w:r>
        <w:r>
          <w:rPr>
            <w:noProof/>
            <w:webHidden/>
          </w:rPr>
        </w:r>
        <w:r>
          <w:rPr>
            <w:noProof/>
            <w:webHidden/>
          </w:rPr>
          <w:fldChar w:fldCharType="separate"/>
        </w:r>
        <w:r w:rsidR="00F70B9C">
          <w:rPr>
            <w:noProof/>
            <w:webHidden/>
          </w:rPr>
          <w:t>11</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4" w:history="1">
        <w:r w:rsidR="00F70B9C" w:rsidRPr="009A6449">
          <w:rPr>
            <w:rStyle w:val="Hipercze"/>
            <w:noProof/>
          </w:rPr>
          <w:t>Rys. 2.4</w:t>
        </w:r>
        <w:r w:rsidR="00F70B9C" w:rsidRPr="009A6449">
          <w:rPr>
            <w:rStyle w:val="Hipercze"/>
            <w:i/>
            <w:noProof/>
          </w:rPr>
          <w:t xml:space="preserve"> arcanoid-classic</w:t>
        </w:r>
        <w:r w:rsidR="00F70B9C">
          <w:rPr>
            <w:noProof/>
            <w:webHidden/>
          </w:rPr>
          <w:tab/>
        </w:r>
        <w:r>
          <w:rPr>
            <w:noProof/>
            <w:webHidden/>
          </w:rPr>
          <w:fldChar w:fldCharType="begin"/>
        </w:r>
        <w:r w:rsidR="00F70B9C">
          <w:rPr>
            <w:noProof/>
            <w:webHidden/>
          </w:rPr>
          <w:instrText xml:space="preserve"> PAGEREF _Toc534125864 \h </w:instrText>
        </w:r>
        <w:r>
          <w:rPr>
            <w:noProof/>
            <w:webHidden/>
          </w:rPr>
        </w:r>
        <w:r>
          <w:rPr>
            <w:noProof/>
            <w:webHidden/>
          </w:rPr>
          <w:fldChar w:fldCharType="separate"/>
        </w:r>
        <w:r w:rsidR="00F70B9C">
          <w:rPr>
            <w:noProof/>
            <w:webHidden/>
          </w:rPr>
          <w:t>12</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5" w:history="1">
        <w:r w:rsidR="00F70B9C" w:rsidRPr="009A6449">
          <w:rPr>
            <w:rStyle w:val="Hipercze"/>
            <w:noProof/>
          </w:rPr>
          <w:t xml:space="preserve">Rys. 3.1 </w:t>
        </w:r>
        <w:r w:rsidR="00F70B9C" w:rsidRPr="009A6449">
          <w:rPr>
            <w:rStyle w:val="Hipercze"/>
            <w:i/>
            <w:noProof/>
          </w:rPr>
          <w:t>Okno edytora Unity</w:t>
        </w:r>
        <w:r w:rsidR="00F70B9C">
          <w:rPr>
            <w:noProof/>
            <w:webHidden/>
          </w:rPr>
          <w:tab/>
        </w:r>
        <w:r>
          <w:rPr>
            <w:noProof/>
            <w:webHidden/>
          </w:rPr>
          <w:fldChar w:fldCharType="begin"/>
        </w:r>
        <w:r w:rsidR="00F70B9C">
          <w:rPr>
            <w:noProof/>
            <w:webHidden/>
          </w:rPr>
          <w:instrText xml:space="preserve"> PAGEREF _Toc534125865 \h </w:instrText>
        </w:r>
        <w:r>
          <w:rPr>
            <w:noProof/>
            <w:webHidden/>
          </w:rPr>
        </w:r>
        <w:r>
          <w:rPr>
            <w:noProof/>
            <w:webHidden/>
          </w:rPr>
          <w:fldChar w:fldCharType="separate"/>
        </w:r>
        <w:r w:rsidR="00F70B9C">
          <w:rPr>
            <w:noProof/>
            <w:webHidden/>
          </w:rPr>
          <w:t>17</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6" w:history="1">
        <w:r w:rsidR="00F70B9C" w:rsidRPr="009A6449">
          <w:rPr>
            <w:rStyle w:val="Hipercze"/>
            <w:noProof/>
          </w:rPr>
          <w:t>Rys. 3.2</w:t>
        </w:r>
        <w:r w:rsidR="00F70B9C" w:rsidRPr="009A6449">
          <w:rPr>
            <w:rStyle w:val="Hipercze"/>
            <w:i/>
            <w:noProof/>
          </w:rPr>
          <w:t xml:space="preserve"> Model przyrostowy</w:t>
        </w:r>
        <w:r w:rsidR="00F70B9C">
          <w:rPr>
            <w:noProof/>
            <w:webHidden/>
          </w:rPr>
          <w:tab/>
        </w:r>
        <w:r>
          <w:rPr>
            <w:noProof/>
            <w:webHidden/>
          </w:rPr>
          <w:fldChar w:fldCharType="begin"/>
        </w:r>
        <w:r w:rsidR="00F70B9C">
          <w:rPr>
            <w:noProof/>
            <w:webHidden/>
          </w:rPr>
          <w:instrText xml:space="preserve"> PAGEREF _Toc534125866 \h </w:instrText>
        </w:r>
        <w:r>
          <w:rPr>
            <w:noProof/>
            <w:webHidden/>
          </w:rPr>
        </w:r>
        <w:r>
          <w:rPr>
            <w:noProof/>
            <w:webHidden/>
          </w:rPr>
          <w:fldChar w:fldCharType="separate"/>
        </w:r>
        <w:r w:rsidR="00F70B9C">
          <w:rPr>
            <w:noProof/>
            <w:webHidden/>
          </w:rPr>
          <w:t>20</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7" w:history="1">
        <w:r w:rsidR="00F70B9C" w:rsidRPr="009A6449">
          <w:rPr>
            <w:rStyle w:val="Hipercze"/>
            <w:noProof/>
          </w:rPr>
          <w:t>Rys. 4.1</w:t>
        </w:r>
        <w:r w:rsidR="00F70B9C" w:rsidRPr="009A6449">
          <w:rPr>
            <w:rStyle w:val="Hipercze"/>
            <w:i/>
            <w:noProof/>
          </w:rPr>
          <w:t xml:space="preserve"> Główne menu gry</w:t>
        </w:r>
        <w:r w:rsidR="00F70B9C">
          <w:rPr>
            <w:noProof/>
            <w:webHidden/>
          </w:rPr>
          <w:tab/>
        </w:r>
        <w:r>
          <w:rPr>
            <w:noProof/>
            <w:webHidden/>
          </w:rPr>
          <w:fldChar w:fldCharType="begin"/>
        </w:r>
        <w:r w:rsidR="00F70B9C">
          <w:rPr>
            <w:noProof/>
            <w:webHidden/>
          </w:rPr>
          <w:instrText xml:space="preserve"> PAGEREF _Toc534125867 \h </w:instrText>
        </w:r>
        <w:r>
          <w:rPr>
            <w:noProof/>
            <w:webHidden/>
          </w:rPr>
        </w:r>
        <w:r>
          <w:rPr>
            <w:noProof/>
            <w:webHidden/>
          </w:rPr>
          <w:fldChar w:fldCharType="separate"/>
        </w:r>
        <w:r w:rsidR="00F70B9C">
          <w:rPr>
            <w:noProof/>
            <w:webHidden/>
          </w:rPr>
          <w:t>22</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8" w:history="1">
        <w:r w:rsidR="00F70B9C" w:rsidRPr="009A6449">
          <w:rPr>
            <w:rStyle w:val="Hipercze"/>
            <w:noProof/>
          </w:rPr>
          <w:t>Rys. 4.2</w:t>
        </w:r>
        <w:r w:rsidR="00F70B9C" w:rsidRPr="009A6449">
          <w:rPr>
            <w:rStyle w:val="Hipercze"/>
            <w:i/>
            <w:noProof/>
          </w:rPr>
          <w:t xml:space="preserve"> List dostępnych w grze poziomów</w:t>
        </w:r>
        <w:r w:rsidR="00F70B9C">
          <w:rPr>
            <w:noProof/>
            <w:webHidden/>
          </w:rPr>
          <w:tab/>
        </w:r>
        <w:r>
          <w:rPr>
            <w:noProof/>
            <w:webHidden/>
          </w:rPr>
          <w:fldChar w:fldCharType="begin"/>
        </w:r>
        <w:r w:rsidR="00F70B9C">
          <w:rPr>
            <w:noProof/>
            <w:webHidden/>
          </w:rPr>
          <w:instrText xml:space="preserve"> PAGEREF _Toc534125868 \h </w:instrText>
        </w:r>
        <w:r>
          <w:rPr>
            <w:noProof/>
            <w:webHidden/>
          </w:rPr>
        </w:r>
        <w:r>
          <w:rPr>
            <w:noProof/>
            <w:webHidden/>
          </w:rPr>
          <w:fldChar w:fldCharType="separate"/>
        </w:r>
        <w:r w:rsidR="00F70B9C">
          <w:rPr>
            <w:noProof/>
            <w:webHidden/>
          </w:rPr>
          <w:t>23</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69" w:history="1">
        <w:r w:rsidR="00F70B9C" w:rsidRPr="009A6449">
          <w:rPr>
            <w:rStyle w:val="Hipercze"/>
            <w:noProof/>
          </w:rPr>
          <w:t>Rys. 4.3</w:t>
        </w:r>
        <w:r w:rsidR="00F70B9C" w:rsidRPr="009A6449">
          <w:rPr>
            <w:rStyle w:val="Hipercze"/>
            <w:i/>
            <w:noProof/>
          </w:rPr>
          <w:t xml:space="preserve"> Lista najlepszych wyników</w:t>
        </w:r>
        <w:r w:rsidR="00F70B9C">
          <w:rPr>
            <w:noProof/>
            <w:webHidden/>
          </w:rPr>
          <w:tab/>
        </w:r>
        <w:r>
          <w:rPr>
            <w:noProof/>
            <w:webHidden/>
          </w:rPr>
          <w:fldChar w:fldCharType="begin"/>
        </w:r>
        <w:r w:rsidR="00F70B9C">
          <w:rPr>
            <w:noProof/>
            <w:webHidden/>
          </w:rPr>
          <w:instrText xml:space="preserve"> PAGEREF _Toc534125869 \h </w:instrText>
        </w:r>
        <w:r>
          <w:rPr>
            <w:noProof/>
            <w:webHidden/>
          </w:rPr>
        </w:r>
        <w:r>
          <w:rPr>
            <w:noProof/>
            <w:webHidden/>
          </w:rPr>
          <w:fldChar w:fldCharType="separate"/>
        </w:r>
        <w:r w:rsidR="00F70B9C">
          <w:rPr>
            <w:noProof/>
            <w:webHidden/>
          </w:rPr>
          <w:t>23</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0" w:history="1">
        <w:r w:rsidR="00F70B9C" w:rsidRPr="009A6449">
          <w:rPr>
            <w:rStyle w:val="Hipercze"/>
            <w:noProof/>
          </w:rPr>
          <w:t xml:space="preserve">Rys. 4.4 </w:t>
        </w:r>
        <w:r w:rsidR="00F70B9C" w:rsidRPr="009A6449">
          <w:rPr>
            <w:rStyle w:val="Hipercze"/>
            <w:i/>
            <w:noProof/>
          </w:rPr>
          <w:t>Poziom A4</w:t>
        </w:r>
        <w:r w:rsidR="00F70B9C">
          <w:rPr>
            <w:noProof/>
            <w:webHidden/>
          </w:rPr>
          <w:tab/>
        </w:r>
        <w:r>
          <w:rPr>
            <w:noProof/>
            <w:webHidden/>
          </w:rPr>
          <w:fldChar w:fldCharType="begin"/>
        </w:r>
        <w:r w:rsidR="00F70B9C">
          <w:rPr>
            <w:noProof/>
            <w:webHidden/>
          </w:rPr>
          <w:instrText xml:space="preserve"> PAGEREF _Toc534125870 \h </w:instrText>
        </w:r>
        <w:r>
          <w:rPr>
            <w:noProof/>
            <w:webHidden/>
          </w:rPr>
        </w:r>
        <w:r>
          <w:rPr>
            <w:noProof/>
            <w:webHidden/>
          </w:rPr>
          <w:fldChar w:fldCharType="separate"/>
        </w:r>
        <w:r w:rsidR="00F70B9C">
          <w:rPr>
            <w:noProof/>
            <w:webHidden/>
          </w:rPr>
          <w:t>25</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1" w:history="1">
        <w:r w:rsidR="00F70B9C" w:rsidRPr="009A6449">
          <w:rPr>
            <w:rStyle w:val="Hipercze"/>
            <w:noProof/>
          </w:rPr>
          <w:t>Rys. 4.5</w:t>
        </w:r>
        <w:r w:rsidR="00F70B9C" w:rsidRPr="009A6449">
          <w:rPr>
            <w:rStyle w:val="Hipercze"/>
            <w:i/>
            <w:noProof/>
          </w:rPr>
          <w:t xml:space="preserve"> Możliwe do zebrania ulepszenia</w:t>
        </w:r>
        <w:r w:rsidR="00F70B9C">
          <w:rPr>
            <w:noProof/>
            <w:webHidden/>
          </w:rPr>
          <w:tab/>
        </w:r>
        <w:r>
          <w:rPr>
            <w:noProof/>
            <w:webHidden/>
          </w:rPr>
          <w:fldChar w:fldCharType="begin"/>
        </w:r>
        <w:r w:rsidR="00F70B9C">
          <w:rPr>
            <w:noProof/>
            <w:webHidden/>
          </w:rPr>
          <w:instrText xml:space="preserve"> PAGEREF _Toc534125871 \h </w:instrText>
        </w:r>
        <w:r>
          <w:rPr>
            <w:noProof/>
            <w:webHidden/>
          </w:rPr>
        </w:r>
        <w:r>
          <w:rPr>
            <w:noProof/>
            <w:webHidden/>
          </w:rPr>
          <w:fldChar w:fldCharType="separate"/>
        </w:r>
        <w:r w:rsidR="00F70B9C">
          <w:rPr>
            <w:noProof/>
            <w:webHidden/>
          </w:rPr>
          <w:t>25</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2" w:history="1">
        <w:r w:rsidR="00F70B9C" w:rsidRPr="009A6449">
          <w:rPr>
            <w:rStyle w:val="Hipercze"/>
            <w:noProof/>
          </w:rPr>
          <w:t>Rys. 4.6</w:t>
        </w:r>
        <w:r w:rsidR="00F70B9C" w:rsidRPr="009A6449">
          <w:rPr>
            <w:rStyle w:val="Hipercze"/>
            <w:i/>
            <w:noProof/>
          </w:rPr>
          <w:t xml:space="preserve"> GUI wyświetlające liczbę punktów i wartość combo</w:t>
        </w:r>
        <w:r w:rsidR="00F70B9C">
          <w:rPr>
            <w:noProof/>
            <w:webHidden/>
          </w:rPr>
          <w:tab/>
        </w:r>
        <w:r>
          <w:rPr>
            <w:noProof/>
            <w:webHidden/>
          </w:rPr>
          <w:fldChar w:fldCharType="begin"/>
        </w:r>
        <w:r w:rsidR="00F70B9C">
          <w:rPr>
            <w:noProof/>
            <w:webHidden/>
          </w:rPr>
          <w:instrText xml:space="preserve"> PAGEREF _Toc534125872 \h </w:instrText>
        </w:r>
        <w:r>
          <w:rPr>
            <w:noProof/>
            <w:webHidden/>
          </w:rPr>
        </w:r>
        <w:r>
          <w:rPr>
            <w:noProof/>
            <w:webHidden/>
          </w:rPr>
          <w:fldChar w:fldCharType="separate"/>
        </w:r>
        <w:r w:rsidR="00F70B9C">
          <w:rPr>
            <w:noProof/>
            <w:webHidden/>
          </w:rPr>
          <w:t>26</w:t>
        </w:r>
        <w:r>
          <w:rPr>
            <w:noProof/>
            <w:webHidden/>
          </w:rPr>
          <w:fldChar w:fldCharType="end"/>
        </w:r>
      </w:hyperlink>
    </w:p>
    <w:p w:rsidR="00F70B9C" w:rsidRDefault="00F94508">
      <w:pPr>
        <w:overflowPunct/>
        <w:autoSpaceDE/>
        <w:autoSpaceDN/>
        <w:adjustRightInd/>
        <w:textAlignment w:val="auto"/>
        <w:rPr>
          <w:noProof/>
        </w:rPr>
      </w:pPr>
      <w:r>
        <w:fldChar w:fldCharType="end"/>
      </w:r>
      <w:r>
        <w:fldChar w:fldCharType="begin"/>
      </w:r>
      <w:r w:rsidR="00F70B9C">
        <w:instrText xml:space="preserve"> TOC \h \z \c "Listing" </w:instrText>
      </w:r>
      <w:r>
        <w:fldChar w:fldCharType="separate"/>
      </w:r>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3" w:history="1">
        <w:r w:rsidR="00F70B9C" w:rsidRPr="00B64430">
          <w:rPr>
            <w:rStyle w:val="Hipercze"/>
            <w:noProof/>
          </w:rPr>
          <w:t xml:space="preserve">Listing 5.1 </w:t>
        </w:r>
        <w:r w:rsidR="00F70B9C" w:rsidRPr="00B64430">
          <w:rPr>
            <w:rStyle w:val="Hipercze"/>
            <w:i/>
            <w:noProof/>
          </w:rPr>
          <w:t xml:space="preserve">Metoda </w:t>
        </w:r>
        <w:r w:rsidR="00F70B9C" w:rsidRPr="00B64430">
          <w:rPr>
            <w:rStyle w:val="Hipercze"/>
            <w:rFonts w:ascii="Courier New" w:hAnsi="Courier New" w:cs="Courier New"/>
            <w:i/>
            <w:noProof/>
          </w:rPr>
          <w:t>Victory()</w:t>
        </w:r>
        <w:r w:rsidR="00F70B9C" w:rsidRPr="00B64430">
          <w:rPr>
            <w:rStyle w:val="Hipercze"/>
            <w:i/>
            <w:noProof/>
          </w:rPr>
          <w:t xml:space="preserve"> klasy </w:t>
        </w:r>
        <w:r w:rsidR="00F70B9C" w:rsidRPr="00B64430">
          <w:rPr>
            <w:rStyle w:val="Hipercze"/>
            <w:rFonts w:ascii="Courier New" w:hAnsi="Courier New" w:cs="Courier New"/>
            <w:i/>
            <w:noProof/>
          </w:rPr>
          <w:t>LevelMenager</w:t>
        </w:r>
        <w:r w:rsidR="00F70B9C">
          <w:rPr>
            <w:noProof/>
            <w:webHidden/>
          </w:rPr>
          <w:tab/>
        </w:r>
        <w:r>
          <w:rPr>
            <w:noProof/>
            <w:webHidden/>
          </w:rPr>
          <w:fldChar w:fldCharType="begin"/>
        </w:r>
        <w:r w:rsidR="00F70B9C">
          <w:rPr>
            <w:noProof/>
            <w:webHidden/>
          </w:rPr>
          <w:instrText xml:space="preserve"> PAGEREF _Toc534125873 \h </w:instrText>
        </w:r>
        <w:r>
          <w:rPr>
            <w:noProof/>
            <w:webHidden/>
          </w:rPr>
        </w:r>
        <w:r>
          <w:rPr>
            <w:noProof/>
            <w:webHidden/>
          </w:rPr>
          <w:fldChar w:fldCharType="separate"/>
        </w:r>
        <w:r w:rsidR="00F70B9C">
          <w:rPr>
            <w:noProof/>
            <w:webHidden/>
          </w:rPr>
          <w:t>29</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4" w:history="1">
        <w:r w:rsidR="00F70B9C" w:rsidRPr="00B64430">
          <w:rPr>
            <w:rStyle w:val="Hipercze"/>
            <w:noProof/>
          </w:rPr>
          <w:t>Listing 5.2</w:t>
        </w:r>
        <w:r w:rsidR="00F70B9C" w:rsidRPr="00B64430">
          <w:rPr>
            <w:rStyle w:val="Hipercze"/>
            <w:i/>
            <w:noProof/>
          </w:rPr>
          <w:t xml:space="preserve"> Metoda </w:t>
        </w:r>
        <w:r w:rsidR="00F70B9C" w:rsidRPr="00B64430">
          <w:rPr>
            <w:rStyle w:val="Hipercze"/>
            <w:rFonts w:ascii="Courier New" w:hAnsi="Courier New" w:cs="Courier New"/>
            <w:i/>
            <w:noProof/>
          </w:rPr>
          <w:t>BottomWallHit()</w:t>
        </w:r>
        <w:r w:rsidR="00F70B9C" w:rsidRPr="00B64430">
          <w:rPr>
            <w:rStyle w:val="Hipercze"/>
            <w:i/>
            <w:noProof/>
          </w:rPr>
          <w:t xml:space="preserve">klasy </w:t>
        </w:r>
        <w:r w:rsidR="00F70B9C" w:rsidRPr="00B64430">
          <w:rPr>
            <w:rStyle w:val="Hipercze"/>
            <w:rFonts w:ascii="Courier New" w:hAnsi="Courier New" w:cs="Courier New"/>
            <w:i/>
            <w:noProof/>
          </w:rPr>
          <w:t>LevelMenager</w:t>
        </w:r>
        <w:r w:rsidR="00F70B9C">
          <w:rPr>
            <w:noProof/>
            <w:webHidden/>
          </w:rPr>
          <w:tab/>
        </w:r>
        <w:r>
          <w:rPr>
            <w:noProof/>
            <w:webHidden/>
          </w:rPr>
          <w:fldChar w:fldCharType="begin"/>
        </w:r>
        <w:r w:rsidR="00F70B9C">
          <w:rPr>
            <w:noProof/>
            <w:webHidden/>
          </w:rPr>
          <w:instrText xml:space="preserve"> PAGEREF _Toc534125874 \h </w:instrText>
        </w:r>
        <w:r>
          <w:rPr>
            <w:noProof/>
            <w:webHidden/>
          </w:rPr>
        </w:r>
        <w:r>
          <w:rPr>
            <w:noProof/>
            <w:webHidden/>
          </w:rPr>
          <w:fldChar w:fldCharType="separate"/>
        </w:r>
        <w:r w:rsidR="00F70B9C">
          <w:rPr>
            <w:noProof/>
            <w:webHidden/>
          </w:rPr>
          <w:t>29</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5" w:history="1">
        <w:r w:rsidR="00F70B9C" w:rsidRPr="00B64430">
          <w:rPr>
            <w:rStyle w:val="Hipercze"/>
            <w:noProof/>
          </w:rPr>
          <w:t>Listing 5.3</w:t>
        </w:r>
        <w:r w:rsidR="00F70B9C" w:rsidRPr="00B64430">
          <w:rPr>
            <w:rStyle w:val="Hipercze"/>
            <w:i/>
            <w:noProof/>
          </w:rPr>
          <w:t xml:space="preserve"> Metoda </w:t>
        </w:r>
        <w:r w:rsidR="00F70B9C" w:rsidRPr="00B64430">
          <w:rPr>
            <w:rStyle w:val="Hipercze"/>
            <w:rFonts w:ascii="Courier New" w:hAnsi="Courier New" w:cs="Courier New"/>
            <w:i/>
            <w:noProof/>
          </w:rPr>
          <w:t>Acelerate()</w:t>
        </w:r>
        <w:r w:rsidR="00F70B9C" w:rsidRPr="00B64430">
          <w:rPr>
            <w:rStyle w:val="Hipercze"/>
            <w:i/>
            <w:noProof/>
          </w:rPr>
          <w:t xml:space="preserve"> klasy </w:t>
        </w:r>
        <w:r w:rsidR="00F70B9C" w:rsidRPr="00B64430">
          <w:rPr>
            <w:rStyle w:val="Hipercze"/>
            <w:rFonts w:ascii="Courier New" w:hAnsi="Courier New" w:cs="Courier New"/>
            <w:i/>
            <w:noProof/>
          </w:rPr>
          <w:t>BallController</w:t>
        </w:r>
        <w:r w:rsidR="00F70B9C">
          <w:rPr>
            <w:noProof/>
            <w:webHidden/>
          </w:rPr>
          <w:tab/>
        </w:r>
        <w:r>
          <w:rPr>
            <w:noProof/>
            <w:webHidden/>
          </w:rPr>
          <w:fldChar w:fldCharType="begin"/>
        </w:r>
        <w:r w:rsidR="00F70B9C">
          <w:rPr>
            <w:noProof/>
            <w:webHidden/>
          </w:rPr>
          <w:instrText xml:space="preserve"> PAGEREF _Toc534125875 \h </w:instrText>
        </w:r>
        <w:r>
          <w:rPr>
            <w:noProof/>
            <w:webHidden/>
          </w:rPr>
        </w:r>
        <w:r>
          <w:rPr>
            <w:noProof/>
            <w:webHidden/>
          </w:rPr>
          <w:fldChar w:fldCharType="separate"/>
        </w:r>
        <w:r w:rsidR="00F70B9C">
          <w:rPr>
            <w:noProof/>
            <w:webHidden/>
          </w:rPr>
          <w:t>31</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6" w:history="1">
        <w:r w:rsidR="00F70B9C" w:rsidRPr="00B64430">
          <w:rPr>
            <w:rStyle w:val="Hipercze"/>
            <w:noProof/>
          </w:rPr>
          <w:t>Listing 5.4</w:t>
        </w:r>
        <w:r w:rsidR="00F70B9C" w:rsidRPr="00B64430">
          <w:rPr>
            <w:rStyle w:val="Hipercze"/>
            <w:i/>
            <w:noProof/>
          </w:rPr>
          <w:t xml:space="preserve"> Fragment metody </w:t>
        </w:r>
        <w:r w:rsidR="00F70B9C" w:rsidRPr="00B64430">
          <w:rPr>
            <w:rStyle w:val="Hipercze"/>
            <w:rFonts w:ascii="Courier New" w:hAnsi="Courier New" w:cs="Courier New"/>
            <w:i/>
            <w:noProof/>
          </w:rPr>
          <w:t>Update()</w:t>
        </w:r>
        <w:r w:rsidR="00F70B9C" w:rsidRPr="00B64430">
          <w:rPr>
            <w:rStyle w:val="Hipercze"/>
            <w:i/>
            <w:noProof/>
          </w:rPr>
          <w:t xml:space="preserve"> klasy </w:t>
        </w:r>
        <w:r w:rsidR="00F70B9C" w:rsidRPr="00B64430">
          <w:rPr>
            <w:rStyle w:val="Hipercze"/>
            <w:rFonts w:ascii="Courier New" w:hAnsi="Courier New" w:cs="Courier New"/>
            <w:i/>
            <w:noProof/>
          </w:rPr>
          <w:t>PowerUpGeneratorController</w:t>
        </w:r>
        <w:r w:rsidR="00F70B9C">
          <w:rPr>
            <w:noProof/>
            <w:webHidden/>
          </w:rPr>
          <w:tab/>
        </w:r>
        <w:r>
          <w:rPr>
            <w:noProof/>
            <w:webHidden/>
          </w:rPr>
          <w:fldChar w:fldCharType="begin"/>
        </w:r>
        <w:r w:rsidR="00F70B9C">
          <w:rPr>
            <w:noProof/>
            <w:webHidden/>
          </w:rPr>
          <w:instrText xml:space="preserve"> PAGEREF _Toc534125876 \h </w:instrText>
        </w:r>
        <w:r>
          <w:rPr>
            <w:noProof/>
            <w:webHidden/>
          </w:rPr>
        </w:r>
        <w:r>
          <w:rPr>
            <w:noProof/>
            <w:webHidden/>
          </w:rPr>
          <w:fldChar w:fldCharType="separate"/>
        </w:r>
        <w:r w:rsidR="00F70B9C">
          <w:rPr>
            <w:noProof/>
            <w:webHidden/>
          </w:rPr>
          <w:t>32</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7" w:history="1">
        <w:r w:rsidR="00F70B9C" w:rsidRPr="00B64430">
          <w:rPr>
            <w:rStyle w:val="Hipercze"/>
            <w:noProof/>
          </w:rPr>
          <w:t>Listing 5.5</w:t>
        </w:r>
        <w:r w:rsidR="00F70B9C" w:rsidRPr="00B64430">
          <w:rPr>
            <w:rStyle w:val="Hipercze"/>
            <w:i/>
            <w:noProof/>
          </w:rPr>
          <w:t xml:space="preserve"> Fragment metody </w:t>
        </w:r>
        <w:r w:rsidR="00F70B9C" w:rsidRPr="00B64430">
          <w:rPr>
            <w:rStyle w:val="Hipercze"/>
            <w:rFonts w:ascii="Courier New" w:hAnsi="Courier New" w:cs="Courier New"/>
            <w:i/>
            <w:noProof/>
          </w:rPr>
          <w:t>Start()</w:t>
        </w:r>
        <w:r w:rsidR="00F70B9C" w:rsidRPr="00B64430">
          <w:rPr>
            <w:rStyle w:val="Hipercze"/>
            <w:i/>
            <w:noProof/>
          </w:rPr>
          <w:t xml:space="preserve"> klasy </w:t>
        </w:r>
        <w:r w:rsidR="00F70B9C" w:rsidRPr="00B64430">
          <w:rPr>
            <w:rStyle w:val="Hipercze"/>
            <w:rFonts w:ascii="Courier New" w:hAnsi="Courier New" w:cs="Courier New"/>
            <w:i/>
            <w:noProof/>
          </w:rPr>
          <w:t>PowerUpController</w:t>
        </w:r>
        <w:r w:rsidR="00F70B9C">
          <w:rPr>
            <w:noProof/>
            <w:webHidden/>
          </w:rPr>
          <w:tab/>
        </w:r>
        <w:r>
          <w:rPr>
            <w:noProof/>
            <w:webHidden/>
          </w:rPr>
          <w:fldChar w:fldCharType="begin"/>
        </w:r>
        <w:r w:rsidR="00F70B9C">
          <w:rPr>
            <w:noProof/>
            <w:webHidden/>
          </w:rPr>
          <w:instrText xml:space="preserve"> PAGEREF _Toc534125877 \h </w:instrText>
        </w:r>
        <w:r>
          <w:rPr>
            <w:noProof/>
            <w:webHidden/>
          </w:rPr>
        </w:r>
        <w:r>
          <w:rPr>
            <w:noProof/>
            <w:webHidden/>
          </w:rPr>
          <w:fldChar w:fldCharType="separate"/>
        </w:r>
        <w:r w:rsidR="00F70B9C">
          <w:rPr>
            <w:noProof/>
            <w:webHidden/>
          </w:rPr>
          <w:t>32</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8" w:history="1">
        <w:r w:rsidR="00F70B9C" w:rsidRPr="00B64430">
          <w:rPr>
            <w:rStyle w:val="Hipercze"/>
            <w:noProof/>
          </w:rPr>
          <w:t>Listing 5.6</w:t>
        </w:r>
        <w:r w:rsidR="00F70B9C" w:rsidRPr="00B64430">
          <w:rPr>
            <w:rStyle w:val="Hipercze"/>
            <w:i/>
            <w:noProof/>
          </w:rPr>
          <w:t xml:space="preserve"> Implementacja klasy Sound</w:t>
        </w:r>
        <w:r w:rsidR="00F70B9C">
          <w:rPr>
            <w:noProof/>
            <w:webHidden/>
          </w:rPr>
          <w:tab/>
        </w:r>
        <w:r>
          <w:rPr>
            <w:noProof/>
            <w:webHidden/>
          </w:rPr>
          <w:fldChar w:fldCharType="begin"/>
        </w:r>
        <w:r w:rsidR="00F70B9C">
          <w:rPr>
            <w:noProof/>
            <w:webHidden/>
          </w:rPr>
          <w:instrText xml:space="preserve"> PAGEREF _Toc534125878 \h </w:instrText>
        </w:r>
        <w:r>
          <w:rPr>
            <w:noProof/>
            <w:webHidden/>
          </w:rPr>
        </w:r>
        <w:r>
          <w:rPr>
            <w:noProof/>
            <w:webHidden/>
          </w:rPr>
          <w:fldChar w:fldCharType="separate"/>
        </w:r>
        <w:r w:rsidR="00F70B9C">
          <w:rPr>
            <w:noProof/>
            <w:webHidden/>
          </w:rPr>
          <w:t>33</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79" w:history="1">
        <w:r w:rsidR="00F70B9C" w:rsidRPr="00B64430">
          <w:rPr>
            <w:rStyle w:val="Hipercze"/>
            <w:noProof/>
          </w:rPr>
          <w:t>Listing 5.7</w:t>
        </w:r>
        <w:r w:rsidR="00F70B9C" w:rsidRPr="00B64430">
          <w:rPr>
            <w:rStyle w:val="Hipercze"/>
            <w:i/>
            <w:noProof/>
          </w:rPr>
          <w:t xml:space="preserve"> Przykładowe wywołanie obiektu AudioMenager</w:t>
        </w:r>
        <w:r w:rsidR="00F70B9C">
          <w:rPr>
            <w:noProof/>
            <w:webHidden/>
          </w:rPr>
          <w:tab/>
        </w:r>
        <w:r>
          <w:rPr>
            <w:noProof/>
            <w:webHidden/>
          </w:rPr>
          <w:fldChar w:fldCharType="begin"/>
        </w:r>
        <w:r w:rsidR="00F70B9C">
          <w:rPr>
            <w:noProof/>
            <w:webHidden/>
          </w:rPr>
          <w:instrText xml:space="preserve"> PAGEREF _Toc534125879 \h </w:instrText>
        </w:r>
        <w:r>
          <w:rPr>
            <w:noProof/>
            <w:webHidden/>
          </w:rPr>
        </w:r>
        <w:r>
          <w:rPr>
            <w:noProof/>
            <w:webHidden/>
          </w:rPr>
          <w:fldChar w:fldCharType="separate"/>
        </w:r>
        <w:r w:rsidR="00F70B9C">
          <w:rPr>
            <w:noProof/>
            <w:webHidden/>
          </w:rPr>
          <w:t>34</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80" w:history="1">
        <w:r w:rsidR="00F70B9C" w:rsidRPr="00B64430">
          <w:rPr>
            <w:rStyle w:val="Hipercze"/>
            <w:noProof/>
          </w:rPr>
          <w:t>Listing 5.8</w:t>
        </w:r>
        <w:r w:rsidR="00F70B9C" w:rsidRPr="00B64430">
          <w:rPr>
            <w:rStyle w:val="Hipercze"/>
            <w:i/>
            <w:noProof/>
          </w:rPr>
          <w:t xml:space="preserve"> Metoda </w:t>
        </w:r>
        <w:r w:rsidR="00F70B9C" w:rsidRPr="00B64430">
          <w:rPr>
            <w:rStyle w:val="Hipercze"/>
            <w:rFonts w:ascii="Courier New" w:hAnsi="Courier New" w:cs="Courier New"/>
            <w:i/>
            <w:noProof/>
          </w:rPr>
          <w:t>GetAllHighScores()</w:t>
        </w:r>
        <w:r w:rsidR="00F70B9C" w:rsidRPr="00B64430">
          <w:rPr>
            <w:rStyle w:val="Hipercze"/>
            <w:i/>
            <w:noProof/>
          </w:rPr>
          <w:t xml:space="preserve"> klasy </w:t>
        </w:r>
        <w:r w:rsidR="00F70B9C" w:rsidRPr="00B64430">
          <w:rPr>
            <w:rStyle w:val="Hipercze"/>
            <w:rFonts w:ascii="Courier New" w:hAnsi="Courier New" w:cs="Courier New"/>
            <w:i/>
            <w:noProof/>
          </w:rPr>
          <w:t>HighScoreController</w:t>
        </w:r>
        <w:r w:rsidR="00F70B9C">
          <w:rPr>
            <w:noProof/>
            <w:webHidden/>
          </w:rPr>
          <w:tab/>
        </w:r>
        <w:r>
          <w:rPr>
            <w:noProof/>
            <w:webHidden/>
          </w:rPr>
          <w:fldChar w:fldCharType="begin"/>
        </w:r>
        <w:r w:rsidR="00F70B9C">
          <w:rPr>
            <w:noProof/>
            <w:webHidden/>
          </w:rPr>
          <w:instrText xml:space="preserve"> PAGEREF _Toc534125880 \h </w:instrText>
        </w:r>
        <w:r>
          <w:rPr>
            <w:noProof/>
            <w:webHidden/>
          </w:rPr>
        </w:r>
        <w:r>
          <w:rPr>
            <w:noProof/>
            <w:webHidden/>
          </w:rPr>
          <w:fldChar w:fldCharType="separate"/>
        </w:r>
        <w:r w:rsidR="00F70B9C">
          <w:rPr>
            <w:noProof/>
            <w:webHidden/>
          </w:rPr>
          <w:t>35</w:t>
        </w:r>
        <w:r>
          <w:rPr>
            <w:noProof/>
            <w:webHidden/>
          </w:rPr>
          <w:fldChar w:fldCharType="end"/>
        </w:r>
      </w:hyperlink>
    </w:p>
    <w:p w:rsidR="00F70B9C" w:rsidRDefault="00F94508">
      <w:pPr>
        <w:pStyle w:val="Spisilustracji"/>
        <w:tabs>
          <w:tab w:val="right" w:leader="dot" w:pos="7531"/>
        </w:tabs>
        <w:rPr>
          <w:rFonts w:asciiTheme="minorHAnsi" w:eastAsiaTheme="minorEastAsia" w:hAnsiTheme="minorHAnsi" w:cstheme="minorBidi"/>
          <w:noProof/>
          <w:sz w:val="22"/>
          <w:szCs w:val="22"/>
        </w:rPr>
      </w:pPr>
      <w:hyperlink w:anchor="_Toc534125881" w:history="1">
        <w:r w:rsidR="00F70B9C" w:rsidRPr="00B64430">
          <w:rPr>
            <w:rStyle w:val="Hipercze"/>
            <w:noProof/>
          </w:rPr>
          <w:t>Listing 5.9</w:t>
        </w:r>
        <w:r w:rsidR="00F70B9C" w:rsidRPr="00B64430">
          <w:rPr>
            <w:rStyle w:val="Hipercze"/>
            <w:i/>
            <w:noProof/>
          </w:rPr>
          <w:t xml:space="preserve"> Metoda </w:t>
        </w:r>
        <w:r w:rsidR="00F70B9C" w:rsidRPr="00B64430">
          <w:rPr>
            <w:rStyle w:val="Hipercze"/>
            <w:rFonts w:ascii="Courier New" w:hAnsi="Courier New" w:cs="Courier New"/>
            <w:noProof/>
          </w:rPr>
          <w:t xml:space="preserve">GetHighScoreByLevelName(string) </w:t>
        </w:r>
        <w:r w:rsidR="00F70B9C" w:rsidRPr="00B64430">
          <w:rPr>
            <w:rStyle w:val="Hipercze"/>
            <w:noProof/>
          </w:rPr>
          <w:t xml:space="preserve">klasy </w:t>
        </w:r>
        <w:r w:rsidR="00F70B9C" w:rsidRPr="00B64430">
          <w:rPr>
            <w:rStyle w:val="Hipercze"/>
            <w:rFonts w:ascii="Courier New" w:hAnsi="Courier New" w:cs="Courier New"/>
            <w:i/>
            <w:noProof/>
          </w:rPr>
          <w:t>HighScoreController</w:t>
        </w:r>
        <w:r w:rsidR="00F70B9C">
          <w:rPr>
            <w:noProof/>
            <w:webHidden/>
          </w:rPr>
          <w:tab/>
        </w:r>
        <w:r>
          <w:rPr>
            <w:noProof/>
            <w:webHidden/>
          </w:rPr>
          <w:fldChar w:fldCharType="begin"/>
        </w:r>
        <w:r w:rsidR="00F70B9C">
          <w:rPr>
            <w:noProof/>
            <w:webHidden/>
          </w:rPr>
          <w:instrText xml:space="preserve"> PAGEREF _Toc534125881 \h </w:instrText>
        </w:r>
        <w:r>
          <w:rPr>
            <w:noProof/>
            <w:webHidden/>
          </w:rPr>
        </w:r>
        <w:r>
          <w:rPr>
            <w:noProof/>
            <w:webHidden/>
          </w:rPr>
          <w:fldChar w:fldCharType="separate"/>
        </w:r>
        <w:r w:rsidR="00F70B9C">
          <w:rPr>
            <w:noProof/>
            <w:webHidden/>
          </w:rPr>
          <w:t>35</w:t>
        </w:r>
        <w:r>
          <w:rPr>
            <w:noProof/>
            <w:webHidden/>
          </w:rPr>
          <w:fldChar w:fldCharType="end"/>
        </w:r>
      </w:hyperlink>
    </w:p>
    <w:p w:rsidR="004148FD" w:rsidRDefault="00F94508">
      <w:pPr>
        <w:overflowPunct/>
        <w:autoSpaceDE/>
        <w:autoSpaceDN/>
        <w:adjustRightInd/>
        <w:textAlignment w:val="auto"/>
      </w:pPr>
      <w:r>
        <w:fldChar w:fldCharType="end"/>
      </w:r>
      <w:r w:rsidR="004148FD">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59" w:name="_Toc534124227"/>
      <w:r w:rsidRPr="008F36EE">
        <w:t>Spis tabel</w:t>
      </w:r>
      <w:bookmarkEnd w:id="59"/>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39D7" w:rsidRDefault="00A339D7">
      <w:r>
        <w:separator/>
      </w:r>
    </w:p>
    <w:p w:rsidR="00A339D7" w:rsidRDefault="00A339D7"/>
  </w:endnote>
  <w:endnote w:type="continuationSeparator" w:id="1">
    <w:p w:rsidR="00A339D7" w:rsidRDefault="00A339D7">
      <w:r>
        <w:continuationSeparator/>
      </w:r>
    </w:p>
    <w:p w:rsidR="00A339D7" w:rsidRDefault="00A339D7"/>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39D7" w:rsidRDefault="00A339D7">
      <w:r>
        <w:separator/>
      </w:r>
    </w:p>
    <w:p w:rsidR="00A339D7" w:rsidRDefault="00A339D7"/>
  </w:footnote>
  <w:footnote w:type="continuationSeparator" w:id="1">
    <w:p w:rsidR="00A339D7" w:rsidRDefault="00A339D7">
      <w:r>
        <w:continuationSeparator/>
      </w:r>
    </w:p>
    <w:p w:rsidR="00A339D7" w:rsidRDefault="00A339D7"/>
  </w:footnote>
  <w:footnote w:id="2">
    <w:p w:rsidR="00FA2160" w:rsidRDefault="00FA2160" w:rsidP="00E42FD7">
      <w:pPr>
        <w:pStyle w:val="Tekstprzypisudolnego"/>
      </w:pPr>
      <w:r>
        <w:rPr>
          <w:rStyle w:val="Odwoanieprzypisudolnego"/>
        </w:rPr>
        <w:footnoteRef/>
      </w:r>
      <w:r>
        <w:t xml:space="preserve"> </w:t>
      </w:r>
      <w:r w:rsidRPr="00E343A9">
        <w:t>https://www.researchgate.net/profile/A_B_M_Moniruzzaman/publication/249011841/fi</w:t>
      </w:r>
      <w:r>
        <w:t xml:space="preserve"> </w:t>
      </w:r>
      <w:r w:rsidRPr="00E343A9">
        <w:t>gure/fig2/AS:341184099700745@1458356036923/Iterative-and-incremental-agile-development-process-source.png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1D381A" w:rsidRDefault="00FA2160"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94508" w:rsidP="00E34C78">
    <w:pPr>
      <w:pStyle w:val="Nagwek"/>
      <w:ind w:left="360"/>
    </w:pPr>
    <w:sdt>
      <w:sdtPr>
        <w:rPr>
          <w:rStyle w:val="Numerstrony"/>
        </w:rPr>
        <w:alias w:val="Autor"/>
        <w:tag w:val=""/>
        <w:id w:val="6419169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sidR="00FA2160">
          <w:rPr>
            <w:rStyle w:val="Numerstrony"/>
          </w:rPr>
          <w:t>Alex Porębski</w:t>
        </w:r>
      </w:sdtContent>
    </w:sdt>
    <w:r w:rsidR="00FA2160">
      <w:rPr>
        <w:rStyle w:val="Numerstrony"/>
      </w:rPr>
      <w:tab/>
    </w: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26</w:t>
    </w:r>
    <w:r>
      <w:rPr>
        <w:rStyle w:val="Numerstrony"/>
      </w:rPr>
      <w:fldChar w:fldCharType="end"/>
    </w:r>
  </w:p>
  <w:p w:rsidR="00FA2160" w:rsidRDefault="00FA2160"/>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94508" w:rsidP="00D16B4C">
    <w:pPr>
      <w:pStyle w:val="Nagwek"/>
      <w:tabs>
        <w:tab w:val="left" w:pos="3075"/>
        <w:tab w:val="left" w:pos="3969"/>
      </w:tabs>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25</w:t>
    </w:r>
    <w:r>
      <w:rPr>
        <w:rStyle w:val="Numerstrony"/>
      </w:rPr>
      <w:fldChar w:fldCharType="end"/>
    </w:r>
    <w:r w:rsidR="00FA2160">
      <w:tab/>
    </w:r>
    <w:r w:rsidR="00FA2160">
      <w:tab/>
    </w:r>
    <w:r w:rsidR="00FA2160">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94508" w:rsidP="00D92F22">
    <w:pPr>
      <w:pStyle w:val="Nagwek"/>
      <w:ind w:left="360"/>
    </w:pPr>
    <w:sdt>
      <w:sdtPr>
        <w:rPr>
          <w:rStyle w:val="Numerstrony"/>
        </w:rPr>
        <w:alias w:val="Autor"/>
        <w:tag w:val=""/>
        <w:id w:val="64191697"/>
        <w:placeholder>
          <w:docPart w:val="078191B8DB434A37967C05D391C5368C"/>
        </w:placeholder>
        <w:dataBinding w:prefixMappings="xmlns:ns0='http://purl.org/dc/elements/1.1/' xmlns:ns1='http://schemas.openxmlformats.org/package/2006/metadata/core-properties' " w:xpath="/ns1:coreProperties[1]/ns0:creator[1]" w:storeItemID="{6C3C8BC8-F283-45AE-878A-BAB7291924A1}"/>
        <w:text/>
      </w:sdtPr>
      <w:sdtContent>
        <w:r w:rsidR="00FA2160">
          <w:rPr>
            <w:rStyle w:val="Numerstrony"/>
          </w:rPr>
          <w:t>Alex Porębski</w:t>
        </w:r>
      </w:sdtContent>
    </w:sdt>
    <w:r w:rsidR="00FA2160">
      <w:rPr>
        <w:rStyle w:val="Numerstrony"/>
      </w:rPr>
      <w:tab/>
    </w: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38</w:t>
    </w:r>
    <w:r>
      <w:rPr>
        <w:rStyle w:val="Numerstrony"/>
      </w:rPr>
      <w:fldChar w:fldCharType="end"/>
    </w:r>
  </w:p>
  <w:p w:rsidR="00FA2160" w:rsidRDefault="00FA2160" w:rsidP="00D92F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7A7CE1">
    <w:pPr>
      <w:pStyle w:val="Nagwek"/>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39</w:t>
    </w:r>
    <w:r>
      <w:rPr>
        <w:rStyle w:val="Numerstrony"/>
      </w:rPr>
      <w:fldChar w:fldCharType="end"/>
    </w:r>
    <w:r w:rsidR="00FA2160">
      <w:tab/>
      <w:t>Weryfikacja i walidacja</w:t>
    </w:r>
  </w:p>
  <w:p w:rsidR="00FA2160" w:rsidRDefault="00FA2160" w:rsidP="007A7CE1"/>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D92F22">
    <w:pPr>
      <w:pStyle w:val="Nagwek"/>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41</w:t>
    </w:r>
    <w:r>
      <w:rPr>
        <w:rStyle w:val="Numerstrony"/>
      </w:rPr>
      <w:fldChar w:fldCharType="end"/>
    </w:r>
    <w:r w:rsidR="00FA2160">
      <w:tab/>
      <w:t>Podsumowanie i wnioski</w:t>
    </w:r>
  </w:p>
  <w:p w:rsidR="00FA2160" w:rsidRDefault="00FA2160" w:rsidP="00D92F22"/>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94508" w:rsidP="00263DBB">
    <w:pPr>
      <w:pStyle w:val="Nagwek"/>
      <w:ind w:left="360"/>
    </w:pPr>
    <w:sdt>
      <w:sdtPr>
        <w:rPr>
          <w:rStyle w:val="Numerstrony"/>
        </w:rPr>
        <w:alias w:val="Autor"/>
        <w:tag w:val=""/>
        <w:id w:val="64191698"/>
        <w:placeholder>
          <w:docPart w:val="DEA6BEF078D141D199B38355632B1216"/>
        </w:placeholder>
        <w:dataBinding w:prefixMappings="xmlns:ns0='http://purl.org/dc/elements/1.1/' xmlns:ns1='http://schemas.openxmlformats.org/package/2006/metadata/core-properties' " w:xpath="/ns1:coreProperties[1]/ns0:creator[1]" w:storeItemID="{6C3C8BC8-F283-45AE-878A-BAB7291924A1}"/>
        <w:text/>
      </w:sdtPr>
      <w:sdtContent>
        <w:r w:rsidR="00FA2160">
          <w:rPr>
            <w:rStyle w:val="Numerstrony"/>
          </w:rPr>
          <w:t>Alex Porębski</w:t>
        </w:r>
      </w:sdtContent>
    </w:sdt>
    <w:r w:rsidR="00FA2160">
      <w:rPr>
        <w:rStyle w:val="Numerstrony"/>
      </w:rPr>
      <w:tab/>
    </w: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40</w:t>
    </w:r>
    <w:r>
      <w:rPr>
        <w:rStyle w:val="Numerstrony"/>
      </w:rPr>
      <w:fldChar w:fldCharType="end"/>
    </w:r>
  </w:p>
  <w:p w:rsidR="00FA2160" w:rsidRDefault="00FA2160" w:rsidP="00263DBB"/>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D16B4C" w:rsidRDefault="00F94508" w:rsidP="00263DBB">
    <w:pPr>
      <w:pStyle w:val="Nagwek"/>
      <w:ind w:left="360"/>
    </w:pPr>
    <w:sdt>
      <w:sdtPr>
        <w:rPr>
          <w:rStyle w:val="Numerstrony"/>
        </w:rPr>
        <w:alias w:val="Autor"/>
        <w:tag w:val=""/>
        <w:id w:val="64191699"/>
        <w:placeholder>
          <w:docPart w:val="F20986C5097749A589739402FC1B1108"/>
        </w:placeholder>
        <w:dataBinding w:prefixMappings="xmlns:ns0='http://purl.org/dc/elements/1.1/' xmlns:ns1='http://schemas.openxmlformats.org/package/2006/metadata/core-properties' " w:xpath="/ns1:coreProperties[1]/ns0:creator[1]" w:storeItemID="{6C3C8BC8-F283-45AE-878A-BAB7291924A1}"/>
        <w:text/>
      </w:sdtPr>
      <w:sdtContent>
        <w:r w:rsidR="00FA2160">
          <w:rPr>
            <w:rStyle w:val="Numerstrony"/>
          </w:rPr>
          <w:t>Alex Porębski</w:t>
        </w:r>
      </w:sdtContent>
    </w:sdt>
    <w:r w:rsidR="00FA2160">
      <w:rPr>
        <w:rStyle w:val="Numerstrony"/>
      </w:rPr>
      <w:tab/>
    </w: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42</w:t>
    </w:r>
    <w:r>
      <w:rPr>
        <w:rStyle w:val="Numerstrony"/>
      </w:rPr>
      <w:fldChar w:fldCharType="end"/>
    </w:r>
  </w:p>
  <w:p w:rsidR="00FA2160" w:rsidRDefault="00FA2160" w:rsidP="00263DBB"/>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7A7CE1">
    <w:pPr>
      <w:pStyle w:val="Nagwek"/>
      <w:tabs>
        <w:tab w:val="left" w:pos="3075"/>
      </w:tabs>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43</w:t>
    </w:r>
    <w:r>
      <w:rPr>
        <w:rStyle w:val="Numerstrony"/>
      </w:rPr>
      <w:fldChar w:fldCharType="end"/>
    </w:r>
    <w:r w:rsidR="00FA2160">
      <w:tab/>
    </w:r>
    <w:r w:rsidR="00FA2160">
      <w:tab/>
      <w:t>Podsumowanie i wnioski</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A61F08">
    <w:pPr>
      <w:pStyle w:val="Nagwek"/>
      <w:tabs>
        <w:tab w:val="left" w:pos="3075"/>
      </w:tabs>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iv</w:t>
    </w:r>
    <w:r>
      <w:rPr>
        <w:rStyle w:val="Numerstrony"/>
      </w:rPr>
      <w:fldChar w:fldCharType="end"/>
    </w:r>
    <w:r w:rsidR="00FA2160">
      <w:tab/>
    </w:r>
  </w:p>
  <w:p w:rsidR="00FA2160" w:rsidRDefault="00FA2160"/>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690286">
    <w:pPr>
      <w:pStyle w:val="Nagwek"/>
    </w:pPr>
    <w:r>
      <w:rPr>
        <w:rStyle w:val="Numerstrony"/>
      </w:rPr>
      <w:tab/>
    </w:r>
    <w:r w:rsidR="00F94508">
      <w:rPr>
        <w:rStyle w:val="Numerstrony"/>
      </w:rPr>
      <w:fldChar w:fldCharType="begin"/>
    </w:r>
    <w:r>
      <w:rPr>
        <w:rStyle w:val="Numerstrony"/>
      </w:rPr>
      <w:instrText xml:space="preserve"> PAGE </w:instrText>
    </w:r>
    <w:r w:rsidR="00F94508">
      <w:rPr>
        <w:rStyle w:val="Numerstrony"/>
      </w:rPr>
      <w:fldChar w:fldCharType="separate"/>
    </w:r>
    <w:r w:rsidR="00D05170">
      <w:rPr>
        <w:rStyle w:val="Numerstrony"/>
        <w:noProof/>
      </w:rPr>
      <w:t>v</w:t>
    </w:r>
    <w:r w:rsidR="00F94508">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A2160"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BE2DBC" w:rsidRDefault="00FA2160"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sidR="00FA2160">
          <w:rPr>
            <w:rStyle w:val="Numerstrony"/>
          </w:rPr>
          <w:t>Alex Porębski</w:t>
        </w:r>
      </w:sdtContent>
    </w:sdt>
    <w:r w:rsidR="00FA2160">
      <w:rPr>
        <w:rStyle w:val="Numerstrony"/>
      </w:rPr>
      <w:tab/>
    </w: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14</w:t>
    </w:r>
    <w:r>
      <w:rPr>
        <w:rStyle w:val="Numerstrony"/>
      </w:rPr>
      <w:fldChar w:fldCharType="end"/>
    </w:r>
  </w:p>
  <w:p w:rsidR="00FA2160" w:rsidRPr="001D381A" w:rsidRDefault="00FA2160"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Pr="008F2D23" w:rsidRDefault="00FA2160"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1046A3">
    <w:pPr>
      <w:pStyle w:val="Nagwek"/>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3</w:t>
    </w:r>
    <w:r>
      <w:rPr>
        <w:rStyle w:val="Numerstrony"/>
      </w:rPr>
      <w:fldChar w:fldCharType="end"/>
    </w:r>
    <w:r w:rsidR="00FA2160">
      <w:tab/>
      <w:t>Wstęp</w:t>
    </w:r>
  </w:p>
  <w:p w:rsidR="00FA2160" w:rsidRDefault="00FA2160"/>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1046A3">
    <w:pPr>
      <w:pStyle w:val="Nagwek"/>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13</w:t>
    </w:r>
    <w:r>
      <w:rPr>
        <w:rStyle w:val="Numerstrony"/>
      </w:rPr>
      <w:fldChar w:fldCharType="end"/>
    </w:r>
    <w:r w:rsidR="00FA2160">
      <w:tab/>
      <w:t>Analiza tematu</w:t>
    </w:r>
  </w:p>
  <w:p w:rsidR="00FA2160" w:rsidRDefault="00FA2160"/>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AB72B4">
    <w:pPr>
      <w:pStyle w:val="Nagwek"/>
      <w:ind w:left="360"/>
    </w:pPr>
    <w:sdt>
      <w:sdtPr>
        <w:rPr>
          <w:rStyle w:val="Numerstrony"/>
        </w:rPr>
        <w:alias w:val="Autor"/>
        <w:tag w:val=""/>
        <w:id w:val="64191695"/>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sidR="00FA2160">
          <w:rPr>
            <w:rStyle w:val="Numerstrony"/>
          </w:rPr>
          <w:t>Alex Porębski</w:t>
        </w:r>
      </w:sdtContent>
    </w:sdt>
    <w:r w:rsidR="00FA2160">
      <w:rPr>
        <w:rStyle w:val="Numerstrony"/>
      </w:rPr>
      <w:tab/>
    </w: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20</w:t>
    </w:r>
    <w:r>
      <w:rPr>
        <w:rStyle w:val="Numerstrony"/>
      </w:rPr>
      <w:fldChar w:fldCharType="end"/>
    </w:r>
  </w:p>
  <w:p w:rsidR="00FA2160" w:rsidRDefault="00FA2160"/>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160" w:rsidRDefault="00F94508" w:rsidP="00AB72B4">
    <w:pPr>
      <w:pStyle w:val="Nagwek"/>
    </w:pPr>
    <w:r>
      <w:rPr>
        <w:rStyle w:val="Numerstrony"/>
      </w:rPr>
      <w:fldChar w:fldCharType="begin"/>
    </w:r>
    <w:r w:rsidR="00FA2160">
      <w:rPr>
        <w:rStyle w:val="Numerstrony"/>
      </w:rPr>
      <w:instrText xml:space="preserve"> PAGE </w:instrText>
    </w:r>
    <w:r>
      <w:rPr>
        <w:rStyle w:val="Numerstrony"/>
      </w:rPr>
      <w:fldChar w:fldCharType="separate"/>
    </w:r>
    <w:r w:rsidR="00D05170">
      <w:rPr>
        <w:rStyle w:val="Numerstrony"/>
        <w:noProof/>
      </w:rPr>
      <w:t>19</w:t>
    </w:r>
    <w:r>
      <w:rPr>
        <w:rStyle w:val="Numerstrony"/>
      </w:rPr>
      <w:fldChar w:fldCharType="end"/>
    </w:r>
    <w:r w:rsidR="00FA2160">
      <w:tab/>
      <w:t>Wymagania dotyczące aplikacji i narzędzia programistyczne</w:t>
    </w:r>
  </w:p>
  <w:p w:rsidR="00FA2160" w:rsidRDefault="00FA216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5223357"/>
    <w:multiLevelType w:val="hybridMultilevel"/>
    <w:tmpl w:val="8B34B8B6"/>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2">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3">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4">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6">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8">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1">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4">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8">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8"/>
  </w:num>
  <w:num w:numId="4">
    <w:abstractNumId w:val="1"/>
    <w:lvlOverride w:ilvl="0">
      <w:lvl w:ilvl="0">
        <w:start w:val="1"/>
        <w:numFmt w:val="bullet"/>
        <w:lvlText w:val="_"/>
        <w:legacy w:legacy="1" w:legacySpace="120" w:legacyIndent="360"/>
        <w:lvlJc w:val="left"/>
        <w:pPr>
          <w:ind w:left="717" w:hanging="360"/>
        </w:pPr>
      </w:lvl>
    </w:lvlOverride>
  </w:num>
  <w:num w:numId="5">
    <w:abstractNumId w:val="12"/>
  </w:num>
  <w:num w:numId="6">
    <w:abstractNumId w:val="21"/>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0"/>
  </w:num>
  <w:num w:numId="21">
    <w:abstractNumId w:val="14"/>
  </w:num>
  <w:num w:numId="22">
    <w:abstractNumId w:val="0"/>
  </w:num>
  <w:num w:numId="23">
    <w:abstractNumId w:val="15"/>
  </w:num>
  <w:num w:numId="24">
    <w:abstractNumId w:val="6"/>
  </w:num>
  <w:num w:numId="25">
    <w:abstractNumId w:val="0"/>
  </w:num>
  <w:num w:numId="26">
    <w:abstractNumId w:val="0"/>
  </w:num>
  <w:num w:numId="27">
    <w:abstractNumId w:val="20"/>
  </w:num>
  <w:num w:numId="28">
    <w:abstractNumId w:val="16"/>
  </w:num>
  <w:num w:numId="29">
    <w:abstractNumId w:val="9"/>
  </w:num>
  <w:num w:numId="30">
    <w:abstractNumId w:val="5"/>
  </w:num>
  <w:num w:numId="31">
    <w:abstractNumId w:val="7"/>
  </w:num>
  <w:num w:numId="32">
    <w:abstractNumId w:val="17"/>
  </w:num>
  <w:num w:numId="33">
    <w:abstractNumId w:val="13"/>
  </w:num>
  <w:num w:numId="34">
    <w:abstractNumId w:val="27"/>
  </w:num>
  <w:num w:numId="35">
    <w:abstractNumId w:val="25"/>
  </w:num>
  <w:num w:numId="36">
    <w:abstractNumId w:val="11"/>
  </w:num>
  <w:num w:numId="37">
    <w:abstractNumId w:val="22"/>
  </w:num>
  <w:num w:numId="38">
    <w:abstractNumId w:val="0"/>
  </w:num>
  <w:num w:numId="39">
    <w:abstractNumId w:val="0"/>
  </w:num>
  <w:num w:numId="40">
    <w:abstractNumId w:val="0"/>
  </w:num>
  <w:num w:numId="41">
    <w:abstractNumId w:val="0"/>
  </w:num>
  <w:num w:numId="42">
    <w:abstractNumId w:val="24"/>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8"/>
  </w:num>
  <w:num w:numId="46">
    <w:abstractNumId w:val="4"/>
  </w:num>
  <w:num w:numId="47">
    <w:abstractNumId w:val="26"/>
  </w:num>
  <w:num w:numId="48">
    <w:abstractNumId w:val="19"/>
  </w:num>
  <w:num w:numId="4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11266"/>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4E6D"/>
    <w:rsid w:val="00005794"/>
    <w:rsid w:val="00006CD5"/>
    <w:rsid w:val="00007052"/>
    <w:rsid w:val="00007369"/>
    <w:rsid w:val="00007DFF"/>
    <w:rsid w:val="00010CF6"/>
    <w:rsid w:val="00022399"/>
    <w:rsid w:val="000230BF"/>
    <w:rsid w:val="00023509"/>
    <w:rsid w:val="00032AC2"/>
    <w:rsid w:val="00032F31"/>
    <w:rsid w:val="000330A9"/>
    <w:rsid w:val="00034EF9"/>
    <w:rsid w:val="000363D4"/>
    <w:rsid w:val="0004418F"/>
    <w:rsid w:val="000445E3"/>
    <w:rsid w:val="00047534"/>
    <w:rsid w:val="00047984"/>
    <w:rsid w:val="00053434"/>
    <w:rsid w:val="00061726"/>
    <w:rsid w:val="00061A7B"/>
    <w:rsid w:val="000744CF"/>
    <w:rsid w:val="0007483A"/>
    <w:rsid w:val="00075524"/>
    <w:rsid w:val="00075918"/>
    <w:rsid w:val="00077BBC"/>
    <w:rsid w:val="000836BD"/>
    <w:rsid w:val="00085986"/>
    <w:rsid w:val="00097AF6"/>
    <w:rsid w:val="000A0306"/>
    <w:rsid w:val="000A6BCB"/>
    <w:rsid w:val="000B42E6"/>
    <w:rsid w:val="000B5E7F"/>
    <w:rsid w:val="000B746B"/>
    <w:rsid w:val="000B7F49"/>
    <w:rsid w:val="000C24F7"/>
    <w:rsid w:val="000C4AC0"/>
    <w:rsid w:val="000C6701"/>
    <w:rsid w:val="000D015A"/>
    <w:rsid w:val="000D443D"/>
    <w:rsid w:val="000D5714"/>
    <w:rsid w:val="000D78E5"/>
    <w:rsid w:val="000E060F"/>
    <w:rsid w:val="000E0A92"/>
    <w:rsid w:val="000E701A"/>
    <w:rsid w:val="000E70D9"/>
    <w:rsid w:val="000F3A69"/>
    <w:rsid w:val="000F445A"/>
    <w:rsid w:val="000F5D99"/>
    <w:rsid w:val="00103215"/>
    <w:rsid w:val="001046A3"/>
    <w:rsid w:val="001078CF"/>
    <w:rsid w:val="00116F6D"/>
    <w:rsid w:val="00125E15"/>
    <w:rsid w:val="001348B1"/>
    <w:rsid w:val="00134CD9"/>
    <w:rsid w:val="00136D9E"/>
    <w:rsid w:val="001426AA"/>
    <w:rsid w:val="0014496E"/>
    <w:rsid w:val="00151137"/>
    <w:rsid w:val="00153D63"/>
    <w:rsid w:val="00162E91"/>
    <w:rsid w:val="00165DA0"/>
    <w:rsid w:val="001706F4"/>
    <w:rsid w:val="00174E3D"/>
    <w:rsid w:val="00181138"/>
    <w:rsid w:val="00183394"/>
    <w:rsid w:val="001834BA"/>
    <w:rsid w:val="00184033"/>
    <w:rsid w:val="001843BF"/>
    <w:rsid w:val="00186D71"/>
    <w:rsid w:val="00197710"/>
    <w:rsid w:val="001A0A4C"/>
    <w:rsid w:val="001A55FB"/>
    <w:rsid w:val="001A791D"/>
    <w:rsid w:val="001B2102"/>
    <w:rsid w:val="001B2688"/>
    <w:rsid w:val="001B2DDA"/>
    <w:rsid w:val="001B4A75"/>
    <w:rsid w:val="001B7035"/>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3F1C"/>
    <w:rsid w:val="0022649B"/>
    <w:rsid w:val="002328DD"/>
    <w:rsid w:val="002329CD"/>
    <w:rsid w:val="00233396"/>
    <w:rsid w:val="00240636"/>
    <w:rsid w:val="00240DE6"/>
    <w:rsid w:val="002450DD"/>
    <w:rsid w:val="0024745D"/>
    <w:rsid w:val="002545F1"/>
    <w:rsid w:val="002571C3"/>
    <w:rsid w:val="002634C4"/>
    <w:rsid w:val="00263DBB"/>
    <w:rsid w:val="0026428B"/>
    <w:rsid w:val="00267666"/>
    <w:rsid w:val="002677C2"/>
    <w:rsid w:val="00271BBF"/>
    <w:rsid w:val="0027530F"/>
    <w:rsid w:val="0027612D"/>
    <w:rsid w:val="00281DE8"/>
    <w:rsid w:val="00282916"/>
    <w:rsid w:val="00283553"/>
    <w:rsid w:val="00290AB5"/>
    <w:rsid w:val="002933BC"/>
    <w:rsid w:val="00296564"/>
    <w:rsid w:val="002965CB"/>
    <w:rsid w:val="002A7B76"/>
    <w:rsid w:val="002C2558"/>
    <w:rsid w:val="002C76B0"/>
    <w:rsid w:val="002D4E1B"/>
    <w:rsid w:val="002D7DEA"/>
    <w:rsid w:val="002E0E28"/>
    <w:rsid w:val="002E2886"/>
    <w:rsid w:val="002E7BE5"/>
    <w:rsid w:val="00306682"/>
    <w:rsid w:val="00306DD1"/>
    <w:rsid w:val="00311546"/>
    <w:rsid w:val="00313F20"/>
    <w:rsid w:val="003140F0"/>
    <w:rsid w:val="0031561A"/>
    <w:rsid w:val="00320CC2"/>
    <w:rsid w:val="00325675"/>
    <w:rsid w:val="00326F59"/>
    <w:rsid w:val="003302DA"/>
    <w:rsid w:val="0033311F"/>
    <w:rsid w:val="00336928"/>
    <w:rsid w:val="003401CC"/>
    <w:rsid w:val="00342EA4"/>
    <w:rsid w:val="003454B4"/>
    <w:rsid w:val="00361EFC"/>
    <w:rsid w:val="0036311E"/>
    <w:rsid w:val="00373222"/>
    <w:rsid w:val="00380692"/>
    <w:rsid w:val="00386B5E"/>
    <w:rsid w:val="00390834"/>
    <w:rsid w:val="00390F05"/>
    <w:rsid w:val="00393493"/>
    <w:rsid w:val="00394A69"/>
    <w:rsid w:val="003950A6"/>
    <w:rsid w:val="003967F4"/>
    <w:rsid w:val="003A0DC3"/>
    <w:rsid w:val="003A2C4D"/>
    <w:rsid w:val="003A4D24"/>
    <w:rsid w:val="003A68F2"/>
    <w:rsid w:val="003B69E8"/>
    <w:rsid w:val="003C473F"/>
    <w:rsid w:val="003C7BAE"/>
    <w:rsid w:val="003D0CDB"/>
    <w:rsid w:val="003D1AF4"/>
    <w:rsid w:val="003D27CE"/>
    <w:rsid w:val="003D35E2"/>
    <w:rsid w:val="003D731D"/>
    <w:rsid w:val="003E068B"/>
    <w:rsid w:val="003E0A13"/>
    <w:rsid w:val="003E1D79"/>
    <w:rsid w:val="003E2A44"/>
    <w:rsid w:val="003E2EB5"/>
    <w:rsid w:val="003E69A8"/>
    <w:rsid w:val="003E7613"/>
    <w:rsid w:val="003F28BF"/>
    <w:rsid w:val="003F296B"/>
    <w:rsid w:val="003F5DCC"/>
    <w:rsid w:val="003F71AA"/>
    <w:rsid w:val="00406747"/>
    <w:rsid w:val="0040684D"/>
    <w:rsid w:val="00410CE9"/>
    <w:rsid w:val="00410F5D"/>
    <w:rsid w:val="00412D54"/>
    <w:rsid w:val="004148FD"/>
    <w:rsid w:val="00416587"/>
    <w:rsid w:val="00416F1D"/>
    <w:rsid w:val="004257A1"/>
    <w:rsid w:val="00426A73"/>
    <w:rsid w:val="0043387F"/>
    <w:rsid w:val="00436A32"/>
    <w:rsid w:val="004375D0"/>
    <w:rsid w:val="004425CC"/>
    <w:rsid w:val="004441D5"/>
    <w:rsid w:val="00444589"/>
    <w:rsid w:val="00452B64"/>
    <w:rsid w:val="004566CE"/>
    <w:rsid w:val="004628E3"/>
    <w:rsid w:val="00464795"/>
    <w:rsid w:val="00473B9D"/>
    <w:rsid w:val="00474DFB"/>
    <w:rsid w:val="00477261"/>
    <w:rsid w:val="00484934"/>
    <w:rsid w:val="00492A21"/>
    <w:rsid w:val="0049420C"/>
    <w:rsid w:val="004978B9"/>
    <w:rsid w:val="004A53B4"/>
    <w:rsid w:val="004C32B2"/>
    <w:rsid w:val="004C577C"/>
    <w:rsid w:val="004D0248"/>
    <w:rsid w:val="004E62BA"/>
    <w:rsid w:val="004F4330"/>
    <w:rsid w:val="004F6D45"/>
    <w:rsid w:val="00502761"/>
    <w:rsid w:val="00514C04"/>
    <w:rsid w:val="00523611"/>
    <w:rsid w:val="00523CAA"/>
    <w:rsid w:val="005241AE"/>
    <w:rsid w:val="00530F7A"/>
    <w:rsid w:val="00542186"/>
    <w:rsid w:val="005458F4"/>
    <w:rsid w:val="00550DF0"/>
    <w:rsid w:val="00551EF2"/>
    <w:rsid w:val="00554364"/>
    <w:rsid w:val="00554E4F"/>
    <w:rsid w:val="00563199"/>
    <w:rsid w:val="00565275"/>
    <w:rsid w:val="005675DC"/>
    <w:rsid w:val="005702C4"/>
    <w:rsid w:val="0057368E"/>
    <w:rsid w:val="00575516"/>
    <w:rsid w:val="005831FE"/>
    <w:rsid w:val="00593BC3"/>
    <w:rsid w:val="00594E3D"/>
    <w:rsid w:val="005A01C9"/>
    <w:rsid w:val="005A0555"/>
    <w:rsid w:val="005A2EBD"/>
    <w:rsid w:val="005A77F5"/>
    <w:rsid w:val="005A7B4C"/>
    <w:rsid w:val="005B10D3"/>
    <w:rsid w:val="005B2CF9"/>
    <w:rsid w:val="005B4818"/>
    <w:rsid w:val="005B6E5D"/>
    <w:rsid w:val="005C1F88"/>
    <w:rsid w:val="005C24F4"/>
    <w:rsid w:val="005C4BD9"/>
    <w:rsid w:val="005D4E2D"/>
    <w:rsid w:val="005E07A9"/>
    <w:rsid w:val="005E3BBC"/>
    <w:rsid w:val="005E7E94"/>
    <w:rsid w:val="00607A74"/>
    <w:rsid w:val="00612C18"/>
    <w:rsid w:val="00614F62"/>
    <w:rsid w:val="00622C41"/>
    <w:rsid w:val="006328FE"/>
    <w:rsid w:val="006344B1"/>
    <w:rsid w:val="006418F2"/>
    <w:rsid w:val="006433B7"/>
    <w:rsid w:val="00651688"/>
    <w:rsid w:val="00660ABE"/>
    <w:rsid w:val="00663561"/>
    <w:rsid w:val="00672923"/>
    <w:rsid w:val="00673450"/>
    <w:rsid w:val="006800B8"/>
    <w:rsid w:val="00680294"/>
    <w:rsid w:val="00680E71"/>
    <w:rsid w:val="0068164F"/>
    <w:rsid w:val="006818F4"/>
    <w:rsid w:val="00684AF1"/>
    <w:rsid w:val="00690286"/>
    <w:rsid w:val="0069112A"/>
    <w:rsid w:val="0069391D"/>
    <w:rsid w:val="00695EFD"/>
    <w:rsid w:val="006A1DBD"/>
    <w:rsid w:val="006A41EA"/>
    <w:rsid w:val="006D119B"/>
    <w:rsid w:val="006D7218"/>
    <w:rsid w:val="006E2E02"/>
    <w:rsid w:val="006F1223"/>
    <w:rsid w:val="006F2CA8"/>
    <w:rsid w:val="006F434F"/>
    <w:rsid w:val="0070088A"/>
    <w:rsid w:val="00701D68"/>
    <w:rsid w:val="00704A69"/>
    <w:rsid w:val="00707396"/>
    <w:rsid w:val="007125BF"/>
    <w:rsid w:val="007138F0"/>
    <w:rsid w:val="00716E33"/>
    <w:rsid w:val="00721100"/>
    <w:rsid w:val="007255DF"/>
    <w:rsid w:val="00730CE3"/>
    <w:rsid w:val="0073128A"/>
    <w:rsid w:val="0073136C"/>
    <w:rsid w:val="0073390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A7C81"/>
    <w:rsid w:val="007A7CE1"/>
    <w:rsid w:val="007B026C"/>
    <w:rsid w:val="007B03DC"/>
    <w:rsid w:val="007B06D2"/>
    <w:rsid w:val="007B08B1"/>
    <w:rsid w:val="007C66F7"/>
    <w:rsid w:val="007D73E4"/>
    <w:rsid w:val="007E7515"/>
    <w:rsid w:val="007F3F6D"/>
    <w:rsid w:val="008017F3"/>
    <w:rsid w:val="008118E1"/>
    <w:rsid w:val="00816AF9"/>
    <w:rsid w:val="008206D8"/>
    <w:rsid w:val="00821CDB"/>
    <w:rsid w:val="00826368"/>
    <w:rsid w:val="00831E51"/>
    <w:rsid w:val="00843794"/>
    <w:rsid w:val="0084491A"/>
    <w:rsid w:val="00850646"/>
    <w:rsid w:val="00850EB5"/>
    <w:rsid w:val="00857AC9"/>
    <w:rsid w:val="00860786"/>
    <w:rsid w:val="008633F0"/>
    <w:rsid w:val="00867954"/>
    <w:rsid w:val="00871FA2"/>
    <w:rsid w:val="00873EA5"/>
    <w:rsid w:val="00875ADB"/>
    <w:rsid w:val="00875FE4"/>
    <w:rsid w:val="0087634F"/>
    <w:rsid w:val="00882B20"/>
    <w:rsid w:val="00883768"/>
    <w:rsid w:val="00885BED"/>
    <w:rsid w:val="0089065D"/>
    <w:rsid w:val="0089067F"/>
    <w:rsid w:val="00891251"/>
    <w:rsid w:val="00895485"/>
    <w:rsid w:val="008957FA"/>
    <w:rsid w:val="008A4152"/>
    <w:rsid w:val="008A4C1F"/>
    <w:rsid w:val="008A6306"/>
    <w:rsid w:val="008A6F7B"/>
    <w:rsid w:val="008B4A7B"/>
    <w:rsid w:val="008B7145"/>
    <w:rsid w:val="008C2185"/>
    <w:rsid w:val="008C6824"/>
    <w:rsid w:val="008D17A6"/>
    <w:rsid w:val="008D6E63"/>
    <w:rsid w:val="008E0082"/>
    <w:rsid w:val="008E0D22"/>
    <w:rsid w:val="008E30BD"/>
    <w:rsid w:val="008E35C5"/>
    <w:rsid w:val="008F0CBC"/>
    <w:rsid w:val="008F2D23"/>
    <w:rsid w:val="008F36EE"/>
    <w:rsid w:val="00900058"/>
    <w:rsid w:val="00911122"/>
    <w:rsid w:val="009131EA"/>
    <w:rsid w:val="00916256"/>
    <w:rsid w:val="0092164E"/>
    <w:rsid w:val="0092627D"/>
    <w:rsid w:val="00930114"/>
    <w:rsid w:val="00934D47"/>
    <w:rsid w:val="0094207D"/>
    <w:rsid w:val="00942C8B"/>
    <w:rsid w:val="00944224"/>
    <w:rsid w:val="009510EA"/>
    <w:rsid w:val="00964566"/>
    <w:rsid w:val="0096564E"/>
    <w:rsid w:val="00965955"/>
    <w:rsid w:val="009661C6"/>
    <w:rsid w:val="009731A2"/>
    <w:rsid w:val="00973623"/>
    <w:rsid w:val="00985857"/>
    <w:rsid w:val="00985FCE"/>
    <w:rsid w:val="00986599"/>
    <w:rsid w:val="009A4BA8"/>
    <w:rsid w:val="009A5CE5"/>
    <w:rsid w:val="009B1FE5"/>
    <w:rsid w:val="009C048F"/>
    <w:rsid w:val="009C5739"/>
    <w:rsid w:val="009D03B2"/>
    <w:rsid w:val="009D1D76"/>
    <w:rsid w:val="009D3DCB"/>
    <w:rsid w:val="009D4824"/>
    <w:rsid w:val="009F445D"/>
    <w:rsid w:val="009F5619"/>
    <w:rsid w:val="00A10B97"/>
    <w:rsid w:val="00A1422F"/>
    <w:rsid w:val="00A14A04"/>
    <w:rsid w:val="00A1675D"/>
    <w:rsid w:val="00A31A99"/>
    <w:rsid w:val="00A339D7"/>
    <w:rsid w:val="00A36C07"/>
    <w:rsid w:val="00A373AF"/>
    <w:rsid w:val="00A41C14"/>
    <w:rsid w:val="00A42439"/>
    <w:rsid w:val="00A44F6A"/>
    <w:rsid w:val="00A450DA"/>
    <w:rsid w:val="00A47AE5"/>
    <w:rsid w:val="00A57457"/>
    <w:rsid w:val="00A61F08"/>
    <w:rsid w:val="00A6216A"/>
    <w:rsid w:val="00A631B7"/>
    <w:rsid w:val="00A67BCA"/>
    <w:rsid w:val="00A703C3"/>
    <w:rsid w:val="00A70EA3"/>
    <w:rsid w:val="00A76FF1"/>
    <w:rsid w:val="00A82DD2"/>
    <w:rsid w:val="00A85113"/>
    <w:rsid w:val="00A86503"/>
    <w:rsid w:val="00A93C7F"/>
    <w:rsid w:val="00AA3412"/>
    <w:rsid w:val="00AA487D"/>
    <w:rsid w:val="00AB20D1"/>
    <w:rsid w:val="00AB5C18"/>
    <w:rsid w:val="00AB72B4"/>
    <w:rsid w:val="00AC06B0"/>
    <w:rsid w:val="00AC236F"/>
    <w:rsid w:val="00AD7474"/>
    <w:rsid w:val="00AE07CE"/>
    <w:rsid w:val="00AF5495"/>
    <w:rsid w:val="00AF5A1D"/>
    <w:rsid w:val="00B125FC"/>
    <w:rsid w:val="00B2284A"/>
    <w:rsid w:val="00B24E03"/>
    <w:rsid w:val="00B32427"/>
    <w:rsid w:val="00B34641"/>
    <w:rsid w:val="00B47610"/>
    <w:rsid w:val="00B530E3"/>
    <w:rsid w:val="00B616D3"/>
    <w:rsid w:val="00B64C8F"/>
    <w:rsid w:val="00B6553A"/>
    <w:rsid w:val="00B66CEB"/>
    <w:rsid w:val="00B77880"/>
    <w:rsid w:val="00B77B86"/>
    <w:rsid w:val="00B82384"/>
    <w:rsid w:val="00B82423"/>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315"/>
    <w:rsid w:val="00BF5CEE"/>
    <w:rsid w:val="00C0245A"/>
    <w:rsid w:val="00C04028"/>
    <w:rsid w:val="00C05998"/>
    <w:rsid w:val="00C102A2"/>
    <w:rsid w:val="00C12CCC"/>
    <w:rsid w:val="00C1384C"/>
    <w:rsid w:val="00C145CF"/>
    <w:rsid w:val="00C228EF"/>
    <w:rsid w:val="00C3324F"/>
    <w:rsid w:val="00C341C2"/>
    <w:rsid w:val="00C355F0"/>
    <w:rsid w:val="00C36860"/>
    <w:rsid w:val="00C3719A"/>
    <w:rsid w:val="00C51B58"/>
    <w:rsid w:val="00C55252"/>
    <w:rsid w:val="00C60B2E"/>
    <w:rsid w:val="00C66B60"/>
    <w:rsid w:val="00C72154"/>
    <w:rsid w:val="00C73917"/>
    <w:rsid w:val="00C82D59"/>
    <w:rsid w:val="00C8654E"/>
    <w:rsid w:val="00C868F9"/>
    <w:rsid w:val="00C918C1"/>
    <w:rsid w:val="00C93F01"/>
    <w:rsid w:val="00CA010E"/>
    <w:rsid w:val="00CA19C5"/>
    <w:rsid w:val="00CA1C86"/>
    <w:rsid w:val="00CB23B7"/>
    <w:rsid w:val="00CB333C"/>
    <w:rsid w:val="00CB64C4"/>
    <w:rsid w:val="00CC156B"/>
    <w:rsid w:val="00CC545E"/>
    <w:rsid w:val="00CE14E5"/>
    <w:rsid w:val="00CE4BC9"/>
    <w:rsid w:val="00CE665A"/>
    <w:rsid w:val="00CE7E65"/>
    <w:rsid w:val="00CF0C59"/>
    <w:rsid w:val="00CF357B"/>
    <w:rsid w:val="00CF4318"/>
    <w:rsid w:val="00CF5375"/>
    <w:rsid w:val="00D014AF"/>
    <w:rsid w:val="00D03A8F"/>
    <w:rsid w:val="00D05170"/>
    <w:rsid w:val="00D16B4C"/>
    <w:rsid w:val="00D1716A"/>
    <w:rsid w:val="00D17836"/>
    <w:rsid w:val="00D233FE"/>
    <w:rsid w:val="00D24A6C"/>
    <w:rsid w:val="00D24B74"/>
    <w:rsid w:val="00D25975"/>
    <w:rsid w:val="00D26B2E"/>
    <w:rsid w:val="00D40323"/>
    <w:rsid w:val="00D53D2D"/>
    <w:rsid w:val="00D54268"/>
    <w:rsid w:val="00D55553"/>
    <w:rsid w:val="00D56525"/>
    <w:rsid w:val="00D61400"/>
    <w:rsid w:val="00D62C67"/>
    <w:rsid w:val="00D65389"/>
    <w:rsid w:val="00D70150"/>
    <w:rsid w:val="00D70B14"/>
    <w:rsid w:val="00D73352"/>
    <w:rsid w:val="00D75012"/>
    <w:rsid w:val="00D777F1"/>
    <w:rsid w:val="00D85959"/>
    <w:rsid w:val="00D90462"/>
    <w:rsid w:val="00D92F22"/>
    <w:rsid w:val="00D967D1"/>
    <w:rsid w:val="00DA3C4D"/>
    <w:rsid w:val="00DA5832"/>
    <w:rsid w:val="00DA68ED"/>
    <w:rsid w:val="00DB59D1"/>
    <w:rsid w:val="00DB75F2"/>
    <w:rsid w:val="00DB7E16"/>
    <w:rsid w:val="00DD18AC"/>
    <w:rsid w:val="00DD1A70"/>
    <w:rsid w:val="00DD27B2"/>
    <w:rsid w:val="00DD2F9D"/>
    <w:rsid w:val="00DD3848"/>
    <w:rsid w:val="00DD4E0F"/>
    <w:rsid w:val="00DD7E29"/>
    <w:rsid w:val="00DE0753"/>
    <w:rsid w:val="00DE5E7C"/>
    <w:rsid w:val="00DE6C5D"/>
    <w:rsid w:val="00DE7A4C"/>
    <w:rsid w:val="00DF001F"/>
    <w:rsid w:val="00DF0BC9"/>
    <w:rsid w:val="00DF76E0"/>
    <w:rsid w:val="00E130EC"/>
    <w:rsid w:val="00E16A0C"/>
    <w:rsid w:val="00E202AF"/>
    <w:rsid w:val="00E2051A"/>
    <w:rsid w:val="00E2242F"/>
    <w:rsid w:val="00E32F9D"/>
    <w:rsid w:val="00E343A9"/>
    <w:rsid w:val="00E34C78"/>
    <w:rsid w:val="00E34E70"/>
    <w:rsid w:val="00E365B0"/>
    <w:rsid w:val="00E3710F"/>
    <w:rsid w:val="00E40215"/>
    <w:rsid w:val="00E40D7B"/>
    <w:rsid w:val="00E42FD7"/>
    <w:rsid w:val="00E44F9A"/>
    <w:rsid w:val="00E45A30"/>
    <w:rsid w:val="00E477C6"/>
    <w:rsid w:val="00E65327"/>
    <w:rsid w:val="00E76E40"/>
    <w:rsid w:val="00E76F8C"/>
    <w:rsid w:val="00E77EC2"/>
    <w:rsid w:val="00E81152"/>
    <w:rsid w:val="00E817A7"/>
    <w:rsid w:val="00E92789"/>
    <w:rsid w:val="00EB1D69"/>
    <w:rsid w:val="00EC2030"/>
    <w:rsid w:val="00EC6302"/>
    <w:rsid w:val="00ED2E4D"/>
    <w:rsid w:val="00ED7C33"/>
    <w:rsid w:val="00EE0C07"/>
    <w:rsid w:val="00EE4D94"/>
    <w:rsid w:val="00EE59B6"/>
    <w:rsid w:val="00EE6A4B"/>
    <w:rsid w:val="00EF09F2"/>
    <w:rsid w:val="00EF509A"/>
    <w:rsid w:val="00EF6432"/>
    <w:rsid w:val="00F02830"/>
    <w:rsid w:val="00F15CBD"/>
    <w:rsid w:val="00F17167"/>
    <w:rsid w:val="00F22481"/>
    <w:rsid w:val="00F26D33"/>
    <w:rsid w:val="00F370CD"/>
    <w:rsid w:val="00F40612"/>
    <w:rsid w:val="00F420CE"/>
    <w:rsid w:val="00F4532C"/>
    <w:rsid w:val="00F56B92"/>
    <w:rsid w:val="00F6177D"/>
    <w:rsid w:val="00F7024C"/>
    <w:rsid w:val="00F7068F"/>
    <w:rsid w:val="00F70B9C"/>
    <w:rsid w:val="00F774B4"/>
    <w:rsid w:val="00F77B2A"/>
    <w:rsid w:val="00F8246E"/>
    <w:rsid w:val="00F93424"/>
    <w:rsid w:val="00F944CD"/>
    <w:rsid w:val="00F94508"/>
    <w:rsid w:val="00F965F5"/>
    <w:rsid w:val="00FA2160"/>
    <w:rsid w:val="00FA3095"/>
    <w:rsid w:val="00FA4993"/>
    <w:rsid w:val="00FA742F"/>
    <w:rsid w:val="00FB07F8"/>
    <w:rsid w:val="00FB20C2"/>
    <w:rsid w:val="00FB75BC"/>
    <w:rsid w:val="00FC4EBB"/>
    <w:rsid w:val="00FD2CAB"/>
    <w:rsid w:val="00FD54CC"/>
    <w:rsid w:val="00FE2E68"/>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 w:type="paragraph" w:styleId="Tekstprzypisukocowego">
    <w:name w:val="endnote text"/>
    <w:basedOn w:val="Normalny"/>
    <w:link w:val="TekstprzypisukocowegoZnak"/>
    <w:uiPriority w:val="99"/>
    <w:semiHidden/>
    <w:unhideWhenUsed/>
    <w:rsid w:val="00D24A6C"/>
    <w:rPr>
      <w:sz w:val="20"/>
    </w:rPr>
  </w:style>
  <w:style w:type="character" w:customStyle="1" w:styleId="TekstprzypisukocowegoZnak">
    <w:name w:val="Tekst przypisu końcowego Znak"/>
    <w:basedOn w:val="Domylnaczcionkaakapitu"/>
    <w:link w:val="Tekstprzypisukocowego"/>
    <w:uiPriority w:val="99"/>
    <w:semiHidden/>
    <w:rsid w:val="00D24A6C"/>
  </w:style>
  <w:style w:type="character" w:styleId="Odwoanieprzypisukocowego">
    <w:name w:val="endnote reference"/>
    <w:basedOn w:val="Domylnaczcionkaakapitu"/>
    <w:uiPriority w:val="99"/>
    <w:semiHidden/>
    <w:unhideWhenUsed/>
    <w:rsid w:val="00D24A6C"/>
    <w:rPr>
      <w:vertAlign w:val="superscript"/>
    </w:rPr>
  </w:style>
  <w:style w:type="paragraph" w:styleId="Spisilustracji">
    <w:name w:val="table of figures"/>
    <w:basedOn w:val="Normalny"/>
    <w:next w:val="Normalny"/>
    <w:uiPriority w:val="99"/>
    <w:unhideWhenUsed/>
    <w:rsid w:val="00380692"/>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header" Target="header16.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eader" Target="header11.xml"/><Relationship Id="rId42" Type="http://schemas.openxmlformats.org/officeDocument/2006/relationships/header" Target="header1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header" Target="header10.xml"/><Relationship Id="rId38"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eader" Target="header14.xml"/><Relationship Id="rId40" Type="http://schemas.openxmlformats.org/officeDocument/2006/relationships/header" Target="header1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2.xml"/><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
      <w:docPartPr>
        <w:name w:val="078191B8DB434A37967C05D391C5368C"/>
        <w:category>
          <w:name w:val="Ogólne"/>
          <w:gallery w:val="placeholder"/>
        </w:category>
        <w:types>
          <w:type w:val="bbPlcHdr"/>
        </w:types>
        <w:behaviors>
          <w:behavior w:val="content"/>
        </w:behaviors>
        <w:guid w:val="{6668BD30-888C-4AE8-8357-08BB56D91B3B}"/>
      </w:docPartPr>
      <w:docPartBody>
        <w:p w:rsidR="009E28DF" w:rsidRDefault="00153AE2" w:rsidP="00153AE2">
          <w:pPr>
            <w:pStyle w:val="078191B8DB434A37967C05D391C5368C"/>
          </w:pPr>
          <w:r w:rsidRPr="004C4078">
            <w:rPr>
              <w:rStyle w:val="Tekstzastpczy"/>
            </w:rPr>
            <w:t>[Autor]</w:t>
          </w:r>
        </w:p>
      </w:docPartBody>
    </w:docPart>
    <w:docPart>
      <w:docPartPr>
        <w:name w:val="DEA6BEF078D141D199B38355632B1216"/>
        <w:category>
          <w:name w:val="Ogólne"/>
          <w:gallery w:val="placeholder"/>
        </w:category>
        <w:types>
          <w:type w:val="bbPlcHdr"/>
        </w:types>
        <w:behaviors>
          <w:behavior w:val="content"/>
        </w:behaviors>
        <w:guid w:val="{1A8893B7-1D7E-4B53-B30A-07BC7F56450A}"/>
      </w:docPartPr>
      <w:docPartBody>
        <w:p w:rsidR="009E28DF" w:rsidRDefault="00153AE2" w:rsidP="00153AE2">
          <w:pPr>
            <w:pStyle w:val="DEA6BEF078D141D199B38355632B1216"/>
          </w:pPr>
          <w:r w:rsidRPr="004C4078">
            <w:rPr>
              <w:rStyle w:val="Tekstzastpczy"/>
            </w:rPr>
            <w:t>[Autor]</w:t>
          </w:r>
        </w:p>
      </w:docPartBody>
    </w:docPart>
    <w:docPart>
      <w:docPartPr>
        <w:name w:val="F20986C5097749A589739402FC1B1108"/>
        <w:category>
          <w:name w:val="Ogólne"/>
          <w:gallery w:val="placeholder"/>
        </w:category>
        <w:types>
          <w:type w:val="bbPlcHdr"/>
        </w:types>
        <w:behaviors>
          <w:behavior w:val="content"/>
        </w:behaviors>
        <w:guid w:val="{1650FFDC-133C-4D07-9201-82113F2FAD28}"/>
      </w:docPartPr>
      <w:docPartBody>
        <w:p w:rsidR="009E28DF" w:rsidRDefault="00153AE2" w:rsidP="00153AE2">
          <w:pPr>
            <w:pStyle w:val="F20986C5097749A589739402FC1B1108"/>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3F59"/>
    <w:rsid w:val="00153AE2"/>
    <w:rsid w:val="001860E9"/>
    <w:rsid w:val="00193361"/>
    <w:rsid w:val="001F1878"/>
    <w:rsid w:val="002B0504"/>
    <w:rsid w:val="002D0C50"/>
    <w:rsid w:val="002D7BDF"/>
    <w:rsid w:val="003A48C4"/>
    <w:rsid w:val="004137ED"/>
    <w:rsid w:val="00446940"/>
    <w:rsid w:val="00462442"/>
    <w:rsid w:val="004E3A0B"/>
    <w:rsid w:val="00570B4E"/>
    <w:rsid w:val="00627A3F"/>
    <w:rsid w:val="00632E95"/>
    <w:rsid w:val="007466D9"/>
    <w:rsid w:val="00784C4F"/>
    <w:rsid w:val="00794642"/>
    <w:rsid w:val="008D3D45"/>
    <w:rsid w:val="009A5CAF"/>
    <w:rsid w:val="009A67B1"/>
    <w:rsid w:val="009B2BF6"/>
    <w:rsid w:val="009E28DF"/>
    <w:rsid w:val="00A0652B"/>
    <w:rsid w:val="00A4569F"/>
    <w:rsid w:val="00AC2EB7"/>
    <w:rsid w:val="00AC714C"/>
    <w:rsid w:val="00B00EDB"/>
    <w:rsid w:val="00B662C7"/>
    <w:rsid w:val="00B81011"/>
    <w:rsid w:val="00BE2049"/>
    <w:rsid w:val="00BE6131"/>
    <w:rsid w:val="00C010F1"/>
    <w:rsid w:val="00C1454A"/>
    <w:rsid w:val="00C94562"/>
    <w:rsid w:val="00CD5993"/>
    <w:rsid w:val="00D0419D"/>
    <w:rsid w:val="00D24176"/>
    <w:rsid w:val="00D27310"/>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153AE2"/>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 w:type="paragraph" w:customStyle="1" w:styleId="AB13A9F06CB3447F871BC971F2BDD5BC">
    <w:name w:val="AB13A9F06CB3447F871BC971F2BDD5BC"/>
    <w:rsid w:val="00153AE2"/>
    <w:pPr>
      <w:spacing w:after="200" w:line="276" w:lineRule="auto"/>
    </w:pPr>
  </w:style>
  <w:style w:type="paragraph" w:customStyle="1" w:styleId="D911F3B0952840B78CD956D614DD3DF7">
    <w:name w:val="D911F3B0952840B78CD956D614DD3DF7"/>
    <w:rsid w:val="00153AE2"/>
    <w:pPr>
      <w:spacing w:after="200" w:line="276" w:lineRule="auto"/>
    </w:pPr>
  </w:style>
  <w:style w:type="paragraph" w:customStyle="1" w:styleId="078191B8DB434A37967C05D391C5368C">
    <w:name w:val="078191B8DB434A37967C05D391C5368C"/>
    <w:rsid w:val="00153AE2"/>
    <w:pPr>
      <w:spacing w:after="200" w:line="276" w:lineRule="auto"/>
    </w:pPr>
  </w:style>
  <w:style w:type="paragraph" w:customStyle="1" w:styleId="DEA6BEF078D141D199B38355632B1216">
    <w:name w:val="DEA6BEF078D141D199B38355632B1216"/>
    <w:rsid w:val="00153AE2"/>
    <w:pPr>
      <w:spacing w:after="200" w:line="276" w:lineRule="auto"/>
    </w:pPr>
  </w:style>
  <w:style w:type="paragraph" w:customStyle="1" w:styleId="F20986C5097749A589739402FC1B1108">
    <w:name w:val="F20986C5097749A589739402FC1B1108"/>
    <w:rsid w:val="00153AE2"/>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DDE3AA94-3CEC-46E2-A2BB-BCECBF3D0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1168</TotalTime>
  <Pages>57</Pages>
  <Words>7972</Words>
  <Characters>47833</Characters>
  <Application>Microsoft Office Word</Application>
  <DocSecurity>0</DocSecurity>
  <Lines>398</Lines>
  <Paragraphs>111</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55694</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mobilna implementująca grę Arkanoid</dc:title>
  <dc:creator>Alex Porębski</dc:creator>
  <cp:lastModifiedBy>Alex Porebski</cp:lastModifiedBy>
  <cp:revision>138</cp:revision>
  <cp:lastPrinted>2018-06-27T22:10:00Z</cp:lastPrinted>
  <dcterms:created xsi:type="dcterms:W3CDTF">2018-12-19T08:00:00Z</dcterms:created>
  <dcterms:modified xsi:type="dcterms:W3CDTF">2019-01-02T17:22:00Z</dcterms:modified>
  <cp:contentStatus>wersja 1.0</cp:contentStatus>
</cp:coreProperties>
</file>