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glossary/document.xml" ContentType="application/vnd.openxmlformats-officedocument.wordprocessingml.document.glossary+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02AF" w:rsidRDefault="00C82D59" w:rsidP="00E202AF">
      <w:pPr>
        <w:spacing w:line="360" w:lineRule="auto"/>
        <w:jc w:val="center"/>
        <w:rPr>
          <w:rFonts w:ascii="Arial" w:hAnsi="Arial" w:cs="Arial"/>
          <w:b/>
          <w:bCs/>
          <w:smallCaps/>
          <w:sz w:val="36"/>
        </w:rPr>
      </w:pPr>
      <w:r>
        <w:rPr>
          <w:rFonts w:ascii="Arial" w:hAnsi="Arial" w:cs="Arial"/>
          <w:noProof/>
        </w:rPr>
        <w:drawing>
          <wp:inline distT="0" distB="0" distL="0" distR="0">
            <wp:extent cx="1005840" cy="1005840"/>
            <wp:effectExtent l="0" t="0" r="3810" b="381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5840" cy="1005840"/>
                    </a:xfrm>
                    <a:prstGeom prst="rect">
                      <a:avLst/>
                    </a:prstGeom>
                    <a:solidFill>
                      <a:srgbClr val="FFFFFF"/>
                    </a:solidFill>
                    <a:ln>
                      <a:noFill/>
                    </a:ln>
                  </pic:spPr>
                </pic:pic>
              </a:graphicData>
            </a:graphic>
          </wp:inline>
        </w:drawing>
      </w:r>
    </w:p>
    <w:p w:rsidR="00C82D59" w:rsidRPr="005E07A9" w:rsidRDefault="00C82D59" w:rsidP="00E202AF">
      <w:pPr>
        <w:spacing w:line="360" w:lineRule="auto"/>
        <w:jc w:val="center"/>
        <w:rPr>
          <w:rFonts w:ascii="Arial" w:hAnsi="Arial" w:cs="Arial"/>
          <w:b/>
          <w:bCs/>
          <w:smallCaps/>
          <w:sz w:val="36"/>
        </w:rPr>
      </w:pPr>
    </w:p>
    <w:p w:rsidR="00C82D59" w:rsidRDefault="00C82D59" w:rsidP="00C82D59">
      <w:pPr>
        <w:spacing w:line="360" w:lineRule="auto"/>
        <w:jc w:val="center"/>
        <w:rPr>
          <w:rFonts w:ascii="Arial" w:hAnsi="Arial" w:cs="Arial"/>
          <w:b/>
          <w:bCs/>
          <w:smallCaps/>
          <w:sz w:val="36"/>
        </w:rPr>
      </w:pPr>
      <w:r>
        <w:rPr>
          <w:rFonts w:ascii="Arial" w:hAnsi="Arial" w:cs="Arial"/>
          <w:b/>
          <w:bCs/>
          <w:smallCaps/>
          <w:sz w:val="36"/>
        </w:rPr>
        <w:t>Politechnika Śląska</w:t>
      </w:r>
    </w:p>
    <w:p w:rsidR="00C82D59" w:rsidRDefault="00C82D59" w:rsidP="00C82D59">
      <w:pPr>
        <w:spacing w:line="360" w:lineRule="auto"/>
        <w:jc w:val="center"/>
        <w:rPr>
          <w:rFonts w:ascii="Arial" w:hAnsi="Arial" w:cs="Arial"/>
          <w:b/>
          <w:bCs/>
          <w:smallCaps/>
          <w:sz w:val="36"/>
        </w:rPr>
      </w:pPr>
      <w:r>
        <w:rPr>
          <w:rFonts w:ascii="Arial" w:hAnsi="Arial" w:cs="Arial"/>
          <w:b/>
          <w:bCs/>
          <w:smallCaps/>
          <w:sz w:val="36"/>
        </w:rPr>
        <w:t>Wydział Automatyki, Elektroniki i Informatyki</w:t>
      </w:r>
    </w:p>
    <w:p w:rsidR="00C82D59" w:rsidRDefault="00C82D59" w:rsidP="00C82D59">
      <w:pPr>
        <w:spacing w:line="360" w:lineRule="auto"/>
        <w:jc w:val="center"/>
        <w:rPr>
          <w:rFonts w:ascii="Arial" w:hAnsi="Arial" w:cs="Arial"/>
        </w:rPr>
      </w:pPr>
      <w:r>
        <w:rPr>
          <w:rFonts w:ascii="Arial" w:hAnsi="Arial" w:cs="Arial"/>
          <w:b/>
          <w:bCs/>
          <w:smallCaps/>
          <w:sz w:val="36"/>
        </w:rPr>
        <w:t xml:space="preserve">Kierunek Informatyka </w:t>
      </w:r>
    </w:p>
    <w:p w:rsidR="00E202AF" w:rsidRDefault="00E202AF" w:rsidP="00E202AF">
      <w:pPr>
        <w:pStyle w:val="Nagwek"/>
        <w:pBdr>
          <w:bottom w:val="none" w:sz="0" w:space="0" w:color="auto"/>
        </w:pBdr>
        <w:spacing w:line="360" w:lineRule="auto"/>
        <w:rPr>
          <w:rFonts w:ascii="Arial" w:hAnsi="Arial" w:cs="Arial"/>
        </w:rPr>
      </w:pPr>
    </w:p>
    <w:p w:rsidR="00C82D59" w:rsidRDefault="00C82D59" w:rsidP="00E202AF">
      <w:pPr>
        <w:pStyle w:val="Nagwek"/>
        <w:pBdr>
          <w:bottom w:val="none" w:sz="0" w:space="0" w:color="auto"/>
        </w:pBdr>
        <w:spacing w:line="360" w:lineRule="auto"/>
        <w:rPr>
          <w:rFonts w:ascii="Arial" w:hAnsi="Arial" w:cs="Arial"/>
        </w:rPr>
      </w:pPr>
    </w:p>
    <w:p w:rsidR="00E202AF" w:rsidRDefault="00E202AF" w:rsidP="00E202AF">
      <w:pPr>
        <w:pStyle w:val="Nagwek"/>
        <w:pBdr>
          <w:bottom w:val="none" w:sz="0" w:space="0" w:color="auto"/>
        </w:pBdr>
        <w:spacing w:line="360" w:lineRule="auto"/>
        <w:rPr>
          <w:rFonts w:ascii="Arial" w:hAnsi="Arial" w:cs="Arial"/>
        </w:rPr>
      </w:pPr>
    </w:p>
    <w:p w:rsidR="00EF509A" w:rsidRPr="00EF509A" w:rsidRDefault="00C82D59" w:rsidP="00C82D59">
      <w:pPr>
        <w:pStyle w:val="Nagwek5"/>
        <w:keepNext/>
        <w:numPr>
          <w:ilvl w:val="4"/>
          <w:numId w:val="7"/>
        </w:numPr>
        <w:suppressAutoHyphens/>
        <w:overflowPunct/>
        <w:autoSpaceDE/>
        <w:autoSpaceDN/>
        <w:adjustRightInd/>
        <w:spacing w:before="0" w:after="0" w:line="360" w:lineRule="auto"/>
        <w:jc w:val="center"/>
        <w:textAlignment w:val="auto"/>
        <w:rPr>
          <w:rFonts w:cs="Arial"/>
        </w:rPr>
      </w:pPr>
      <w:r w:rsidRPr="00C82D59">
        <w:rPr>
          <w:rFonts w:cs="Arial"/>
          <w:sz w:val="36"/>
          <w:szCs w:val="36"/>
        </w:rPr>
        <w:t>Projekt inżynierski</w:t>
      </w:r>
    </w:p>
    <w:p w:rsidR="00E202AF" w:rsidRDefault="00E202AF" w:rsidP="00E202AF">
      <w:pPr>
        <w:pStyle w:val="Nagwek"/>
        <w:pBdr>
          <w:bottom w:val="none" w:sz="0" w:space="0" w:color="auto"/>
        </w:pBdr>
        <w:spacing w:line="360" w:lineRule="auto"/>
        <w:rPr>
          <w:rFonts w:ascii="Arial" w:hAnsi="Arial" w:cs="Arial"/>
        </w:rPr>
      </w:pPr>
    </w:p>
    <w:p w:rsidR="00C82D59" w:rsidRPr="005E07A9" w:rsidRDefault="00C82D59" w:rsidP="00E202AF">
      <w:pPr>
        <w:pStyle w:val="Nagwek"/>
        <w:pBdr>
          <w:bottom w:val="none" w:sz="0" w:space="0" w:color="auto"/>
        </w:pBdr>
        <w:spacing w:line="360" w:lineRule="auto"/>
        <w:rPr>
          <w:rFonts w:ascii="Arial" w:hAnsi="Arial" w:cs="Arial"/>
        </w:rPr>
      </w:pPr>
    </w:p>
    <w:p w:rsidR="00C82D59" w:rsidRPr="00C82D59" w:rsidRDefault="00FD2CAB" w:rsidP="00C82D59">
      <w:pPr>
        <w:pStyle w:val="Nagwek6"/>
        <w:keepNext/>
        <w:numPr>
          <w:ilvl w:val="5"/>
          <w:numId w:val="7"/>
        </w:numPr>
        <w:suppressAutoHyphens/>
        <w:overflowPunct/>
        <w:autoSpaceDE/>
        <w:autoSpaceDN/>
        <w:adjustRightInd/>
        <w:spacing w:before="0" w:after="0" w:line="360" w:lineRule="auto"/>
        <w:jc w:val="center"/>
        <w:textAlignment w:val="auto"/>
        <w:rPr>
          <w:rFonts w:ascii="Arial" w:hAnsi="Arial" w:cs="Arial"/>
          <w:i w:val="0"/>
        </w:rPr>
      </w:pPr>
      <w:r w:rsidRPr="00FD2CAB">
        <w:rPr>
          <w:rFonts w:ascii="Arial" w:hAnsi="Arial" w:cs="Arial"/>
          <w:i w:val="0"/>
          <w:sz w:val="28"/>
          <w:szCs w:val="28"/>
        </w:rPr>
        <w:t>Aplikacja mobilna implementująca grę Arkanoid</w:t>
      </w:r>
    </w:p>
    <w:p w:rsidR="00E202AF" w:rsidRPr="005E07A9" w:rsidRDefault="00E202AF" w:rsidP="00E202AF">
      <w:pPr>
        <w:rPr>
          <w:lang w:eastAsia="zh-CN"/>
        </w:rPr>
      </w:pPr>
    </w:p>
    <w:p w:rsidR="00E202AF" w:rsidRPr="005E07A9" w:rsidRDefault="00E202AF" w:rsidP="00E202AF">
      <w:pPr>
        <w:spacing w:line="360" w:lineRule="auto"/>
        <w:rPr>
          <w:rFonts w:ascii="Arial" w:hAnsi="Arial" w:cs="Arial"/>
          <w:sz w:val="28"/>
        </w:rPr>
      </w:pPr>
    </w:p>
    <w:p w:rsidR="00C82D59" w:rsidRPr="005E07A9" w:rsidRDefault="00C82D59" w:rsidP="00C82D59">
      <w:pPr>
        <w:spacing w:line="360" w:lineRule="auto"/>
        <w:rPr>
          <w:rFonts w:ascii="Arial" w:hAnsi="Arial" w:cs="Arial"/>
        </w:rPr>
      </w:pPr>
    </w:p>
    <w:p w:rsidR="00C82D59" w:rsidRDefault="00C82D59" w:rsidP="00E202AF">
      <w:pPr>
        <w:spacing w:line="360" w:lineRule="auto"/>
        <w:rPr>
          <w:rFonts w:ascii="Arial" w:hAnsi="Arial" w:cs="Arial"/>
          <w:sz w:val="28"/>
          <w:szCs w:val="28"/>
        </w:rPr>
      </w:pPr>
    </w:p>
    <w:p w:rsidR="00FD2CAB" w:rsidRDefault="00FD2CAB" w:rsidP="00E202AF">
      <w:pPr>
        <w:spacing w:line="360" w:lineRule="auto"/>
        <w:rPr>
          <w:rFonts w:ascii="Arial" w:hAnsi="Arial" w:cs="Arial"/>
          <w:sz w:val="28"/>
          <w:szCs w:val="28"/>
        </w:rPr>
      </w:pPr>
    </w:p>
    <w:p w:rsidR="00C82D59" w:rsidRDefault="00C82D59" w:rsidP="00C82D59">
      <w:pPr>
        <w:spacing w:line="360" w:lineRule="auto"/>
        <w:rPr>
          <w:rFonts w:ascii="Arial" w:hAnsi="Arial" w:cs="Arial"/>
        </w:rPr>
      </w:pPr>
      <w:r>
        <w:rPr>
          <w:rFonts w:ascii="Arial" w:hAnsi="Arial" w:cs="Arial"/>
          <w:sz w:val="28"/>
        </w:rPr>
        <w:t>Autor</w:t>
      </w:r>
      <w:r w:rsidR="00FD2CAB">
        <w:rPr>
          <w:rFonts w:ascii="Arial" w:hAnsi="Arial" w:cs="Arial"/>
          <w:sz w:val="28"/>
        </w:rPr>
        <w:t>: Alex Porębski</w:t>
      </w:r>
    </w:p>
    <w:p w:rsidR="00831E51" w:rsidRDefault="00C82D59" w:rsidP="00FD2CAB">
      <w:pPr>
        <w:pStyle w:val="Nagwek7"/>
        <w:keepNext/>
        <w:numPr>
          <w:ilvl w:val="6"/>
          <w:numId w:val="7"/>
        </w:numPr>
        <w:suppressAutoHyphens/>
        <w:overflowPunct/>
        <w:autoSpaceDE/>
        <w:autoSpaceDN/>
        <w:adjustRightInd/>
        <w:spacing w:before="0" w:after="0" w:line="360" w:lineRule="auto"/>
        <w:textAlignment w:val="auto"/>
        <w:rPr>
          <w:rFonts w:cs="Arial"/>
          <w:sz w:val="16"/>
        </w:rPr>
      </w:pPr>
      <w:r w:rsidRPr="00C82D59">
        <w:rPr>
          <w:rFonts w:cs="Arial"/>
          <w:sz w:val="28"/>
          <w:szCs w:val="28"/>
        </w:rPr>
        <w:t>Kierujący pracą</w:t>
      </w:r>
      <w:r w:rsidR="00FD2CAB">
        <w:rPr>
          <w:rFonts w:cs="Arial"/>
          <w:sz w:val="28"/>
          <w:szCs w:val="28"/>
        </w:rPr>
        <w:t>: dr inż. Jacek Widuch</w:t>
      </w:r>
    </w:p>
    <w:p w:rsidR="00FD2CAB" w:rsidRPr="00FD2CAB" w:rsidRDefault="00FD2CAB" w:rsidP="00FD2CAB"/>
    <w:p w:rsidR="00831E51" w:rsidRPr="00EF509A" w:rsidRDefault="00831E51" w:rsidP="00831E51">
      <w:pPr>
        <w:pStyle w:val="Tekstpodstawowywcity"/>
        <w:ind w:left="0"/>
        <w:jc w:val="center"/>
        <w:rPr>
          <w:rFonts w:ascii="Arial" w:hAnsi="Arial" w:cs="Arial"/>
          <w:sz w:val="28"/>
          <w:szCs w:val="28"/>
        </w:rPr>
      </w:pPr>
      <w:r w:rsidRPr="00EF509A">
        <w:rPr>
          <w:rFonts w:ascii="Arial" w:hAnsi="Arial" w:cs="Arial"/>
        </w:rPr>
        <w:t xml:space="preserve">Gliwice, </w:t>
      </w:r>
      <w:r w:rsidR="00FD2CAB">
        <w:rPr>
          <w:rFonts w:ascii="Arial" w:hAnsi="Arial" w:cs="Arial"/>
        </w:rPr>
        <w:t>grudzień 2018</w:t>
      </w:r>
    </w:p>
    <w:p w:rsidR="00663561" w:rsidRPr="005E07A9" w:rsidRDefault="001D381A" w:rsidP="00FB07F8">
      <w:pPr>
        <w:overflowPunct/>
        <w:autoSpaceDE/>
        <w:autoSpaceDN/>
        <w:adjustRightInd/>
        <w:textAlignment w:val="auto"/>
        <w:rPr>
          <w:sz w:val="20"/>
        </w:rPr>
      </w:pPr>
      <w:r w:rsidRPr="00EF509A">
        <w:br w:type="page"/>
      </w:r>
      <w:r w:rsidR="00CE4BC9" w:rsidRPr="00EF509A">
        <w:lastRenderedPageBreak/>
        <w:br w:type="page"/>
      </w:r>
      <w:r w:rsidR="00663561" w:rsidRPr="005E07A9">
        <w:rPr>
          <w:sz w:val="20"/>
        </w:rPr>
        <w:lastRenderedPageBreak/>
        <w:t>Załącznik Nr 2 do Zarz. Nr 97/08/09</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1A791D" w:rsidRPr="001A791D" w:rsidRDefault="001A791D" w:rsidP="001A791D">
      <w:pPr>
        <w:overflowPunct/>
        <w:jc w:val="center"/>
        <w:textAlignment w:val="auto"/>
        <w:rPr>
          <w:b/>
          <w:sz w:val="40"/>
          <w:szCs w:val="40"/>
        </w:rPr>
      </w:pPr>
      <w:r w:rsidRPr="001A791D">
        <w:rPr>
          <w:b/>
          <w:sz w:val="40"/>
          <w:szCs w:val="40"/>
        </w:rPr>
        <w:t>Oświadczenie</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FB07F8">
      <w:pPr>
        <w:overflowPunct/>
        <w:spacing w:line="312" w:lineRule="auto"/>
        <w:textAlignment w:val="auto"/>
      </w:pPr>
      <w:r w:rsidRPr="005E07A9">
        <w:t>Wyrażam zgodę/nie wyrażam* zgody na udostępnienie mojej pracy dyplomowej/rozprawydoktorskiej*</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r w:rsidRPr="005E07A9">
        <w:rPr>
          <w:sz w:val="20"/>
        </w:rPr>
        <w:t>…………….……….</w:t>
      </w:r>
      <w:r w:rsidRPr="005E07A9">
        <w:t>, dnia</w:t>
      </w:r>
      <w:r w:rsidRPr="005E07A9">
        <w:rPr>
          <w:sz w:val="20"/>
        </w:rPr>
        <w:t>…………………………</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jc w:val="right"/>
        <w:textAlignment w:val="auto"/>
        <w:rPr>
          <w:sz w:val="20"/>
        </w:rPr>
      </w:pPr>
      <w:r w:rsidRPr="005E07A9">
        <w:rPr>
          <w:sz w:val="20"/>
        </w:rPr>
        <w:t>……………………………………..……………….……</w:t>
      </w:r>
    </w:p>
    <w:p w:rsidR="00663561" w:rsidRPr="005E07A9" w:rsidRDefault="00663561" w:rsidP="00663561">
      <w:pPr>
        <w:overflowPunct/>
        <w:ind w:right="1797"/>
        <w:jc w:val="right"/>
        <w:textAlignment w:val="auto"/>
        <w:rPr>
          <w:i/>
          <w:sz w:val="20"/>
        </w:rPr>
      </w:pPr>
      <w:r w:rsidRPr="005E07A9">
        <w:rPr>
          <w:i/>
          <w:sz w:val="20"/>
        </w:rPr>
        <w:t>(podpis)</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jc w:val="right"/>
        <w:textAlignment w:val="auto"/>
        <w:rPr>
          <w:sz w:val="20"/>
        </w:rPr>
      </w:pPr>
      <w:r w:rsidRPr="005E07A9">
        <w:rPr>
          <w:sz w:val="20"/>
        </w:rPr>
        <w:t>……………………………………………………………</w:t>
      </w:r>
    </w:p>
    <w:p w:rsidR="00663561" w:rsidRPr="005E07A9" w:rsidRDefault="00663561" w:rsidP="00663561">
      <w:pPr>
        <w:overflowPunct/>
        <w:jc w:val="right"/>
        <w:textAlignment w:val="auto"/>
        <w:rPr>
          <w:i/>
          <w:sz w:val="20"/>
        </w:rPr>
      </w:pPr>
      <w:r w:rsidRPr="005E07A9">
        <w:rPr>
          <w:i/>
          <w:sz w:val="20"/>
        </w:rPr>
        <w:t>(poświadczenie wiarygodności podpisu przez Dziekanat)</w:t>
      </w:r>
    </w:p>
    <w:p w:rsidR="00663561" w:rsidRPr="005E07A9" w:rsidRDefault="00663561" w:rsidP="00663561">
      <w:pPr>
        <w:overflowPunct/>
        <w:autoSpaceDE/>
        <w:autoSpaceDN/>
        <w:adjustRightInd/>
        <w:textAlignment w:val="auto"/>
        <w:rPr>
          <w:i/>
        </w:rPr>
      </w:pPr>
    </w:p>
    <w:p w:rsidR="00663561" w:rsidRPr="005E07A9" w:rsidRDefault="00663561" w:rsidP="00663561">
      <w:pPr>
        <w:overflowPunct/>
        <w:autoSpaceDE/>
        <w:autoSpaceDN/>
        <w:adjustRightInd/>
        <w:textAlignment w:val="auto"/>
      </w:pPr>
    </w:p>
    <w:p w:rsidR="00663561" w:rsidRPr="005E07A9" w:rsidRDefault="00663561" w:rsidP="00663561">
      <w:pPr>
        <w:overflowPunct/>
        <w:autoSpaceDE/>
        <w:autoSpaceDN/>
        <w:adjustRightInd/>
        <w:textAlignment w:val="auto"/>
      </w:pPr>
    </w:p>
    <w:p w:rsidR="00663561" w:rsidRPr="005E07A9" w:rsidRDefault="00663561" w:rsidP="00663561">
      <w:pPr>
        <w:overflowPunct/>
        <w:autoSpaceDE/>
        <w:autoSpaceDN/>
        <w:adjustRightInd/>
        <w:textAlignment w:val="auto"/>
      </w:pPr>
    </w:p>
    <w:p w:rsidR="001D381A" w:rsidRPr="005E07A9" w:rsidRDefault="00663561" w:rsidP="00663561">
      <w:pPr>
        <w:overflowPunct/>
        <w:autoSpaceDE/>
        <w:autoSpaceDN/>
        <w:adjustRightInd/>
        <w:textAlignment w:val="auto"/>
        <w:rPr>
          <w:i/>
          <w:sz w:val="20"/>
        </w:rPr>
      </w:pPr>
      <w:r w:rsidRPr="005E07A9">
        <w:rPr>
          <w:i/>
          <w:sz w:val="20"/>
        </w:rPr>
        <w:t>* właściwe podkreślić</w:t>
      </w:r>
    </w:p>
    <w:p w:rsidR="001A791D" w:rsidRDefault="00F77B2A">
      <w:pPr>
        <w:overflowPunct/>
        <w:autoSpaceDE/>
        <w:autoSpaceDN/>
        <w:adjustRightInd/>
        <w:textAlignment w:val="auto"/>
      </w:pPr>
      <w:r w:rsidRPr="005E07A9">
        <w:br w:type="page"/>
      </w:r>
      <w:r w:rsidR="001A791D">
        <w:lastRenderedPageBreak/>
        <w:br w:type="page"/>
      </w:r>
    </w:p>
    <w:p w:rsidR="001A791D"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1A791D" w:rsidRDefault="001A791D" w:rsidP="001A791D">
      <w:pPr>
        <w:overflowPunct/>
        <w:jc w:val="center"/>
        <w:textAlignment w:val="auto"/>
        <w:rPr>
          <w:b/>
          <w:sz w:val="40"/>
          <w:szCs w:val="40"/>
        </w:rPr>
      </w:pPr>
      <w:r w:rsidRPr="001A791D">
        <w:rPr>
          <w:b/>
          <w:sz w:val="40"/>
          <w:szCs w:val="40"/>
        </w:rPr>
        <w:t>Oświadczenie</w:t>
      </w:r>
      <w:r>
        <w:rPr>
          <w:b/>
          <w:sz w:val="40"/>
          <w:szCs w:val="40"/>
        </w:rPr>
        <w:t xml:space="preserve"> promotora</w:t>
      </w: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spacing w:line="360" w:lineRule="auto"/>
        <w:ind w:firstLine="426"/>
        <w:textAlignment w:val="auto"/>
      </w:pPr>
      <w:r>
        <w:t>Oświadczam, że praca „</w:t>
      </w:r>
      <w:sdt>
        <w:sdtPr>
          <w:alias w:val="Tytuł"/>
          <w:tag w:val=""/>
          <w:id w:val="-1816480259"/>
          <w:placeholder>
            <w:docPart w:val="D7A460E8E1734C44B6F55FA345F28914"/>
          </w:placeholder>
          <w:dataBinding w:prefixMappings="xmlns:ns0='http://purl.org/dc/elements/1.1/' xmlns:ns1='http://schemas.openxmlformats.org/package/2006/metadata/core-properties' " w:xpath="/ns1:coreProperties[1]/ns0:title[1]" w:storeItemID="{6C3C8BC8-F283-45AE-878A-BAB7291924A1}"/>
          <w:text/>
        </w:sdtPr>
        <w:sdtContent>
          <w:r w:rsidR="00EF509A">
            <w:t>Tytuł pracy dyplomowej inżynierskiej</w:t>
          </w:r>
        </w:sdtContent>
      </w:sdt>
      <w:r>
        <w:t xml:space="preserve">” spełnia wymagania formalne pracy dyplomowej </w:t>
      </w:r>
      <w:r w:rsidR="00EF509A">
        <w:t>inżynierskiej</w:t>
      </w:r>
      <w:r>
        <w:t>.</w:t>
      </w:r>
    </w:p>
    <w:p w:rsidR="001A791D" w:rsidRPr="005E07A9"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1"/>
        <w:gridCol w:w="3171"/>
      </w:tblGrid>
      <w:tr w:rsidR="001A791D" w:rsidTr="001A791D">
        <w:tc>
          <w:tcPr>
            <w:tcW w:w="4531" w:type="dxa"/>
          </w:tcPr>
          <w:p w:rsidR="001A791D" w:rsidRPr="005E07A9" w:rsidRDefault="001A791D" w:rsidP="001A791D">
            <w:pPr>
              <w:overflowPunct/>
              <w:textAlignment w:val="auto"/>
            </w:pPr>
            <w:r>
              <w:rPr>
                <w:sz w:val="20"/>
              </w:rPr>
              <w:t>Gliwice</w:t>
            </w:r>
            <w:r w:rsidRPr="005E07A9">
              <w:t xml:space="preserve">, dnia </w:t>
            </w:r>
            <w:r w:rsidRPr="005E07A9">
              <w:rPr>
                <w:sz w:val="20"/>
              </w:rPr>
              <w:t>………………………</w:t>
            </w:r>
          </w:p>
          <w:p w:rsidR="001A791D" w:rsidRDefault="001A791D" w:rsidP="001A791D">
            <w:pPr>
              <w:overflowPunct/>
              <w:textAlignment w:val="auto"/>
            </w:pPr>
          </w:p>
        </w:tc>
        <w:tc>
          <w:tcPr>
            <w:tcW w:w="3171" w:type="dxa"/>
          </w:tcPr>
          <w:p w:rsidR="001A791D" w:rsidRPr="005E07A9" w:rsidRDefault="001A791D" w:rsidP="001A791D">
            <w:pPr>
              <w:overflowPunct/>
              <w:jc w:val="center"/>
              <w:textAlignment w:val="auto"/>
              <w:rPr>
                <w:sz w:val="20"/>
              </w:rPr>
            </w:pPr>
            <w:r w:rsidRPr="005E07A9">
              <w:rPr>
                <w:sz w:val="20"/>
              </w:rPr>
              <w:t>………………..……………….……</w:t>
            </w:r>
          </w:p>
          <w:p w:rsidR="001A791D" w:rsidRPr="005E07A9" w:rsidRDefault="001A791D" w:rsidP="001A791D">
            <w:pPr>
              <w:overflowPunct/>
              <w:jc w:val="center"/>
              <w:textAlignment w:val="auto"/>
              <w:rPr>
                <w:i/>
                <w:sz w:val="20"/>
              </w:rPr>
            </w:pPr>
            <w:r w:rsidRPr="005E07A9">
              <w:rPr>
                <w:i/>
                <w:sz w:val="20"/>
              </w:rPr>
              <w:t>(podpis)</w:t>
            </w:r>
          </w:p>
          <w:p w:rsidR="001A791D" w:rsidRDefault="001A791D" w:rsidP="001A791D">
            <w:pPr>
              <w:overflowPunct/>
              <w:textAlignment w:val="auto"/>
            </w:pPr>
          </w:p>
        </w:tc>
      </w:tr>
    </w:tbl>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autoSpaceDE/>
        <w:autoSpaceDN/>
        <w:adjustRightInd/>
        <w:textAlignment w:val="auto"/>
        <w:rPr>
          <w:i/>
        </w:rPr>
      </w:pPr>
    </w:p>
    <w:p w:rsidR="001A791D" w:rsidRPr="005E07A9" w:rsidRDefault="001A791D" w:rsidP="001A791D">
      <w:pPr>
        <w:overflowPunct/>
        <w:autoSpaceDE/>
        <w:autoSpaceDN/>
        <w:adjustRightInd/>
        <w:textAlignment w:val="auto"/>
      </w:pPr>
    </w:p>
    <w:p w:rsidR="001A791D" w:rsidRPr="005E07A9" w:rsidRDefault="001A791D" w:rsidP="001A791D">
      <w:pPr>
        <w:overflowPunct/>
        <w:autoSpaceDE/>
        <w:autoSpaceDN/>
        <w:adjustRightInd/>
        <w:textAlignment w:val="auto"/>
      </w:pPr>
    </w:p>
    <w:p w:rsidR="001A791D" w:rsidRPr="005E07A9" w:rsidRDefault="001A791D" w:rsidP="001A791D">
      <w:pPr>
        <w:overflowPunct/>
        <w:autoSpaceDE/>
        <w:autoSpaceDN/>
        <w:adjustRightInd/>
        <w:textAlignment w:val="auto"/>
      </w:pPr>
    </w:p>
    <w:p w:rsidR="00E76F8C" w:rsidRDefault="001A791D">
      <w:pPr>
        <w:overflowPunct/>
        <w:autoSpaceDE/>
        <w:autoSpaceDN/>
        <w:adjustRightInd/>
        <w:textAlignment w:val="auto"/>
        <w:sectPr w:rsidR="00E76F8C" w:rsidSect="00F02830">
          <w:headerReference w:type="even" r:id="rId9"/>
          <w:headerReference w:type="default" r:id="rId10"/>
          <w:headerReference w:type="first" r:id="rId11"/>
          <w:footnotePr>
            <w:numRestart w:val="eachPage"/>
          </w:footnotePr>
          <w:pgSz w:w="11907" w:h="16840" w:code="9"/>
          <w:pgMar w:top="2155" w:right="1814" w:bottom="2778" w:left="1814" w:header="1814" w:footer="1814" w:gutter="0"/>
          <w:pgNumType w:fmt="lowerRoman" w:start="1"/>
          <w:cols w:space="708"/>
          <w:docGrid w:linePitch="326"/>
        </w:sectPr>
      </w:pPr>
      <w:r>
        <w:br w:type="page"/>
      </w:r>
    </w:p>
    <w:p w:rsidR="001A791D" w:rsidRDefault="001A791D">
      <w:pPr>
        <w:overflowPunct/>
        <w:autoSpaceDE/>
        <w:autoSpaceDN/>
        <w:adjustRightInd/>
        <w:textAlignment w:val="auto"/>
      </w:pPr>
    </w:p>
    <w:p w:rsidR="00663561" w:rsidRPr="005E07A9" w:rsidRDefault="00663561">
      <w:pPr>
        <w:overflowPunct/>
        <w:autoSpaceDE/>
        <w:autoSpaceDN/>
        <w:adjustRightInd/>
        <w:textAlignment w:val="auto"/>
        <w:rPr>
          <w:rFonts w:ascii="Cambria" w:hAnsi="Cambria"/>
          <w:b/>
          <w:bCs/>
          <w:color w:val="365F91"/>
          <w:sz w:val="28"/>
          <w:szCs w:val="28"/>
        </w:rPr>
      </w:pPr>
    </w:p>
    <w:p w:rsidR="001D381A" w:rsidRPr="001F24F6" w:rsidRDefault="001D381A" w:rsidP="001F24F6">
      <w:pPr>
        <w:pStyle w:val="Nagwekspisutreci"/>
        <w:spacing w:before="1080" w:after="840"/>
        <w:rPr>
          <w:color w:val="000000" w:themeColor="text1"/>
          <w:sz w:val="48"/>
          <w:szCs w:val="48"/>
        </w:rPr>
      </w:pPr>
      <w:r w:rsidRPr="001F24F6">
        <w:rPr>
          <w:color w:val="000000" w:themeColor="text1"/>
          <w:sz w:val="48"/>
          <w:szCs w:val="48"/>
        </w:rPr>
        <w:t>S</w:t>
      </w:r>
      <w:r w:rsidR="00FB07F8" w:rsidRPr="001F24F6">
        <w:rPr>
          <w:color w:val="000000" w:themeColor="text1"/>
          <w:sz w:val="48"/>
          <w:szCs w:val="48"/>
        </w:rPr>
        <w:t>pis treści</w:t>
      </w:r>
    </w:p>
    <w:p w:rsidR="001F24F6" w:rsidRPr="001F24F6" w:rsidRDefault="001F24F6" w:rsidP="001F24F6"/>
    <w:p w:rsidR="00F420CE" w:rsidRDefault="00E76E40">
      <w:pPr>
        <w:pStyle w:val="Spistreci1"/>
        <w:tabs>
          <w:tab w:val="left" w:pos="480"/>
          <w:tab w:val="right" w:leader="dot" w:pos="8269"/>
        </w:tabs>
        <w:rPr>
          <w:rFonts w:asciiTheme="minorHAnsi" w:eastAsiaTheme="minorEastAsia" w:hAnsiTheme="minorHAnsi" w:cstheme="minorBidi"/>
          <w:sz w:val="22"/>
          <w:szCs w:val="22"/>
          <w:lang w:eastAsia="en-US"/>
        </w:rPr>
      </w:pPr>
      <w:r w:rsidRPr="00E76E40">
        <w:rPr>
          <w:lang w:val="pl-PL"/>
        </w:rPr>
        <w:fldChar w:fldCharType="begin"/>
      </w:r>
      <w:r w:rsidR="001D381A" w:rsidRPr="005E07A9">
        <w:rPr>
          <w:lang w:val="pl-PL"/>
        </w:rPr>
        <w:instrText xml:space="preserve"> TOC \o "1-3" \h \z \u </w:instrText>
      </w:r>
      <w:r w:rsidRPr="00E76E40">
        <w:rPr>
          <w:lang w:val="pl-PL"/>
        </w:rPr>
        <w:fldChar w:fldCharType="separate"/>
      </w:r>
      <w:hyperlink w:anchor="_Toc526887085" w:history="1">
        <w:r w:rsidR="00F420CE" w:rsidRPr="00AF5A21">
          <w:rPr>
            <w:rStyle w:val="Hipercze"/>
          </w:rPr>
          <w:t>1.</w:t>
        </w:r>
        <w:r w:rsidR="00F420CE">
          <w:rPr>
            <w:rFonts w:asciiTheme="minorHAnsi" w:eastAsiaTheme="minorEastAsia" w:hAnsiTheme="minorHAnsi" w:cstheme="minorBidi"/>
            <w:sz w:val="22"/>
            <w:szCs w:val="22"/>
            <w:lang w:eastAsia="en-US"/>
          </w:rPr>
          <w:tab/>
        </w:r>
        <w:r w:rsidR="00F420CE" w:rsidRPr="00AF5A21">
          <w:rPr>
            <w:rStyle w:val="Hipercze"/>
          </w:rPr>
          <w:t>Wstęp</w:t>
        </w:r>
        <w:r w:rsidR="00F420CE">
          <w:rPr>
            <w:webHidden/>
          </w:rPr>
          <w:tab/>
        </w:r>
        <w:r>
          <w:rPr>
            <w:webHidden/>
          </w:rPr>
          <w:fldChar w:fldCharType="begin"/>
        </w:r>
        <w:r w:rsidR="00F420CE">
          <w:rPr>
            <w:webHidden/>
          </w:rPr>
          <w:instrText xml:space="preserve"> PAGEREF _Toc526887085 \h </w:instrText>
        </w:r>
        <w:r>
          <w:rPr>
            <w:webHidden/>
          </w:rPr>
        </w:r>
        <w:r>
          <w:rPr>
            <w:webHidden/>
          </w:rPr>
          <w:fldChar w:fldCharType="separate"/>
        </w:r>
        <w:r w:rsidR="00F420CE">
          <w:rPr>
            <w:webHidden/>
          </w:rPr>
          <w:t>1</w:t>
        </w:r>
        <w:r>
          <w:rPr>
            <w:webHidden/>
          </w:rPr>
          <w:fldChar w:fldCharType="end"/>
        </w:r>
      </w:hyperlink>
    </w:p>
    <w:p w:rsidR="00F420CE" w:rsidRDefault="00E76E40">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86" w:history="1">
        <w:r w:rsidR="00F420CE" w:rsidRPr="00AF5A21">
          <w:rPr>
            <w:rStyle w:val="Hipercze"/>
          </w:rPr>
          <w:t>2.</w:t>
        </w:r>
        <w:r w:rsidR="00F420CE">
          <w:rPr>
            <w:rFonts w:asciiTheme="minorHAnsi" w:eastAsiaTheme="minorEastAsia" w:hAnsiTheme="minorHAnsi" w:cstheme="minorBidi"/>
            <w:sz w:val="22"/>
            <w:szCs w:val="22"/>
            <w:lang w:eastAsia="en-US"/>
          </w:rPr>
          <w:tab/>
        </w:r>
        <w:r w:rsidR="00F420CE" w:rsidRPr="00AF5A21">
          <w:rPr>
            <w:rStyle w:val="Hipercze"/>
          </w:rPr>
          <w:t>[Analiza tematu]</w:t>
        </w:r>
        <w:r w:rsidR="00F420CE">
          <w:rPr>
            <w:webHidden/>
          </w:rPr>
          <w:tab/>
        </w:r>
        <w:r>
          <w:rPr>
            <w:webHidden/>
          </w:rPr>
          <w:fldChar w:fldCharType="begin"/>
        </w:r>
        <w:r w:rsidR="00F420CE">
          <w:rPr>
            <w:webHidden/>
          </w:rPr>
          <w:instrText xml:space="preserve"> PAGEREF _Toc526887086 \h </w:instrText>
        </w:r>
        <w:r>
          <w:rPr>
            <w:webHidden/>
          </w:rPr>
        </w:r>
        <w:r>
          <w:rPr>
            <w:webHidden/>
          </w:rPr>
          <w:fldChar w:fldCharType="separate"/>
        </w:r>
        <w:r w:rsidR="00F420CE">
          <w:rPr>
            <w:webHidden/>
          </w:rPr>
          <w:t>5</w:t>
        </w:r>
        <w:r>
          <w:rPr>
            <w:webHidden/>
          </w:rPr>
          <w:fldChar w:fldCharType="end"/>
        </w:r>
      </w:hyperlink>
    </w:p>
    <w:p w:rsidR="00F420CE" w:rsidRDefault="00E76E40">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87" w:history="1">
        <w:r w:rsidR="00F420CE" w:rsidRPr="00AF5A21">
          <w:rPr>
            <w:rStyle w:val="Hipercze"/>
          </w:rPr>
          <w:t>3.</w:t>
        </w:r>
        <w:r w:rsidR="00F420CE">
          <w:rPr>
            <w:rFonts w:asciiTheme="minorHAnsi" w:eastAsiaTheme="minorEastAsia" w:hAnsiTheme="minorHAnsi" w:cstheme="minorBidi"/>
            <w:sz w:val="22"/>
            <w:szCs w:val="22"/>
            <w:lang w:eastAsia="en-US"/>
          </w:rPr>
          <w:tab/>
        </w:r>
        <w:r w:rsidR="00F420CE" w:rsidRPr="00AF5A21">
          <w:rPr>
            <w:rStyle w:val="Hipercze"/>
          </w:rPr>
          <w:t>Wymagania i narzędzia</w:t>
        </w:r>
        <w:r w:rsidR="00F420CE">
          <w:rPr>
            <w:webHidden/>
          </w:rPr>
          <w:tab/>
        </w:r>
        <w:r>
          <w:rPr>
            <w:webHidden/>
          </w:rPr>
          <w:fldChar w:fldCharType="begin"/>
        </w:r>
        <w:r w:rsidR="00F420CE">
          <w:rPr>
            <w:webHidden/>
          </w:rPr>
          <w:instrText xml:space="preserve"> PAGEREF _Toc526887087 \h </w:instrText>
        </w:r>
        <w:r>
          <w:rPr>
            <w:webHidden/>
          </w:rPr>
        </w:r>
        <w:r>
          <w:rPr>
            <w:webHidden/>
          </w:rPr>
          <w:fldChar w:fldCharType="separate"/>
        </w:r>
        <w:r w:rsidR="00F420CE">
          <w:rPr>
            <w:webHidden/>
          </w:rPr>
          <w:t>9</w:t>
        </w:r>
        <w:r>
          <w:rPr>
            <w:webHidden/>
          </w:rPr>
          <w:fldChar w:fldCharType="end"/>
        </w:r>
      </w:hyperlink>
    </w:p>
    <w:p w:rsidR="00F420CE" w:rsidRDefault="00E76E40">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88" w:history="1">
        <w:r w:rsidR="00F420CE" w:rsidRPr="00AF5A21">
          <w:rPr>
            <w:rStyle w:val="Hipercze"/>
          </w:rPr>
          <w:t>4.</w:t>
        </w:r>
        <w:r w:rsidR="00F420CE">
          <w:rPr>
            <w:rFonts w:asciiTheme="minorHAnsi" w:eastAsiaTheme="minorEastAsia" w:hAnsiTheme="minorHAnsi" w:cstheme="minorBidi"/>
            <w:sz w:val="22"/>
            <w:szCs w:val="22"/>
            <w:lang w:eastAsia="en-US"/>
          </w:rPr>
          <w:tab/>
        </w:r>
        <w:r w:rsidR="00F420CE" w:rsidRPr="00AF5A21">
          <w:rPr>
            <w:rStyle w:val="Hipercze"/>
          </w:rPr>
          <w:t>Specyfikacja zewnętrzna</w:t>
        </w:r>
        <w:r w:rsidR="00F420CE">
          <w:rPr>
            <w:webHidden/>
          </w:rPr>
          <w:tab/>
        </w:r>
        <w:r>
          <w:rPr>
            <w:webHidden/>
          </w:rPr>
          <w:fldChar w:fldCharType="begin"/>
        </w:r>
        <w:r w:rsidR="00F420CE">
          <w:rPr>
            <w:webHidden/>
          </w:rPr>
          <w:instrText xml:space="preserve"> PAGEREF _Toc526887088 \h </w:instrText>
        </w:r>
        <w:r>
          <w:rPr>
            <w:webHidden/>
          </w:rPr>
        </w:r>
        <w:r>
          <w:rPr>
            <w:webHidden/>
          </w:rPr>
          <w:fldChar w:fldCharType="separate"/>
        </w:r>
        <w:r w:rsidR="00F420CE">
          <w:rPr>
            <w:webHidden/>
          </w:rPr>
          <w:t>12</w:t>
        </w:r>
        <w:r>
          <w:rPr>
            <w:webHidden/>
          </w:rPr>
          <w:fldChar w:fldCharType="end"/>
        </w:r>
      </w:hyperlink>
    </w:p>
    <w:p w:rsidR="00F420CE" w:rsidRDefault="00E76E40">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89" w:history="1">
        <w:r w:rsidR="00F420CE" w:rsidRPr="00AF5A21">
          <w:rPr>
            <w:rStyle w:val="Hipercze"/>
          </w:rPr>
          <w:t>5.</w:t>
        </w:r>
        <w:r w:rsidR="00F420CE">
          <w:rPr>
            <w:rFonts w:asciiTheme="minorHAnsi" w:eastAsiaTheme="minorEastAsia" w:hAnsiTheme="minorHAnsi" w:cstheme="minorBidi"/>
            <w:sz w:val="22"/>
            <w:szCs w:val="22"/>
            <w:lang w:eastAsia="en-US"/>
          </w:rPr>
          <w:tab/>
        </w:r>
        <w:r w:rsidR="00F420CE" w:rsidRPr="00AF5A21">
          <w:rPr>
            <w:rStyle w:val="Hipercze"/>
          </w:rPr>
          <w:t>Specyfikacja wewnętrzna</w:t>
        </w:r>
        <w:r w:rsidR="00F420CE">
          <w:rPr>
            <w:webHidden/>
          </w:rPr>
          <w:tab/>
        </w:r>
        <w:r>
          <w:rPr>
            <w:webHidden/>
          </w:rPr>
          <w:fldChar w:fldCharType="begin"/>
        </w:r>
        <w:r w:rsidR="00F420CE">
          <w:rPr>
            <w:webHidden/>
          </w:rPr>
          <w:instrText xml:space="preserve"> PAGEREF _Toc526887089 \h </w:instrText>
        </w:r>
        <w:r>
          <w:rPr>
            <w:webHidden/>
          </w:rPr>
        </w:r>
        <w:r>
          <w:rPr>
            <w:webHidden/>
          </w:rPr>
          <w:fldChar w:fldCharType="separate"/>
        </w:r>
        <w:r w:rsidR="00F420CE">
          <w:rPr>
            <w:webHidden/>
          </w:rPr>
          <w:t>15</w:t>
        </w:r>
        <w:r>
          <w:rPr>
            <w:webHidden/>
          </w:rPr>
          <w:fldChar w:fldCharType="end"/>
        </w:r>
      </w:hyperlink>
    </w:p>
    <w:p w:rsidR="00F420CE" w:rsidRDefault="00E76E40">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90" w:history="1">
        <w:r w:rsidR="00F420CE" w:rsidRPr="00AF5A21">
          <w:rPr>
            <w:rStyle w:val="Hipercze"/>
          </w:rPr>
          <w:t>6.</w:t>
        </w:r>
        <w:r w:rsidR="00F420CE">
          <w:rPr>
            <w:rFonts w:asciiTheme="minorHAnsi" w:eastAsiaTheme="minorEastAsia" w:hAnsiTheme="minorHAnsi" w:cstheme="minorBidi"/>
            <w:sz w:val="22"/>
            <w:szCs w:val="22"/>
            <w:lang w:eastAsia="en-US"/>
          </w:rPr>
          <w:tab/>
        </w:r>
        <w:r w:rsidR="00F420CE" w:rsidRPr="00AF5A21">
          <w:rPr>
            <w:rStyle w:val="Hipercze"/>
          </w:rPr>
          <w:t>Weryfikacja i walidacja</w:t>
        </w:r>
        <w:r w:rsidR="00F420CE">
          <w:rPr>
            <w:webHidden/>
          </w:rPr>
          <w:tab/>
        </w:r>
        <w:r>
          <w:rPr>
            <w:webHidden/>
          </w:rPr>
          <w:fldChar w:fldCharType="begin"/>
        </w:r>
        <w:r w:rsidR="00F420CE">
          <w:rPr>
            <w:webHidden/>
          </w:rPr>
          <w:instrText xml:space="preserve"> PAGEREF _Toc526887090 \h </w:instrText>
        </w:r>
        <w:r>
          <w:rPr>
            <w:webHidden/>
          </w:rPr>
        </w:r>
        <w:r>
          <w:rPr>
            <w:webHidden/>
          </w:rPr>
          <w:fldChar w:fldCharType="separate"/>
        </w:r>
        <w:r w:rsidR="00F420CE">
          <w:rPr>
            <w:webHidden/>
          </w:rPr>
          <w:t>18</w:t>
        </w:r>
        <w:r>
          <w:rPr>
            <w:webHidden/>
          </w:rPr>
          <w:fldChar w:fldCharType="end"/>
        </w:r>
      </w:hyperlink>
    </w:p>
    <w:p w:rsidR="00F420CE" w:rsidRDefault="00E76E40">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91" w:history="1">
        <w:r w:rsidR="00F420CE" w:rsidRPr="00AF5A21">
          <w:rPr>
            <w:rStyle w:val="Hipercze"/>
          </w:rPr>
          <w:t>7.</w:t>
        </w:r>
        <w:r w:rsidR="00F420CE">
          <w:rPr>
            <w:rFonts w:asciiTheme="minorHAnsi" w:eastAsiaTheme="minorEastAsia" w:hAnsiTheme="minorHAnsi" w:cstheme="minorBidi"/>
            <w:sz w:val="22"/>
            <w:szCs w:val="22"/>
            <w:lang w:eastAsia="en-US"/>
          </w:rPr>
          <w:tab/>
        </w:r>
        <w:r w:rsidR="00F420CE" w:rsidRPr="00AF5A21">
          <w:rPr>
            <w:rStyle w:val="Hipercze"/>
          </w:rPr>
          <w:t>Podsumowanie i wnioski</w:t>
        </w:r>
        <w:r w:rsidR="00F420CE">
          <w:rPr>
            <w:webHidden/>
          </w:rPr>
          <w:tab/>
        </w:r>
        <w:r>
          <w:rPr>
            <w:webHidden/>
          </w:rPr>
          <w:fldChar w:fldCharType="begin"/>
        </w:r>
        <w:r w:rsidR="00F420CE">
          <w:rPr>
            <w:webHidden/>
          </w:rPr>
          <w:instrText xml:space="preserve"> PAGEREF _Toc526887091 \h </w:instrText>
        </w:r>
        <w:r>
          <w:rPr>
            <w:webHidden/>
          </w:rPr>
        </w:r>
        <w:r>
          <w:rPr>
            <w:webHidden/>
          </w:rPr>
          <w:fldChar w:fldCharType="separate"/>
        </w:r>
        <w:r w:rsidR="00F420CE">
          <w:rPr>
            <w:webHidden/>
          </w:rPr>
          <w:t>21</w:t>
        </w:r>
        <w:r>
          <w:rPr>
            <w:webHidden/>
          </w:rPr>
          <w:fldChar w:fldCharType="end"/>
        </w:r>
      </w:hyperlink>
    </w:p>
    <w:p w:rsidR="00F420CE" w:rsidRDefault="00E76E40">
      <w:pPr>
        <w:pStyle w:val="Spistreci1"/>
        <w:tabs>
          <w:tab w:val="right" w:leader="dot" w:pos="8269"/>
        </w:tabs>
        <w:rPr>
          <w:rFonts w:asciiTheme="minorHAnsi" w:eastAsiaTheme="minorEastAsia" w:hAnsiTheme="minorHAnsi" w:cstheme="minorBidi"/>
          <w:sz w:val="22"/>
          <w:szCs w:val="22"/>
          <w:lang w:eastAsia="en-US"/>
        </w:rPr>
      </w:pPr>
      <w:hyperlink w:anchor="_Toc526887092" w:history="1">
        <w:r w:rsidR="00F420CE" w:rsidRPr="00AF5A21">
          <w:rPr>
            <w:rStyle w:val="Hipercze"/>
          </w:rPr>
          <w:t>Bibliografia</w:t>
        </w:r>
        <w:r w:rsidR="00F420CE">
          <w:rPr>
            <w:webHidden/>
          </w:rPr>
          <w:tab/>
        </w:r>
        <w:r>
          <w:rPr>
            <w:webHidden/>
          </w:rPr>
          <w:fldChar w:fldCharType="begin"/>
        </w:r>
        <w:r w:rsidR="00F420CE">
          <w:rPr>
            <w:webHidden/>
          </w:rPr>
          <w:instrText xml:space="preserve"> PAGEREF _Toc526887092 \h </w:instrText>
        </w:r>
        <w:r>
          <w:rPr>
            <w:webHidden/>
          </w:rPr>
        </w:r>
        <w:r>
          <w:rPr>
            <w:webHidden/>
          </w:rPr>
          <w:fldChar w:fldCharType="separate"/>
        </w:r>
        <w:r w:rsidR="00F420CE">
          <w:rPr>
            <w:webHidden/>
          </w:rPr>
          <w:t>i</w:t>
        </w:r>
        <w:r>
          <w:rPr>
            <w:webHidden/>
          </w:rPr>
          <w:fldChar w:fldCharType="end"/>
        </w:r>
      </w:hyperlink>
    </w:p>
    <w:p w:rsidR="00F420CE" w:rsidRDefault="00E76E40">
      <w:pPr>
        <w:pStyle w:val="Spistreci1"/>
        <w:tabs>
          <w:tab w:val="right" w:leader="dot" w:pos="8269"/>
        </w:tabs>
        <w:rPr>
          <w:rFonts w:asciiTheme="minorHAnsi" w:eastAsiaTheme="minorEastAsia" w:hAnsiTheme="minorHAnsi" w:cstheme="minorBidi"/>
          <w:sz w:val="22"/>
          <w:szCs w:val="22"/>
          <w:lang w:eastAsia="en-US"/>
        </w:rPr>
      </w:pPr>
      <w:hyperlink w:anchor="_Toc526887093" w:history="1">
        <w:r w:rsidR="00F420CE" w:rsidRPr="00AF5A21">
          <w:rPr>
            <w:rStyle w:val="Hipercze"/>
          </w:rPr>
          <w:t>Spis skrótów i symboli</w:t>
        </w:r>
        <w:r w:rsidR="00F420CE">
          <w:rPr>
            <w:webHidden/>
          </w:rPr>
          <w:tab/>
        </w:r>
        <w:r>
          <w:rPr>
            <w:webHidden/>
          </w:rPr>
          <w:fldChar w:fldCharType="begin"/>
        </w:r>
        <w:r w:rsidR="00F420CE">
          <w:rPr>
            <w:webHidden/>
          </w:rPr>
          <w:instrText xml:space="preserve"> PAGEREF _Toc526887093 \h </w:instrText>
        </w:r>
        <w:r>
          <w:rPr>
            <w:webHidden/>
          </w:rPr>
        </w:r>
        <w:r>
          <w:rPr>
            <w:webHidden/>
          </w:rPr>
          <w:fldChar w:fldCharType="separate"/>
        </w:r>
        <w:r w:rsidR="00F420CE">
          <w:rPr>
            <w:webHidden/>
          </w:rPr>
          <w:t>ii</w:t>
        </w:r>
        <w:r>
          <w:rPr>
            <w:webHidden/>
          </w:rPr>
          <w:fldChar w:fldCharType="end"/>
        </w:r>
      </w:hyperlink>
    </w:p>
    <w:p w:rsidR="00F420CE" w:rsidRDefault="00E76E40">
      <w:pPr>
        <w:pStyle w:val="Spistreci1"/>
        <w:tabs>
          <w:tab w:val="right" w:leader="dot" w:pos="8269"/>
        </w:tabs>
        <w:rPr>
          <w:rFonts w:asciiTheme="minorHAnsi" w:eastAsiaTheme="minorEastAsia" w:hAnsiTheme="minorHAnsi" w:cstheme="minorBidi"/>
          <w:sz w:val="22"/>
          <w:szCs w:val="22"/>
          <w:lang w:eastAsia="en-US"/>
        </w:rPr>
      </w:pPr>
      <w:hyperlink w:anchor="_Toc526887094" w:history="1">
        <w:r w:rsidR="00F420CE" w:rsidRPr="00AF5A21">
          <w:rPr>
            <w:rStyle w:val="Hipercze"/>
          </w:rPr>
          <w:t>Zawartość dołączonej płyty</w:t>
        </w:r>
        <w:r w:rsidR="00F420CE">
          <w:rPr>
            <w:webHidden/>
          </w:rPr>
          <w:tab/>
        </w:r>
        <w:r>
          <w:rPr>
            <w:webHidden/>
          </w:rPr>
          <w:fldChar w:fldCharType="begin"/>
        </w:r>
        <w:r w:rsidR="00F420CE">
          <w:rPr>
            <w:webHidden/>
          </w:rPr>
          <w:instrText xml:space="preserve"> PAGEREF _Toc526887094 \h </w:instrText>
        </w:r>
        <w:r>
          <w:rPr>
            <w:webHidden/>
          </w:rPr>
        </w:r>
        <w:r>
          <w:rPr>
            <w:webHidden/>
          </w:rPr>
          <w:fldChar w:fldCharType="separate"/>
        </w:r>
        <w:r w:rsidR="00F420CE">
          <w:rPr>
            <w:webHidden/>
          </w:rPr>
          <w:t>iii</w:t>
        </w:r>
        <w:r>
          <w:rPr>
            <w:webHidden/>
          </w:rPr>
          <w:fldChar w:fldCharType="end"/>
        </w:r>
      </w:hyperlink>
    </w:p>
    <w:p w:rsidR="00F420CE" w:rsidRDefault="00E76E40">
      <w:pPr>
        <w:pStyle w:val="Spistreci1"/>
        <w:tabs>
          <w:tab w:val="right" w:leader="dot" w:pos="8269"/>
        </w:tabs>
        <w:rPr>
          <w:rFonts w:asciiTheme="minorHAnsi" w:eastAsiaTheme="minorEastAsia" w:hAnsiTheme="minorHAnsi" w:cstheme="minorBidi"/>
          <w:sz w:val="22"/>
          <w:szCs w:val="22"/>
          <w:lang w:eastAsia="en-US"/>
        </w:rPr>
      </w:pPr>
      <w:hyperlink w:anchor="_Toc526887095" w:history="1">
        <w:r w:rsidR="00F420CE" w:rsidRPr="00AF5A21">
          <w:rPr>
            <w:rStyle w:val="Hipercze"/>
          </w:rPr>
          <w:t>Spis rysunków</w:t>
        </w:r>
        <w:r w:rsidR="00F420CE">
          <w:rPr>
            <w:webHidden/>
          </w:rPr>
          <w:tab/>
        </w:r>
        <w:r>
          <w:rPr>
            <w:webHidden/>
          </w:rPr>
          <w:fldChar w:fldCharType="begin"/>
        </w:r>
        <w:r w:rsidR="00F420CE">
          <w:rPr>
            <w:webHidden/>
          </w:rPr>
          <w:instrText xml:space="preserve"> PAGEREF _Toc526887095 \h </w:instrText>
        </w:r>
        <w:r>
          <w:rPr>
            <w:webHidden/>
          </w:rPr>
        </w:r>
        <w:r>
          <w:rPr>
            <w:webHidden/>
          </w:rPr>
          <w:fldChar w:fldCharType="separate"/>
        </w:r>
        <w:r w:rsidR="00F420CE">
          <w:rPr>
            <w:webHidden/>
          </w:rPr>
          <w:t>iv</w:t>
        </w:r>
        <w:r>
          <w:rPr>
            <w:webHidden/>
          </w:rPr>
          <w:fldChar w:fldCharType="end"/>
        </w:r>
      </w:hyperlink>
    </w:p>
    <w:p w:rsidR="00F420CE" w:rsidRDefault="00E76E40">
      <w:pPr>
        <w:pStyle w:val="Spistreci1"/>
        <w:tabs>
          <w:tab w:val="right" w:leader="dot" w:pos="8269"/>
        </w:tabs>
        <w:rPr>
          <w:rFonts w:asciiTheme="minorHAnsi" w:eastAsiaTheme="minorEastAsia" w:hAnsiTheme="minorHAnsi" w:cstheme="minorBidi"/>
          <w:sz w:val="22"/>
          <w:szCs w:val="22"/>
          <w:lang w:eastAsia="en-US"/>
        </w:rPr>
      </w:pPr>
      <w:hyperlink w:anchor="_Toc526887096" w:history="1">
        <w:r w:rsidR="00F420CE" w:rsidRPr="00AF5A21">
          <w:rPr>
            <w:rStyle w:val="Hipercze"/>
          </w:rPr>
          <w:t>Spis tabel</w:t>
        </w:r>
        <w:r w:rsidR="00F420CE">
          <w:rPr>
            <w:webHidden/>
          </w:rPr>
          <w:tab/>
        </w:r>
        <w:r>
          <w:rPr>
            <w:webHidden/>
          </w:rPr>
          <w:fldChar w:fldCharType="begin"/>
        </w:r>
        <w:r w:rsidR="00F420CE">
          <w:rPr>
            <w:webHidden/>
          </w:rPr>
          <w:instrText xml:space="preserve"> PAGEREF _Toc526887096 \h </w:instrText>
        </w:r>
        <w:r>
          <w:rPr>
            <w:webHidden/>
          </w:rPr>
        </w:r>
        <w:r>
          <w:rPr>
            <w:webHidden/>
          </w:rPr>
          <w:fldChar w:fldCharType="separate"/>
        </w:r>
        <w:r w:rsidR="00F420CE">
          <w:rPr>
            <w:webHidden/>
          </w:rPr>
          <w:t>v</w:t>
        </w:r>
        <w:r>
          <w:rPr>
            <w:webHidden/>
          </w:rPr>
          <w:fldChar w:fldCharType="end"/>
        </w:r>
      </w:hyperlink>
    </w:p>
    <w:p w:rsidR="001D381A" w:rsidRPr="005E07A9" w:rsidRDefault="00E76E40" w:rsidP="001D381A">
      <w:pPr>
        <w:rPr>
          <w:b/>
          <w:bCs/>
        </w:rPr>
      </w:pPr>
      <w:r w:rsidRPr="005E07A9">
        <w:rPr>
          <w:b/>
          <w:bCs/>
        </w:rPr>
        <w:fldChar w:fldCharType="end"/>
      </w:r>
    </w:p>
    <w:p w:rsidR="001D381A" w:rsidRPr="005E07A9" w:rsidRDefault="001D381A" w:rsidP="001D381A">
      <w:r w:rsidRPr="005E07A9">
        <w:rPr>
          <w:b/>
          <w:bCs/>
        </w:rPr>
        <w:br w:type="page"/>
      </w:r>
    </w:p>
    <w:p w:rsidR="00B24E03" w:rsidRPr="005E07A9" w:rsidRDefault="00B24E03">
      <w:pPr>
        <w:overflowPunct/>
        <w:autoSpaceDE/>
        <w:autoSpaceDN/>
        <w:adjustRightInd/>
        <w:textAlignment w:val="auto"/>
      </w:pPr>
    </w:p>
    <w:p w:rsidR="00C05998" w:rsidRDefault="00C05998">
      <w:pPr>
        <w:overflowPunct/>
        <w:autoSpaceDE/>
        <w:autoSpaceDN/>
        <w:adjustRightInd/>
        <w:textAlignment w:val="auto"/>
        <w:sectPr w:rsidR="00C05998" w:rsidSect="00326F59">
          <w:headerReference w:type="even" r:id="rId12"/>
          <w:headerReference w:type="default" r:id="rId13"/>
          <w:footnotePr>
            <w:numRestart w:val="eachPage"/>
          </w:footnotePr>
          <w:type w:val="oddPage"/>
          <w:pgSz w:w="11907" w:h="16840" w:code="9"/>
          <w:pgMar w:top="2155" w:right="2552" w:bottom="2778" w:left="1701" w:header="1814" w:footer="1814" w:gutter="0"/>
          <w:pgNumType w:fmt="lowerRoman" w:start="1"/>
          <w:cols w:space="708"/>
          <w:docGrid w:linePitch="326"/>
        </w:sectPr>
      </w:pPr>
    </w:p>
    <w:p w:rsidR="00E45A30" w:rsidRDefault="008A6306" w:rsidP="001F24F6">
      <w:pPr>
        <w:pStyle w:val="Nagwek1"/>
      </w:pPr>
      <w:bookmarkStart w:id="0" w:name="_Toc376900764"/>
      <w:bookmarkStart w:id="1" w:name="_Toc526887085"/>
      <w:r w:rsidRPr="00134CD9">
        <w:lastRenderedPageBreak/>
        <w:t>Wstęp</w:t>
      </w:r>
      <w:bookmarkEnd w:id="0"/>
      <w:bookmarkEnd w:id="1"/>
    </w:p>
    <w:p w:rsidR="00162E91" w:rsidRDefault="00E40215" w:rsidP="0073128A">
      <w:pPr>
        <w:pStyle w:val="Tekstpods"/>
      </w:pPr>
      <w:r>
        <w:t>Od pojawienia się pierwszych telefonów komórkowych na początku lat '90 XX wieku urządzenia mobile stały się nieodłącznym elementem codziennego funkcjonowania ludzi na całym świecie. Wraz z wzrostem liczby osób pos</w:t>
      </w:r>
      <w:r w:rsidR="00DA3C4D">
        <w:t>iadających smartfony</w:t>
      </w:r>
      <w:r w:rsidR="00162E91">
        <w:t>,</w:t>
      </w:r>
      <w:r>
        <w:t xml:space="preserve"> </w:t>
      </w:r>
      <w:r w:rsidR="00162E91">
        <w:t>gry</w:t>
      </w:r>
      <w:r>
        <w:t xml:space="preserve"> na urządzenia mobilne</w:t>
      </w:r>
      <w:r w:rsidR="00162E91">
        <w:t xml:space="preserve"> zyskiwały coraz to większą popularność. Zgodnie z statystykami podanymi przez Newzoo w 2018 roku 2.3 miliarda graczy na całym świecie wydało ponad 60 miliardów dolarów na gry mobile</w:t>
      </w:r>
      <w:r w:rsidR="005B2CF9">
        <w:t xml:space="preserve"> [1]</w:t>
      </w:r>
      <w:r w:rsidR="00162E91">
        <w:t>.</w:t>
      </w:r>
    </w:p>
    <w:p w:rsidR="009731A2" w:rsidRDefault="00162E91" w:rsidP="0073128A">
      <w:pPr>
        <w:pStyle w:val="Tekstpods"/>
      </w:pPr>
      <w:r>
        <w:t xml:space="preserve">Celem </w:t>
      </w:r>
      <w:r w:rsidR="00BC1CAF">
        <w:t>niniejszej</w:t>
      </w:r>
      <w:r>
        <w:t xml:space="preserve"> pracy jest</w:t>
      </w:r>
      <w:r w:rsidR="00BC1CAF">
        <w:t xml:space="preserve"> napisanie aplikacji mobilnej implementującej klasyczną grę Arkanoid</w:t>
      </w:r>
      <w:r>
        <w:t>.</w:t>
      </w:r>
      <w:r w:rsidR="00BC1CAF">
        <w:t xml:space="preserve"> Aplikacja będzie przeznaczona na urządzenia z systemem operacyjnym Android, który jest teraz najpopular</w:t>
      </w:r>
      <w:r w:rsidR="00DA3C4D">
        <w:t>niejszym systemem na smartfony</w:t>
      </w:r>
      <w:r w:rsidR="00BC1CAF">
        <w:t xml:space="preserve">. Gracz będzie się mógł zmierzyć z kilkunastoma etapami o rosnącym poziomie trudności w których jego celem będzie zniszczenie wszystkich </w:t>
      </w:r>
      <w:r>
        <w:t xml:space="preserve"> </w:t>
      </w:r>
      <w:r w:rsidR="00BC1CAF">
        <w:t>punktowanych bloczków.</w:t>
      </w:r>
      <w:r w:rsidR="009731A2">
        <w:t xml:space="preserve"> </w:t>
      </w:r>
    </w:p>
    <w:p w:rsidR="00FD2CAB" w:rsidRDefault="009731A2" w:rsidP="0073128A">
      <w:pPr>
        <w:pStyle w:val="Tekstpods"/>
      </w:pPr>
      <w:r>
        <w:t>Zakres prac nad projektem będzie obejmował analizę problemu oraz określenie wymagań i funkcjonalności programu. Następnie zostaną wybrane narzędzia najlepiej nadające się</w:t>
      </w:r>
      <w:r w:rsidR="00BC1CAF">
        <w:t xml:space="preserve"> </w:t>
      </w:r>
      <w:r>
        <w:t xml:space="preserve">do osiągnięcia zamierzonego efektu. Po </w:t>
      </w:r>
      <w:r w:rsidR="001348B1">
        <w:t>fazie tworzenia gry zostanie ona poddana testowaniu, w trakcie którego zostaną zebrane opinie graczy odnoście gry</w:t>
      </w:r>
      <w:r w:rsidR="001348B1" w:rsidRPr="001348B1">
        <w:t xml:space="preserve"> </w:t>
      </w:r>
      <w:r w:rsidR="001348B1">
        <w:t>oraz ewentualnych</w:t>
      </w:r>
      <w:r>
        <w:t xml:space="preserve"> </w:t>
      </w:r>
      <w:r w:rsidR="001348B1">
        <w:t>poprawek i nowych funkcji w przyszłości.</w:t>
      </w:r>
    </w:p>
    <w:p w:rsidR="0004418F" w:rsidRDefault="00DA3C4D" w:rsidP="009D4824">
      <w:pPr>
        <w:pStyle w:val="Tekstpods"/>
      </w:pPr>
      <w:r>
        <w:t xml:space="preserve">Praca składa się z XXX rozdziałów. </w:t>
      </w:r>
      <w:r w:rsidR="001348B1">
        <w:t xml:space="preserve">W rozdziale pt. "Analiza </w:t>
      </w:r>
      <w:r w:rsidR="009B1FE5">
        <w:t>tematu</w:t>
      </w:r>
      <w:r w:rsidR="001348B1">
        <w:t>"</w:t>
      </w:r>
      <w:r w:rsidR="009B1FE5">
        <w:t xml:space="preserve"> zostanie przedstawiona krótka historia rozwoju gier mobilnych oraz</w:t>
      </w:r>
      <w:r w:rsidR="009D4824">
        <w:t xml:space="preserve"> główne założenia odnośnie</w:t>
      </w:r>
      <w:r w:rsidR="009B1FE5">
        <w:t xml:space="preserve"> aplikacji</w:t>
      </w:r>
      <w:r w:rsidR="009D4824">
        <w:t xml:space="preserve">, jej elementów oraz dodatkowych funkcji aplikacji. Trzeci rozdział będzie poświęcony wymaganiom sprzętowym i narzędziom użytym do napisania programu. Następne dwa rozdziały będą </w:t>
      </w:r>
      <w:r w:rsidR="009D4824">
        <w:lastRenderedPageBreak/>
        <w:t>zawierały kolejno specyfikację zewnętrzną i wew</w:t>
      </w:r>
      <w:r w:rsidR="00F965F5">
        <w:t>n</w:t>
      </w:r>
      <w:r w:rsidR="009D4824">
        <w:t>ętrzną aplikacji. Rozdział "Weryfikacja i walidacja" przedstawi wyniki testowania gry na grupie graczy o różnych poziomach doświadczenia z grami mobilnymi</w:t>
      </w:r>
      <w:r w:rsidR="002013F2">
        <w:t>, ich opinie na temat aplikacji i rezultaty wprowadzonych poprawek.</w:t>
      </w:r>
    </w:p>
    <w:p w:rsidR="002013F2" w:rsidRDefault="002013F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2013F2" w:rsidRPr="009D4824" w:rsidRDefault="002013F2" w:rsidP="009D4824">
      <w:pPr>
        <w:pStyle w:val="Tekstpods"/>
        <w:sectPr w:rsidR="002013F2" w:rsidRPr="009D4824" w:rsidSect="00326F59">
          <w:headerReference w:type="default" r:id="rId14"/>
          <w:footnotePr>
            <w:numRestart w:val="eachPage"/>
          </w:footnotePr>
          <w:pgSz w:w="11907" w:h="16840" w:code="9"/>
          <w:pgMar w:top="2155" w:right="2552" w:bottom="2778" w:left="1701" w:header="1814" w:footer="1814" w:gutter="0"/>
          <w:cols w:space="708"/>
          <w:docGrid w:linePitch="326"/>
        </w:sectPr>
      </w:pPr>
    </w:p>
    <w:p w:rsidR="008A6306" w:rsidRPr="005E07A9" w:rsidRDefault="008A6306">
      <w:pPr>
        <w:overflowPunct/>
        <w:autoSpaceDE/>
        <w:autoSpaceDN/>
        <w:adjustRightInd/>
        <w:textAlignment w:val="auto"/>
        <w:rPr>
          <w:b/>
          <w:kern w:val="28"/>
          <w:sz w:val="29"/>
        </w:rPr>
      </w:pPr>
    </w:p>
    <w:p w:rsidR="003A0DC3" w:rsidRDefault="008A6306" w:rsidP="003A0DC3">
      <w:pPr>
        <w:pStyle w:val="Nagwek1"/>
      </w:pPr>
      <w:bookmarkStart w:id="2" w:name="_Toc526887086"/>
      <w:r w:rsidRPr="005E07A9">
        <w:t>Analiza tematu</w:t>
      </w:r>
      <w:bookmarkEnd w:id="2"/>
    </w:p>
    <w:p w:rsidR="00875FE4" w:rsidRDefault="00875FE4" w:rsidP="00875FE4">
      <w:pPr>
        <w:pStyle w:val="Nagwek2"/>
      </w:pPr>
      <w:r>
        <w:t>Gry Mobilne</w:t>
      </w:r>
    </w:p>
    <w:p w:rsidR="00875FE4" w:rsidRDefault="00875FE4" w:rsidP="00875FE4">
      <w:pPr>
        <w:pStyle w:val="Tekstpods"/>
      </w:pPr>
      <w:r>
        <w:t xml:space="preserve">Jeden z pierwszych szeroko dostępnych </w:t>
      </w:r>
      <w:r w:rsidR="005D4E2D">
        <w:t xml:space="preserve">modeli </w:t>
      </w:r>
      <w:r>
        <w:t>telefonów kom</w:t>
      </w:r>
      <w:r w:rsidR="00A47AE5">
        <w:t>órkowych Nokia 6610 (wprowadzony</w:t>
      </w:r>
      <w:r>
        <w:t xml:space="preserve"> na rynek w 1997r.)</w:t>
      </w:r>
      <w:r w:rsidR="00A47AE5">
        <w:t xml:space="preserve"> posiadał zainstalowaną standardowo</w:t>
      </w:r>
      <w:r>
        <w:t xml:space="preserve"> grę Snake, która bardzo szybko stała się klasykiem swojeg</w:t>
      </w:r>
      <w:r w:rsidR="00A47AE5">
        <w:t>o gatunku. Dzięki prostym zasadom</w:t>
      </w:r>
      <w:r>
        <w:t xml:space="preserve"> i po</w:t>
      </w:r>
      <w:r w:rsidR="00A47AE5">
        <w:t>tencjalnie niekończącej się</w:t>
      </w:r>
      <w:r>
        <w:t xml:space="preserve"> rozgrywce idealnie nadawała się na platformę jaką j</w:t>
      </w:r>
      <w:r w:rsidR="00A47AE5">
        <w:t>est telefon komórkowy</w:t>
      </w:r>
      <w:r w:rsidR="005D4E2D">
        <w:t xml:space="preserve">. </w:t>
      </w:r>
    </w:p>
    <w:p w:rsidR="00061A7B" w:rsidRDefault="00061A7B" w:rsidP="00875FE4">
      <w:pPr>
        <w:pStyle w:val="Tekstpods"/>
      </w:pPr>
      <w:r>
        <w:t>Kolejnym krokiem w rozwoju gier na urządzenia mobil</w:t>
      </w:r>
      <w:r w:rsidR="00A47AE5">
        <w:t>n</w:t>
      </w:r>
      <w:r>
        <w:t>e było pojawienie się możliwości</w:t>
      </w:r>
      <w:r w:rsidR="00770890">
        <w:t xml:space="preserve"> połączenia telefonów z Internetem. Dzięki temu producenci mogli o wiele łatwiej dotrzeć do klientów chętnych na zakup ich gier. Lata 2000-2008 cechują się szeroką różnorodnością rodzajów gier dostępnych na telefony komórkowe, poczynając od wyścigów 3D</w:t>
      </w:r>
      <w:r w:rsidR="00A47AE5">
        <w:t>,</w:t>
      </w:r>
      <w:r w:rsidR="00770890">
        <w:t xml:space="preserve"> a kończąc na grach logicznych.</w:t>
      </w:r>
    </w:p>
    <w:p w:rsidR="001706F4" w:rsidRDefault="00770890" w:rsidP="0027530F">
      <w:pPr>
        <w:pStyle w:val="Tekstpods"/>
      </w:pPr>
      <w:r>
        <w:t xml:space="preserve">Przełomem na rynku rozrywki mobilnej było </w:t>
      </w:r>
      <w:r w:rsidR="00E92789">
        <w:t xml:space="preserve">udostępnienie </w:t>
      </w:r>
      <w:r>
        <w:t xml:space="preserve">przez firmę Apple </w:t>
      </w:r>
      <w:r w:rsidR="00E92789">
        <w:t>usługi App Store</w:t>
      </w:r>
      <w:r w:rsidR="00A47AE5">
        <w:t>, co umożliwiło</w:t>
      </w:r>
      <w:r w:rsidR="00E92789">
        <w:t xml:space="preserve"> wielu developerom na udostępnienie swoich aplikacji użytkownikom iPhone'a. Wiązało się to j</w:t>
      </w:r>
      <w:r w:rsidR="002450DD">
        <w:t>ednak z dodatkowymi wyzwaniami</w:t>
      </w:r>
      <w:r w:rsidR="00F6177D">
        <w:t>,</w:t>
      </w:r>
      <w:r w:rsidR="002450DD">
        <w:t xml:space="preserve"> ponieważ p</w:t>
      </w:r>
      <w:r w:rsidR="00E92789">
        <w:t>ojawienie się iPhone'a zapoczątkowało</w:t>
      </w:r>
      <w:r w:rsidR="002450DD">
        <w:t xml:space="preserve"> wyparcie klawiatur na rzecz</w:t>
      </w:r>
      <w:r w:rsidR="00A47AE5">
        <w:t xml:space="preserve"> ekranów dotykowych</w:t>
      </w:r>
      <w:r w:rsidR="002450DD">
        <w:t>. Wymagało to od programistów zaprojektowania gier wykorzystujących ten nowy rodzaj interfejsu. Jednymi z pierwszych aplikacji które zdobyły popularność były gry Angry Birds i Doodle Jump.</w:t>
      </w:r>
    </w:p>
    <w:p w:rsidR="00745F71" w:rsidRDefault="00745F71" w:rsidP="0027530F">
      <w:pPr>
        <w:pStyle w:val="Tekstpods"/>
      </w:pPr>
      <w:r>
        <w:lastRenderedPageBreak/>
        <w:t>Obecnie rynek gier mobilnych stanowi ponad 50% całego rynku gier komputerowych. Dzięk</w:t>
      </w:r>
      <w:r w:rsidR="00A47AE5">
        <w:t xml:space="preserve">i coraz to lepszym  </w:t>
      </w:r>
      <w:r w:rsidR="003D731D">
        <w:t xml:space="preserve">smartfonom </w:t>
      </w:r>
      <w:r>
        <w:t>oraz narzędziom ułatwiającym tworzenie programów na platformy</w:t>
      </w:r>
      <w:r w:rsidR="00EF6432">
        <w:t xml:space="preserve"> mobilne</w:t>
      </w:r>
      <w:r>
        <w:t xml:space="preserve"> </w:t>
      </w:r>
      <w:r w:rsidR="00EF6432">
        <w:t>różnorodność typów gier jakie mogą zostać zaimplementowane jest olbrzymia, co pozwala na eksperymentowanie z nowymi pomysłami lub interpretacje starych na nowej</w:t>
      </w:r>
      <w:r w:rsidR="00A47AE5">
        <w:t xml:space="preserve"> platformie jaką są telefony komórkowe</w:t>
      </w:r>
      <w:r w:rsidR="006328FE">
        <w:t>[10]</w:t>
      </w:r>
      <w:r w:rsidR="00EF6432">
        <w:t>.</w:t>
      </w:r>
    </w:p>
    <w:p w:rsidR="008B7145" w:rsidRDefault="00EF6432" w:rsidP="008B7145">
      <w:pPr>
        <w:pStyle w:val="Nagwek2"/>
      </w:pPr>
      <w:r>
        <w:t>Cel pracy</w:t>
      </w:r>
    </w:p>
    <w:p w:rsidR="008B7145" w:rsidRDefault="003F28BF" w:rsidP="008B7145">
      <w:pPr>
        <w:pStyle w:val="Tekstpods"/>
      </w:pPr>
      <w:r>
        <w:t xml:space="preserve">Celem </w:t>
      </w:r>
      <w:r w:rsidR="008B7145">
        <w:t>pracy jest</w:t>
      </w:r>
      <w:r w:rsidR="00A47AE5">
        <w:t xml:space="preserve"> zaprojektowanie i</w:t>
      </w:r>
      <w:r w:rsidR="008B7145">
        <w:t xml:space="preserve"> zaimplementowanie gry typu Arkanoid na system operacyjny An</w:t>
      </w:r>
      <w:r w:rsidR="00973623">
        <w:t>d</w:t>
      </w:r>
      <w:r w:rsidR="008B7145">
        <w:t xml:space="preserve">roid. </w:t>
      </w:r>
    </w:p>
    <w:p w:rsidR="008B7145" w:rsidRDefault="008B7145" w:rsidP="008B7145">
      <w:pPr>
        <w:pStyle w:val="Nagwek3"/>
      </w:pPr>
      <w:r>
        <w:t>Arkanoid</w:t>
      </w:r>
    </w:p>
    <w:p w:rsidR="001B2102" w:rsidRDefault="007B06D2" w:rsidP="008B7145">
      <w:pPr>
        <w:pStyle w:val="Tekstpods"/>
      </w:pPr>
      <w:r>
        <w:t>Oryginalny</w:t>
      </w:r>
      <w:r w:rsidR="00973623">
        <w:t xml:space="preserve"> Arkanoid był grą</w:t>
      </w:r>
      <w:r w:rsidR="00A47AE5">
        <w:t xml:space="preserve"> na automaty do gier wprowadzony na rynek</w:t>
      </w:r>
      <w:r w:rsidR="00973623">
        <w:t xml:space="preserve"> przez japońskie studio Taito w 1986r. Rozbudował on rozgrywkę znaną z gry Breakout dodając power-up'y, różne rodzaje bloczków oraz nowe etapy.</w:t>
      </w:r>
      <w:r w:rsidR="00A47AE5">
        <w:t xml:space="preserve"> </w:t>
      </w:r>
      <w:r w:rsidR="00752E5F">
        <w:t xml:space="preserve">Rys.2.1 przedstawia pierwszy poziom Arkanoida.  </w:t>
      </w:r>
    </w:p>
    <w:p w:rsidR="001B2102" w:rsidRDefault="001B2102" w:rsidP="001B2102">
      <w:pPr>
        <w:pStyle w:val="Tekstpods"/>
        <w:keepNext/>
        <w:jc w:val="center"/>
      </w:pPr>
      <w:r>
        <w:rPr>
          <w:noProof/>
        </w:rPr>
        <w:drawing>
          <wp:inline distT="0" distB="0" distL="0" distR="0">
            <wp:extent cx="1883445" cy="2148840"/>
            <wp:effectExtent l="19050" t="0" r="2505" b="0"/>
            <wp:docPr id="3" name="Obraz 2" descr="220px-Arkan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Arkanoid.png"/>
                    <pic:cNvPicPr/>
                  </pic:nvPicPr>
                  <pic:blipFill>
                    <a:blip r:embed="rId15"/>
                    <a:stretch>
                      <a:fillRect/>
                    </a:stretch>
                  </pic:blipFill>
                  <pic:spPr>
                    <a:xfrm>
                      <a:off x="0" y="0"/>
                      <a:ext cx="1883445" cy="2148840"/>
                    </a:xfrm>
                    <a:prstGeom prst="rect">
                      <a:avLst/>
                    </a:prstGeom>
                  </pic:spPr>
                </pic:pic>
              </a:graphicData>
            </a:graphic>
          </wp:inline>
        </w:drawing>
      </w:r>
    </w:p>
    <w:p w:rsidR="008B7145" w:rsidRDefault="00373222" w:rsidP="001B2102">
      <w:pPr>
        <w:pStyle w:val="Legenda"/>
        <w:jc w:val="center"/>
      </w:pPr>
      <w:r>
        <w:t>Rys.</w:t>
      </w:r>
      <w:r w:rsidR="003F28BF">
        <w:t>2</w:t>
      </w:r>
      <w:r w:rsidR="001B2102">
        <w:t>.</w:t>
      </w:r>
      <w:r w:rsidR="003F28BF">
        <w:t>1.</w:t>
      </w:r>
      <w:r w:rsidR="001B2102">
        <w:t xml:space="preserve"> </w:t>
      </w:r>
      <w:r w:rsidR="001B2102" w:rsidRPr="003F28BF">
        <w:rPr>
          <w:i/>
        </w:rPr>
        <w:t xml:space="preserve">Arkanoid </w:t>
      </w:r>
      <w:r w:rsidR="003F28BF" w:rsidRPr="003F28BF">
        <w:rPr>
          <w:i/>
        </w:rPr>
        <w:t xml:space="preserve">rok </w:t>
      </w:r>
      <w:r w:rsidR="001B2102" w:rsidRPr="003F28BF">
        <w:rPr>
          <w:i/>
        </w:rPr>
        <w:t>1986</w:t>
      </w:r>
    </w:p>
    <w:p w:rsidR="001B2102" w:rsidRPr="001B2102" w:rsidRDefault="001B2102" w:rsidP="001B2102"/>
    <w:p w:rsidR="00973623" w:rsidRDefault="00973623" w:rsidP="008B7145">
      <w:pPr>
        <w:pStyle w:val="Tekstpods"/>
      </w:pPr>
      <w:r>
        <w:lastRenderedPageBreak/>
        <w:t xml:space="preserve">Gracz sterował statkiem kosmicznym "Vaus", który służył za platformę od której gracz miał odbijać piłkę nie pozwalając jej spaść poza pole gry. Uderzenie piłki w bloczek powodowało zniszczenie bloczka i naliczenie punktów graczowi. Po zniszczeniu wszystkich bloczków odblokowywała się możliwość przejścia do następnego etapu. W trakcie rozgrywki można było ulepszyć </w:t>
      </w:r>
      <w:r w:rsidR="005C24F4">
        <w:t>Vaus zbierając ulepszenia (możliwość strzelania rakietami, dodatkowe piłeczki, życia, poszerzenie platformy, itp. ) spadające z góry.</w:t>
      </w:r>
    </w:p>
    <w:p w:rsidR="005C24F4" w:rsidRDefault="005C24F4" w:rsidP="008B7145">
      <w:pPr>
        <w:pStyle w:val="Tekstpods"/>
      </w:pPr>
      <w:r>
        <w:t>Gra od samego początku cieszyła się popularnością. W recenzji Clare Edgeley dla grudniowego wydania  czasopisma "Computer and Video Games" porównała go do Pong'a i Space Invaders z powodu prostoty i uzależniającej rozgrywki Arkanoida</w:t>
      </w:r>
      <w:r w:rsidR="00502761">
        <w:t xml:space="preserve"> [5]</w:t>
      </w:r>
      <w:r w:rsidR="001B2102">
        <w:t>.</w:t>
      </w:r>
    </w:p>
    <w:p w:rsidR="001B2102" w:rsidRDefault="001B2102" w:rsidP="001B2102">
      <w:pPr>
        <w:pStyle w:val="Nagwek3"/>
      </w:pPr>
      <w:r>
        <w:t>Założenia i funkcje</w:t>
      </w:r>
    </w:p>
    <w:p w:rsidR="007B06D2" w:rsidRDefault="003F28BF" w:rsidP="001B2102">
      <w:pPr>
        <w:pStyle w:val="Tekstpods"/>
      </w:pPr>
      <w:r>
        <w:t>Biorąc pod uwagę gwałtowny wzrost popytu na gry mobilne oraz popularność gier zręcznościowych na urządzania przenośne Arkanoid</w:t>
      </w:r>
      <w:r w:rsidR="0026428B">
        <w:t xml:space="preserve"> jest doskonałym wyborem na grę na telefon. Implementacja Arkanoid'a będąca celem tej </w:t>
      </w:r>
      <w:r w:rsidR="00672923">
        <w:t>pracy będzie pozwalała graczowi</w:t>
      </w:r>
      <w:r w:rsidR="0026428B">
        <w:t>,</w:t>
      </w:r>
      <w:r w:rsidR="00672923">
        <w:t xml:space="preserve"> </w:t>
      </w:r>
      <w:r w:rsidR="0026428B">
        <w:t xml:space="preserve">tak jak w oryginale, </w:t>
      </w:r>
      <w:r w:rsidR="006D119B">
        <w:t xml:space="preserve"> </w:t>
      </w:r>
      <w:r w:rsidR="0026428B">
        <w:t>na sterowanie platformą odbijającą piłeczkę do zbijania bloczków. Dodatkowo gracz będzie mógł zbierać ulepszenia, które pomogą mu w przejściu poziomów. Ponadto do gry zostanie dodany system "Combo", dzięki któremu zniszczen</w:t>
      </w:r>
      <w:r w:rsidR="00436A32">
        <w:t>ie kilku bloczków bez dotknięcia piłeczki przez platformę spow</w:t>
      </w:r>
      <w:r w:rsidR="00672923">
        <w:t>oduje naliczenie większej liczby</w:t>
      </w:r>
      <w:r w:rsidR="00436A32">
        <w:t xml:space="preserve"> punktów. </w:t>
      </w:r>
    </w:p>
    <w:p w:rsidR="0026428B" w:rsidRDefault="00607A74" w:rsidP="001B2102">
      <w:pPr>
        <w:pStyle w:val="Tekstpods"/>
      </w:pPr>
      <w:r>
        <w:t>Ekran główny gry pozwoli graczowi na przejście do ekranu wyboru poziomu lub do tablicy z wynikami. Przy zwycięstwie lub porażce będą wyświetlał</w:t>
      </w:r>
      <w:r w:rsidR="00672923">
        <w:t>y</w:t>
      </w:r>
      <w:r>
        <w:t xml:space="preserve"> się panele informujące użytkownika o jego sukcesie lub przegranej i dające mu opcje</w:t>
      </w:r>
      <w:r w:rsidR="0073136C">
        <w:t xml:space="preserve"> do przejścia do następnego etapu, restartu poziomu, powrotu do ekranu startowego lub wyjścia z gry. W trakcie rozgrywki będzie istniała również możliwość spauzowania gry przy pomocy przycisku pauzy u góry ekranu. </w:t>
      </w:r>
      <w:r w:rsidR="00436A32">
        <w:t>Wyniki po przejściu każdego etapu będą zapisywane i będzie je można wyświetlić na ekranie "Highscores".</w:t>
      </w:r>
      <w:r w:rsidR="00502761">
        <w:t xml:space="preserve"> Ponadto będzie istniała możliwość wykasowania wszystkich wyników z pamięci gry.</w:t>
      </w:r>
    </w:p>
    <w:p w:rsidR="00DE6C5D" w:rsidRDefault="00DE6C5D" w:rsidP="00DE6C5D">
      <w:pPr>
        <w:pStyle w:val="Nagwek2"/>
      </w:pPr>
      <w:r>
        <w:lastRenderedPageBreak/>
        <w:t>Istniejące rozwiązania</w:t>
      </w:r>
    </w:p>
    <w:p w:rsidR="00DE6C5D" w:rsidRDefault="00DE6C5D" w:rsidP="00DE6C5D">
      <w:pPr>
        <w:pStyle w:val="Tekstpods"/>
      </w:pPr>
      <w:r>
        <w:t>Sklep</w:t>
      </w:r>
      <w:r w:rsidR="00672923">
        <w:t xml:space="preserve"> Google</w:t>
      </w:r>
      <w:r>
        <w:t xml:space="preserve"> Play</w:t>
      </w:r>
      <w:r w:rsidR="00593BC3">
        <w:t xml:space="preserve"> </w:t>
      </w:r>
      <w:r>
        <w:t>jest domyślną usługą wykorzystywaną przez większość użytkowników Androida w celu odkrywania, porównywania i instalacji aplikacji na urządzenia z tym systemem. Po wpisaniu w pole wyszukiwania "arkanoid" zostają wyświetlone aplikacje, które według wyszukiwarki najlepiej spełniają podane kryterium. Na wyniki wyszukiwania mają wpływ popularność aplikacji, ocena użytkowników, czy aplikacja jest darmowa, itp.</w:t>
      </w:r>
    </w:p>
    <w:p w:rsidR="00593BC3" w:rsidRPr="00DE6C5D" w:rsidRDefault="00593BC3" w:rsidP="00DE6C5D">
      <w:pPr>
        <w:pStyle w:val="Tekstpods"/>
      </w:pPr>
      <w:r>
        <w:t>Poniżej zostaną krótko opi</w:t>
      </w:r>
      <w:r w:rsidR="00672923">
        <w:t>sane 3 przykładowe implementacje</w:t>
      </w:r>
      <w:r>
        <w:t xml:space="preserve"> gry typu Arkanoid znalezione w sklepie </w:t>
      </w:r>
      <w:r w:rsidR="00672923">
        <w:t xml:space="preserve">Google </w:t>
      </w:r>
      <w:r>
        <w:t xml:space="preserve">Play. Wszystkie </w:t>
      </w:r>
      <w:r w:rsidR="00672923">
        <w:t>gry były dostępne do pobrania</w:t>
      </w:r>
      <w:r>
        <w:t xml:space="preserve"> dnia 8.12.2018.</w:t>
      </w:r>
    </w:p>
    <w:p w:rsidR="006D119B" w:rsidRDefault="00593BC3" w:rsidP="00593BC3">
      <w:pPr>
        <w:pStyle w:val="Nagwek3"/>
      </w:pPr>
      <w:r>
        <w:t>Brick Breaker Star: Space King</w:t>
      </w:r>
    </w:p>
    <w:p w:rsidR="00593BC3" w:rsidRDefault="00593BC3" w:rsidP="00593BC3">
      <w:pPr>
        <w:pStyle w:val="Tekstpods"/>
      </w:pPr>
      <w:r>
        <w:t>Brick Breaker Star: Space King jest grą koreańskiego studia Springcomes wydaną w listopadzie</w:t>
      </w:r>
      <w:r w:rsidR="00695EFD">
        <w:t xml:space="preserve"> 2016 roku. Aktualnie jest ona pierwszą propozycją gry po wyszukaniu w sklepie Play frazy "arkanoid"</w:t>
      </w:r>
      <w:r w:rsidR="004D0248">
        <w:t xml:space="preserve"> i została pobrana ponad 10 milionów razy.</w:t>
      </w:r>
    </w:p>
    <w:p w:rsidR="00695EFD" w:rsidRDefault="00695EFD" w:rsidP="00593BC3">
      <w:pPr>
        <w:pStyle w:val="Tekstpods"/>
      </w:pPr>
      <w:r>
        <w:t>Po załadowaniu aplikacji od razu wyświetla się ekran wyboru poziomu z dodatkowymi panelami informującymi gracza o możliwości zakupu ulepszenia do platformy za 20.99zł i reklamującymi inne gry tych twórców. W prawym górnym rogu ekranu mrugają dwie ikony z wizerunkiem monety próbujące przyciągnąć uwagę użytkownika.</w:t>
      </w:r>
    </w:p>
    <w:p w:rsidR="00695EFD" w:rsidRDefault="00695EFD" w:rsidP="00593BC3">
      <w:pPr>
        <w:pStyle w:val="Tekstpods"/>
      </w:pPr>
      <w:r>
        <w:t>Wybranie poziomu przenosi nas do ekranu zwierającego informację o rozstaw</w:t>
      </w:r>
      <w:r w:rsidR="00672923">
        <w:t>ieniu bloczków na etapie, liczbie</w:t>
      </w:r>
      <w:r>
        <w:t xml:space="preserve"> zdobytych gwiazdek symbolizujących poziom ukończenia</w:t>
      </w:r>
      <w:r w:rsidR="00F370CD">
        <w:t xml:space="preserve"> danego etapu.  Gracz posiada również możliwość poprawienia efektywności power-up'ów dostępnych w trakcie rozgrywki za pomocą monet zebranych w trakcie przechodzenia wcześniejszych poziomów. Sporą cześć górnej części ekranu zajmuje baner z reklamą losowej aplikacji z sklepu </w:t>
      </w:r>
      <w:r w:rsidR="00672923">
        <w:t xml:space="preserve">Google </w:t>
      </w:r>
      <w:r w:rsidR="00F370CD">
        <w:t>Play</w:t>
      </w:r>
      <w:r w:rsidR="00672923">
        <w:t xml:space="preserve"> (Rys.2.2)</w:t>
      </w:r>
      <w:r w:rsidR="00F370CD">
        <w:t>.</w:t>
      </w:r>
    </w:p>
    <w:p w:rsidR="00A41C14" w:rsidRDefault="00A41C14" w:rsidP="00A41C14">
      <w:pPr>
        <w:pStyle w:val="Tekstpods"/>
        <w:keepNext/>
        <w:jc w:val="center"/>
      </w:pPr>
      <w:r>
        <w:rPr>
          <w:noProof/>
        </w:rPr>
        <w:lastRenderedPageBreak/>
        <w:drawing>
          <wp:inline distT="0" distB="0" distL="0" distR="0">
            <wp:extent cx="2503170" cy="4450636"/>
            <wp:effectExtent l="19050" t="0" r="0" b="0"/>
            <wp:docPr id="4" name="Obraz 3" descr="Screenshot_20181208-16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8-161139.png"/>
                    <pic:cNvPicPr/>
                  </pic:nvPicPr>
                  <pic:blipFill>
                    <a:blip r:embed="rId16"/>
                    <a:stretch>
                      <a:fillRect/>
                    </a:stretch>
                  </pic:blipFill>
                  <pic:spPr>
                    <a:xfrm>
                      <a:off x="0" y="0"/>
                      <a:ext cx="2503170" cy="4450636"/>
                    </a:xfrm>
                    <a:prstGeom prst="rect">
                      <a:avLst/>
                    </a:prstGeom>
                  </pic:spPr>
                </pic:pic>
              </a:graphicData>
            </a:graphic>
          </wp:inline>
        </w:drawing>
      </w:r>
    </w:p>
    <w:p w:rsidR="00A41C14" w:rsidRDefault="00672923" w:rsidP="00A41C14">
      <w:pPr>
        <w:pStyle w:val="Legenda"/>
        <w:jc w:val="center"/>
      </w:pPr>
      <w:r>
        <w:t>Rys.</w:t>
      </w:r>
      <w:r w:rsidR="00A41C14">
        <w:t xml:space="preserve">2.2 </w:t>
      </w:r>
      <w:r w:rsidR="00A41C14" w:rsidRPr="00A41C14">
        <w:rPr>
          <w:i/>
        </w:rPr>
        <w:t>Brick Breaker Star: Space King</w:t>
      </w:r>
      <w:r w:rsidR="00A41C14">
        <w:rPr>
          <w:i/>
        </w:rPr>
        <w:t xml:space="preserve"> 2016</w:t>
      </w:r>
    </w:p>
    <w:p w:rsidR="00A41C14" w:rsidRDefault="00A41C14" w:rsidP="00593BC3">
      <w:pPr>
        <w:pStyle w:val="Tekstpods"/>
      </w:pPr>
    </w:p>
    <w:p w:rsidR="00F370CD" w:rsidRDefault="00F370CD" w:rsidP="00593BC3">
      <w:pPr>
        <w:pStyle w:val="Tekstpods"/>
      </w:pPr>
      <w:r>
        <w:t>Gra posiada bardzo płynną rozgrywkę i szybko reaguje na komendy gracz</w:t>
      </w:r>
      <w:r w:rsidR="00672923">
        <w:t>a</w:t>
      </w:r>
      <w:r>
        <w:t>. Power-up'y dostępne do zebrania pokrywają się z tymi z oryginalnego Arkanoida</w:t>
      </w:r>
      <w:r w:rsidR="00A41C14">
        <w:t>, ale występują też nowe ulepszenia takie jak np. powiększenie piłki.</w:t>
      </w:r>
      <w:r w:rsidR="00672923">
        <w:t xml:space="preserve"> Informacje</w:t>
      </w:r>
      <w:r>
        <w:t xml:space="preserve"> takie jak zdobyte punkty pozostałe życi</w:t>
      </w:r>
      <w:r w:rsidR="00672923">
        <w:t>a i liczby</w:t>
      </w:r>
      <w:r>
        <w:t xml:space="preserve"> zbitych bloczków wyświetlane na górze ekranu, zaraz pod banerem z reklamą. Prawdopodobnie jest to świadome rozmieszczenie elementów GUI, które ma zmusić gracza na zwrócenie uwagi na reklamę</w:t>
      </w:r>
      <w:r w:rsidR="00A41C14">
        <w:t>. Po wyjściu z etapu lub przejściu dwóch etapów wyświetla się kolejna reklama którą możemy wyłączyć</w:t>
      </w:r>
      <w:r w:rsidR="004D0248">
        <w:t xml:space="preserve"> przyciskiem w lewym górnym rogu.</w:t>
      </w:r>
    </w:p>
    <w:p w:rsidR="004D0248" w:rsidRDefault="004D0248" w:rsidP="004D0248">
      <w:pPr>
        <w:pStyle w:val="Nagwek3"/>
      </w:pPr>
      <w:r>
        <w:lastRenderedPageBreak/>
        <w:t>Arkanoid Collection Free</w:t>
      </w:r>
    </w:p>
    <w:p w:rsidR="004D0248" w:rsidRDefault="004D0248" w:rsidP="004D0248">
      <w:pPr>
        <w:pStyle w:val="Tekstpods"/>
      </w:pPr>
      <w:r>
        <w:t xml:space="preserve">Arkanoid Collection Free jest grą wyprodukowaną przez Ales Apps i </w:t>
      </w:r>
      <w:r w:rsidR="00672923">
        <w:t xml:space="preserve">udostępnioną w sklepie Google </w:t>
      </w:r>
      <w:r>
        <w:t>Play w marcu 2018 roku</w:t>
      </w:r>
      <w:r w:rsidR="00502761">
        <w:t>, która na</w:t>
      </w:r>
      <w:r w:rsidR="0036311E">
        <w:t xml:space="preserve"> chwilę obecną została pobrana ponad 5000 razy.</w:t>
      </w:r>
      <w:r>
        <w:t xml:space="preserve"> </w:t>
      </w:r>
    </w:p>
    <w:p w:rsidR="00A86503" w:rsidRDefault="0036311E" w:rsidP="00A86503">
      <w:pPr>
        <w:pStyle w:val="Tekstpods"/>
      </w:pPr>
      <w:r>
        <w:t xml:space="preserve">Oprócz standardowego przycisku "Play" i "Exit" </w:t>
      </w:r>
      <w:r w:rsidR="00672923">
        <w:t>ekran główny posiada również moż</w:t>
      </w:r>
      <w:r>
        <w:t>liwość zmiany ustawień gry (m. in. zmianę czułości ekranu, szybkości gry, głośności muzyki i efektów oraz załadowanie zapisanych postępów z pliku).</w:t>
      </w:r>
    </w:p>
    <w:p w:rsidR="00A86503" w:rsidRDefault="0036311E" w:rsidP="004D0248">
      <w:pPr>
        <w:pStyle w:val="Tekstpods"/>
      </w:pPr>
      <w:r>
        <w:t>Sama rozgrywka w dużym stopniu przypomina pierwszego Arkanoida, głównie z powodu podobnego rozmieszczenia bloczków na poziomach. Dodatkiem do znanej rozgrywki jest występowanie negatywnych power-up'ów utrudniających ukończenie etapu. Ponadto gra posiada 500 różnych poziomów, co znacznie wydłuża</w:t>
      </w:r>
      <w:r w:rsidR="00A86503">
        <w:t xml:space="preserve"> czas jaki gracz jest w stanie spędzić przy niej bez uczucia nudy. </w:t>
      </w:r>
    </w:p>
    <w:p w:rsidR="00A86503" w:rsidRDefault="00A86503" w:rsidP="00A86503">
      <w:pPr>
        <w:pStyle w:val="Tekstpods"/>
        <w:keepNext/>
        <w:jc w:val="center"/>
      </w:pPr>
      <w:r w:rsidRPr="00A86503">
        <w:rPr>
          <w:noProof/>
        </w:rPr>
        <w:drawing>
          <wp:inline distT="0" distB="0" distL="0" distR="0">
            <wp:extent cx="1457143" cy="2590800"/>
            <wp:effectExtent l="19050" t="0" r="0" b="0"/>
            <wp:docPr id="6" name="Obraz 4" descr="Screenshot_20181208-16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8-161920.png"/>
                    <pic:cNvPicPr/>
                  </pic:nvPicPr>
                  <pic:blipFill>
                    <a:blip r:embed="rId17"/>
                    <a:stretch>
                      <a:fillRect/>
                    </a:stretch>
                  </pic:blipFill>
                  <pic:spPr>
                    <a:xfrm>
                      <a:off x="0" y="0"/>
                      <a:ext cx="1459004" cy="2594109"/>
                    </a:xfrm>
                    <a:prstGeom prst="rect">
                      <a:avLst/>
                    </a:prstGeom>
                  </pic:spPr>
                </pic:pic>
              </a:graphicData>
            </a:graphic>
          </wp:inline>
        </w:drawing>
      </w:r>
    </w:p>
    <w:p w:rsidR="00A86503" w:rsidRDefault="00672923" w:rsidP="00A86503">
      <w:pPr>
        <w:pStyle w:val="Legenda"/>
        <w:jc w:val="center"/>
      </w:pPr>
      <w:r>
        <w:t>Rys</w:t>
      </w:r>
      <w:r w:rsidR="00A86503">
        <w:t xml:space="preserve"> 2.3 </w:t>
      </w:r>
      <w:r w:rsidR="00A86503" w:rsidRPr="00A86503">
        <w:rPr>
          <w:i/>
        </w:rPr>
        <w:t>Arkanoid Collection Free</w:t>
      </w:r>
    </w:p>
    <w:p w:rsidR="0036311E" w:rsidRPr="004D0248" w:rsidRDefault="00A86503" w:rsidP="004D0248">
      <w:pPr>
        <w:pStyle w:val="Tekstpods"/>
      </w:pPr>
      <w:r>
        <w:t xml:space="preserve">W porównaniu do Brick Breakera wypełnionego po brzegi przeszkadzającymi reklamami, Arkanoid Collection posiada tylko jeden mały baner z reklamą </w:t>
      </w:r>
      <w:r w:rsidR="0036311E">
        <w:t xml:space="preserve"> </w:t>
      </w:r>
      <w:r>
        <w:t xml:space="preserve">na ekranie startowym, który znika po przejściu do </w:t>
      </w:r>
      <w:r w:rsidR="00672923">
        <w:t>rozgrywki pozostawiając na ekranie więcej miejsca na GUI i bloczki (Rys.2.3).</w:t>
      </w:r>
      <w:r w:rsidR="00BE4276">
        <w:t xml:space="preserve"> Jeżeli</w:t>
      </w:r>
      <w:r>
        <w:t xml:space="preserve"> </w:t>
      </w:r>
      <w:r>
        <w:lastRenderedPageBreak/>
        <w:t>użytkowni</w:t>
      </w:r>
      <w:r w:rsidR="00B32427">
        <w:t>k</w:t>
      </w:r>
      <w:r>
        <w:t xml:space="preserve"> chce się mimo to pozbyć tej reklamy istnieje możliwość zakupu wersji bez reklam za 3USD</w:t>
      </w:r>
      <w:r w:rsidR="00B32427">
        <w:t xml:space="preserve"> </w:t>
      </w:r>
      <w:r>
        <w:t>(ok. 11 zł).</w:t>
      </w:r>
    </w:p>
    <w:p w:rsidR="00A41C14" w:rsidRDefault="00A86503" w:rsidP="00A86503">
      <w:pPr>
        <w:pStyle w:val="Nagwek3"/>
      </w:pPr>
      <w:r>
        <w:t>arkanoid-classic</w:t>
      </w:r>
    </w:p>
    <w:p w:rsidR="008017F3" w:rsidRDefault="008017F3" w:rsidP="008017F3">
      <w:pPr>
        <w:pStyle w:val="Tekstpods"/>
      </w:pPr>
      <w:r>
        <w:t>Ost</w:t>
      </w:r>
      <w:r w:rsidR="0087634F">
        <w:t>atnią z badanych w niniejszym podrozdziale</w:t>
      </w:r>
      <w:r>
        <w:t xml:space="preserve"> gier jest ar</w:t>
      </w:r>
      <w:r w:rsidR="0087634F">
        <w:t>kanoid-classic od Rolling Eggs.</w:t>
      </w:r>
      <w:r>
        <w:t xml:space="preserve"> Jest to gra próbująca skopiować uczucie jakie towarzyszyło graniu w pierwszego Arkanoida poprzez wykorzystanie tekstur i tła z oryginału oraz dźwięków przypominających te z klasycznych automatów do gier</w:t>
      </w:r>
      <w:r w:rsidR="0087634F">
        <w:t xml:space="preserve"> (Rys.2.4)</w:t>
      </w:r>
      <w:r>
        <w:t>. Gra posiada 25 etapów wzorowanych</w:t>
      </w:r>
      <w:r w:rsidR="001E22FE">
        <w:t xml:space="preserve"> na </w:t>
      </w:r>
      <w:r w:rsidR="0087634F">
        <w:t>grze Arkanoid</w:t>
      </w:r>
      <w:r w:rsidR="001E22FE">
        <w:t xml:space="preserve"> z 1986 roku. Frustrującym dla użytkownika może okazać się fakt że gra nie posiada możliwości zatrzymania lub wyjś</w:t>
      </w:r>
      <w:r w:rsidR="0087634F">
        <w:t>cia z gry oraz wyświetlające się</w:t>
      </w:r>
      <w:r w:rsidR="001E22FE">
        <w:t xml:space="preserve"> co jakiś czas cało ekranowe reklamy popularnych gier z sklepu </w:t>
      </w:r>
      <w:r w:rsidR="0087634F">
        <w:t xml:space="preserve">Google </w:t>
      </w:r>
      <w:r w:rsidR="001E22FE">
        <w:t>Play.</w:t>
      </w:r>
    </w:p>
    <w:p w:rsidR="001E22FE" w:rsidRDefault="001E22FE" w:rsidP="001E22FE">
      <w:pPr>
        <w:pStyle w:val="Tekstpods"/>
        <w:keepNext/>
        <w:jc w:val="center"/>
      </w:pPr>
      <w:r>
        <w:rPr>
          <w:noProof/>
        </w:rPr>
        <w:drawing>
          <wp:inline distT="0" distB="0" distL="0" distR="0">
            <wp:extent cx="2100000" cy="3733800"/>
            <wp:effectExtent l="19050" t="0" r="0" b="0"/>
            <wp:docPr id="7" name="Obraz 6" descr="Screenshot_20181208-162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8-162209.png"/>
                    <pic:cNvPicPr/>
                  </pic:nvPicPr>
                  <pic:blipFill>
                    <a:blip r:embed="rId18"/>
                    <a:stretch>
                      <a:fillRect/>
                    </a:stretch>
                  </pic:blipFill>
                  <pic:spPr>
                    <a:xfrm>
                      <a:off x="0" y="0"/>
                      <a:ext cx="2100000" cy="3733800"/>
                    </a:xfrm>
                    <a:prstGeom prst="rect">
                      <a:avLst/>
                    </a:prstGeom>
                  </pic:spPr>
                </pic:pic>
              </a:graphicData>
            </a:graphic>
          </wp:inline>
        </w:drawing>
      </w:r>
    </w:p>
    <w:p w:rsidR="001E22FE" w:rsidRDefault="001E22FE" w:rsidP="001E22FE">
      <w:pPr>
        <w:pStyle w:val="Legenda"/>
        <w:jc w:val="center"/>
        <w:rPr>
          <w:i/>
        </w:rPr>
      </w:pPr>
      <w:r>
        <w:t xml:space="preserve">Rysunek 2.4 </w:t>
      </w:r>
      <w:r w:rsidRPr="001E22FE">
        <w:rPr>
          <w:i/>
        </w:rPr>
        <w:t>arcanoid-classic</w:t>
      </w:r>
    </w:p>
    <w:p w:rsidR="0027612D" w:rsidRDefault="0087634F" w:rsidP="0027612D">
      <w:pPr>
        <w:pStyle w:val="Nagwek2"/>
      </w:pPr>
      <w:r w:rsidRPr="0087634F">
        <w:lastRenderedPageBreak/>
        <w:t>Przegląd dostępnych narzędzi programistycznych do tworzenia aplikacji mobilnych</w:t>
      </w:r>
    </w:p>
    <w:p w:rsidR="0027612D" w:rsidRDefault="00A42439" w:rsidP="0027612D">
      <w:pPr>
        <w:pStyle w:val="Tekstpods"/>
      </w:pPr>
      <w:r>
        <w:t>Pisanie aplikacji na urządzenia mobil</w:t>
      </w:r>
      <w:r w:rsidR="0087634F">
        <w:t>n</w:t>
      </w:r>
      <w:r>
        <w:t>e z</w:t>
      </w:r>
      <w:r w:rsidR="0087634F">
        <w:t xml:space="preserve"> systemem Android</w:t>
      </w:r>
      <w:r>
        <w:t xml:space="preserve"> oraz tworzenie gier przy pomocy silnika Unity i nie tylko wiąże się z wieloma wyzwaniami i problemami na jakie projektant tych programów musi zwrócić uwagę. Dzięki dostępowi do </w:t>
      </w:r>
      <w:r w:rsidR="00CA010E">
        <w:t>Internetu</w:t>
      </w:r>
      <w:r>
        <w:t xml:space="preserve"> w dzisiejszych czasach z łatwością można znaleźć materiały pomagające początkującym twórcą zrozumieć powyższe zagadnienia</w:t>
      </w:r>
      <w:r w:rsidR="0087634F">
        <w:t>. Dodatkowo z powodu popularności</w:t>
      </w:r>
      <w:r>
        <w:t xml:space="preserve"> platformy Androida z roku na rok pojawia się coraz więcej profesjonalnej literatury na temat pisania aplikacji i gier.</w:t>
      </w:r>
    </w:p>
    <w:p w:rsidR="00A42439" w:rsidRDefault="0087634F" w:rsidP="0027612D">
      <w:pPr>
        <w:pStyle w:val="Tekstpods"/>
      </w:pPr>
      <w:r>
        <w:t>Platforma Android</w:t>
      </w:r>
      <w:r w:rsidR="008F0CBC">
        <w:t xml:space="preserve"> jest specjalną platformą Javy udostępnioną przez firmę Google. Składa się ona głównie z podstawowych bibliotek języka Java oraz maszyny</w:t>
      </w:r>
      <w:r w:rsidR="00FC4EBB">
        <w:t xml:space="preserve"> wirtualnej Dalvik. To</w:t>
      </w:r>
      <w:r w:rsidR="008F0CBC">
        <w:t xml:space="preserve"> wszystko jest uruchamiane na zmodyfikowanym </w:t>
      </w:r>
      <w:r w:rsidR="007430D9">
        <w:t>jądrze</w:t>
      </w:r>
      <w:r w:rsidR="008F0CBC">
        <w:t xml:space="preserve"> Linuxa</w:t>
      </w:r>
      <w:r w:rsidR="00594E3D">
        <w:t xml:space="preserve"> [2]</w:t>
      </w:r>
      <w:r w:rsidR="008F0CBC">
        <w:t>.</w:t>
      </w:r>
    </w:p>
    <w:p w:rsidR="007430D9" w:rsidRDefault="00594E3D" w:rsidP="0027612D">
      <w:pPr>
        <w:pStyle w:val="Tekstpods"/>
      </w:pPr>
      <w:r>
        <w:t>Według [3]</w:t>
      </w:r>
      <w:r w:rsidR="007430D9">
        <w:t xml:space="preserve"> smartfony to "przenośne urządzenia z kolorowym, wielodotykowym ekranem</w:t>
      </w:r>
      <w:r w:rsidR="00CA010E">
        <w:t>, które łączą w sobie funkcje telefonu komórkowego, odtwarzacza MP3, konsoli do gier, aparatu cyfrowego, a także wielu innych urządzeń pozwalając np. na uzyskanie połączenia z Internetem</w:t>
      </w:r>
      <w:r w:rsidR="007430D9">
        <w:t>"</w:t>
      </w:r>
      <w:r w:rsidR="006433B7">
        <w:t xml:space="preserve">. </w:t>
      </w:r>
      <w:r w:rsidR="00CA010E">
        <w:t>Ekran dotykowy jest przyczyną dlaczego urządzenia mobilne zyskały w ostatnich latach tak ogromną popularność, jednakże jego wykorzystanie może być kłopotliwe</w:t>
      </w:r>
      <w:r w:rsidR="00F6177D">
        <w:t>,</w:t>
      </w:r>
      <w:r w:rsidR="00CA010E">
        <w:t xml:space="preserve"> ponieważ gesty jakie użytkownik może wykonać na ekranie posiadają wiele właściwoś</w:t>
      </w:r>
      <w:r w:rsidR="00D56525">
        <w:t>ci i parametrów takich jak liczba</w:t>
      </w:r>
      <w:r w:rsidR="00CA010E">
        <w:t xml:space="preserve"> dotknięć, długość dotknięć, ruch palców po ekranie, itp.</w:t>
      </w:r>
      <w:r w:rsidR="006433B7">
        <w:t xml:space="preserve"> Jest to szczególnie ważne dla</w:t>
      </w:r>
      <w:r>
        <w:t xml:space="preserve"> gier, które będą przeznaczone na urządzenia z ekranami</w:t>
      </w:r>
      <w:r w:rsidR="006433B7">
        <w:t xml:space="preserve"> wiel</w:t>
      </w:r>
      <w:r>
        <w:t>odotykowymi</w:t>
      </w:r>
      <w:r w:rsidR="006433B7">
        <w:t>. Implementacja bardziej skomplikowanych gestów zapewni więcej możliwości interakcji użytkownika</w:t>
      </w:r>
      <w:r w:rsidR="00290AB5">
        <w:t xml:space="preserve"> co sprawi że rozgrywka będzie bardziej wciągająca. Należy jednak pamiętać że niepotrzebne skomplikowanie sterowania może doprowadzić do sytuacji, w których gracz traci kontrolę nad grą</w:t>
      </w:r>
      <w:r w:rsidR="00F6177D">
        <w:t>,</w:t>
      </w:r>
      <w:r w:rsidR="00290AB5">
        <w:t xml:space="preserve"> ponieważ </w:t>
      </w:r>
      <w:r w:rsidR="00290AB5">
        <w:lastRenderedPageBreak/>
        <w:t>niechcący wykonał gest zinterpretowany przez grę jako komendę akcji, której nie chciał wykonać.</w:t>
      </w:r>
    </w:p>
    <w:p w:rsidR="00FA4993" w:rsidRDefault="003E7613" w:rsidP="0027612D">
      <w:pPr>
        <w:pStyle w:val="Tekstpods"/>
      </w:pPr>
      <w:r>
        <w:t>Podstawowym narzędziem do obsługi grafiki na platformie Android jest biblioteka OpenGL ES [6]. Pozwala ona na wyświetlanie, przekształcanie i edycje grafiki 2D i 3D zapewniając jednocześnie programiście dostęp do wszystkich parametrów związanych z renderowaniem obrazu</w:t>
      </w:r>
      <w:r w:rsidR="00AF5A1D">
        <w:t>, jednakże wymaga ona od niego posiadania szerokiej wiedzy z dziedziny grafiki komputerowej. Ponadto implementacja gry przy użyciu OpenGL wymaga napisania silnika gry od zera.</w:t>
      </w:r>
    </w:p>
    <w:p w:rsidR="00AF5A1D" w:rsidRDefault="00AF5A1D" w:rsidP="0027612D">
      <w:pPr>
        <w:pStyle w:val="Tekstpods"/>
      </w:pPr>
      <w:r>
        <w:t xml:space="preserve">Innym narzędziem, które może zostać wykorzystane do tworzenia gier na urządzenia mobilne jest Corona SDK. Jest to </w:t>
      </w:r>
      <w:r w:rsidR="007B03DC">
        <w:t xml:space="preserve">szablon projektowy (ang. </w:t>
      </w:r>
      <w:r w:rsidR="007B03DC" w:rsidRPr="007B03DC">
        <w:rPr>
          <w:i/>
        </w:rPr>
        <w:t>framework</w:t>
      </w:r>
      <w:r w:rsidR="007B03DC">
        <w:t>) stosowany do pisania aplikacji i gier na różne platformy</w:t>
      </w:r>
      <w:r w:rsidR="00342EA4">
        <w:t>[7]</w:t>
      </w:r>
      <w:r w:rsidR="007B03DC">
        <w:t>. Używa on języka skryptowego Lua, który został użyty przy tworzeniu gier takich jak Warcraft</w:t>
      </w:r>
      <w:r w:rsidR="0020537D">
        <w:t>, Angry Birds lub Civilization. Ponadto Corona SDK posiada wbudowany silnik do symulacji fizyki co znacznie przyśpiesza proces implementacji gier.</w:t>
      </w:r>
    </w:p>
    <w:p w:rsidR="00C341C2" w:rsidRDefault="0020537D" w:rsidP="00704A69">
      <w:pPr>
        <w:pStyle w:val="Tekstpods"/>
        <w:sectPr w:rsidR="00C341C2" w:rsidSect="00326F59">
          <w:headerReference w:type="default" r:id="rId19"/>
          <w:footnotePr>
            <w:numRestart w:val="eachPage"/>
          </w:footnotePr>
          <w:pgSz w:w="11907" w:h="16840" w:code="9"/>
          <w:pgMar w:top="2155" w:right="2665" w:bottom="2778" w:left="1701" w:header="1814" w:footer="1814" w:gutter="0"/>
          <w:cols w:space="708"/>
          <w:docGrid w:linePitch="326"/>
        </w:sectPr>
      </w:pPr>
      <w:r>
        <w:t xml:space="preserve">Bardzo popularnym narzędziem do tworzenia gier na komputery osobiste i urządzenia mobilne jest </w:t>
      </w:r>
      <w:r w:rsidR="00290AB5">
        <w:t xml:space="preserve">silnik Unity firmy Unity Technologies. </w:t>
      </w:r>
      <w:r w:rsidR="00594E3D">
        <w:t xml:space="preserve">Według [4] </w:t>
      </w:r>
      <w:r w:rsidR="00BE223F">
        <w:t>Unity</w:t>
      </w:r>
      <w:r>
        <w:t xml:space="preserve"> jest</w:t>
      </w:r>
      <w:r w:rsidR="00BE223F">
        <w:t xml:space="preserve"> popularny</w:t>
      </w:r>
      <w:r w:rsidR="00594E3D">
        <w:t>m</w:t>
      </w:r>
      <w:r w:rsidR="00BE223F">
        <w:t xml:space="preserve"> darmowy silnik</w:t>
      </w:r>
      <w:r w:rsidR="00594E3D">
        <w:t>iem</w:t>
      </w:r>
      <w:r w:rsidR="00BE223F">
        <w:t xml:space="preserve"> pozwalający na budowanie gier na wiele platform jednocześnie m.in.: Windows, macOS, Android, iOS.</w:t>
      </w:r>
      <w:r w:rsidR="00594E3D">
        <w:t xml:space="preserve"> D</w:t>
      </w:r>
      <w:r w:rsidR="00BE223F">
        <w:t xml:space="preserve">zięki przejrzystemu interfejsowi i możliwości tworzenia profesjonalnych efektów audiowizualnych  Unity jest doskonałym wyborem </w:t>
      </w:r>
      <w:r w:rsidR="003A2C4D">
        <w:t xml:space="preserve">narzędzia do tworzenia gier na dowolną platformę. Ponadto w sieci można znaleźć wiele materiałów mających na celu pomoc przy tworzeniu gier za pomocą Unity, a oficjalne fora silnika są nadzwyczaj aktywne i wypełnione ludźmi chętnymi odpowiedzieć na pytania. </w:t>
      </w:r>
      <w:r w:rsidR="0024745D">
        <w:t xml:space="preserve">Dodatkowo większość podstawowych operacji (rozmieszczenie i edycja obiektów na scenie, obsługa fizyki, zarządzanie zasobami) użytkownik jest w stanie wykonać przy pomocy rozbudowanego edytora. Bardziej skomplikowane interakcje obiektów na scenie można zdefiniować przy użyciu języka skryptowego opartego o język C#. Biorąc pod </w:t>
      </w:r>
      <w:r w:rsidR="0024745D">
        <w:lastRenderedPageBreak/>
        <w:t>uwagę powyższą analizę do dalszej pracy nad projektem został wybrany silnik Uni</w:t>
      </w:r>
      <w:r w:rsidR="00C341C2">
        <w:t>ty.</w:t>
      </w:r>
    </w:p>
    <w:p w:rsidR="001E541C" w:rsidRDefault="00F40612" w:rsidP="001F24F6">
      <w:pPr>
        <w:pStyle w:val="Nagwek1"/>
      </w:pPr>
      <w:bookmarkStart w:id="3" w:name="_Toc526887087"/>
      <w:r>
        <w:lastRenderedPageBreak/>
        <w:t xml:space="preserve">Wymagania </w:t>
      </w:r>
      <w:r w:rsidR="007E7515">
        <w:t xml:space="preserve">dotyczące aplikacji mobilnej i </w:t>
      </w:r>
      <w:r>
        <w:t>narzędzia</w:t>
      </w:r>
      <w:bookmarkEnd w:id="3"/>
      <w:r w:rsidR="007E7515">
        <w:t xml:space="preserve"> programistyczne</w:t>
      </w:r>
    </w:p>
    <w:p w:rsidR="002139A6" w:rsidRPr="002139A6" w:rsidRDefault="002139A6" w:rsidP="002139A6">
      <w:pPr>
        <w:pStyle w:val="Tekstpods"/>
      </w:pPr>
      <w:r>
        <w:t>W niniejszym rozdziale zostaną przedstawione wymagania funkcjonalne i nie funkcjonalne aplikacji, opisane zostaną funkcje i możliwości edytora Unity. Na końcu rozdziału zostanie przybliżona metodyka pracy na</w:t>
      </w:r>
      <w:r w:rsidR="007E7515">
        <w:t>d</w:t>
      </w:r>
      <w:r>
        <w:t xml:space="preserve"> projektem.</w:t>
      </w:r>
    </w:p>
    <w:p w:rsidR="008E30BD" w:rsidRDefault="008E30BD" w:rsidP="008E30BD">
      <w:pPr>
        <w:pStyle w:val="Nagwek2"/>
      </w:pPr>
      <w:r>
        <w:t>Wymagania funkcjonalne i nie funkcjonalne</w:t>
      </w:r>
    </w:p>
    <w:p w:rsidR="008E30BD" w:rsidRDefault="007E7515" w:rsidP="008E30BD">
      <w:pPr>
        <w:pStyle w:val="Tekstpods"/>
      </w:pPr>
      <w:r>
        <w:t>Aplikacja będąca celem niniejszej</w:t>
      </w:r>
      <w:r w:rsidR="008E30BD">
        <w:t xml:space="preserve"> pracy będzie spełniała następujące wymagania funkcjonalne:</w:t>
      </w:r>
    </w:p>
    <w:p w:rsidR="008E30BD" w:rsidRDefault="008E30BD" w:rsidP="008E30BD">
      <w:pPr>
        <w:pStyle w:val="Tekstpods"/>
        <w:numPr>
          <w:ilvl w:val="0"/>
          <w:numId w:val="44"/>
        </w:numPr>
      </w:pPr>
      <w:r>
        <w:t>gracz będzie posiadał możliwość sterowania platformą naciskając na stronę lewą lub prawą połowę ekranu dotykowego urządzenia powodując ruch platformy w lewo lub prawo</w:t>
      </w:r>
      <w:r w:rsidR="00CE665A">
        <w:t>,</w:t>
      </w:r>
    </w:p>
    <w:p w:rsidR="008E30BD" w:rsidRDefault="00CE665A" w:rsidP="008E30BD">
      <w:pPr>
        <w:pStyle w:val="Tekstpods"/>
        <w:numPr>
          <w:ilvl w:val="0"/>
          <w:numId w:val="44"/>
        </w:numPr>
      </w:pPr>
      <w:r>
        <w:t>rozgrywka rozpocznie się po dwukrotnym naciśnięciu ekranu dotykowego w dowolnym miejscu,</w:t>
      </w:r>
    </w:p>
    <w:p w:rsidR="00CE665A" w:rsidRDefault="00CE665A" w:rsidP="008E30BD">
      <w:pPr>
        <w:pStyle w:val="Tekstpods"/>
        <w:numPr>
          <w:ilvl w:val="0"/>
          <w:numId w:val="44"/>
        </w:numPr>
      </w:pPr>
      <w:r>
        <w:t>w trakcie rozgrywki użytkownik będzie posiadał możliwość zatrzymania gry poprzez naciśnięcie przycisku pauzy lub przyciśnięcie przycisku Wstecz na urządzeniu</w:t>
      </w:r>
      <w:r w:rsidR="007E7515">
        <w:t>,</w:t>
      </w:r>
    </w:p>
    <w:p w:rsidR="00CE665A" w:rsidRDefault="00CE665A" w:rsidP="008E30BD">
      <w:pPr>
        <w:pStyle w:val="Tekstpods"/>
        <w:numPr>
          <w:ilvl w:val="0"/>
          <w:numId w:val="44"/>
        </w:numPr>
      </w:pPr>
      <w:r>
        <w:lastRenderedPageBreak/>
        <w:t>aplikacja będzie automatycznie przechodzić w tryb pauzy przy zminimalizowaniu aplikacji bez jej wyłączenia</w:t>
      </w:r>
      <w:r w:rsidR="007E7515">
        <w:t>,</w:t>
      </w:r>
    </w:p>
    <w:p w:rsidR="00CE665A" w:rsidRDefault="00CE665A" w:rsidP="008E30BD">
      <w:pPr>
        <w:pStyle w:val="Tekstpods"/>
        <w:numPr>
          <w:ilvl w:val="0"/>
          <w:numId w:val="44"/>
        </w:numPr>
      </w:pPr>
      <w:r>
        <w:t xml:space="preserve">przy zatrzymanej grze gracz będzie miał możliwość powrotu do </w:t>
      </w:r>
      <w:r w:rsidR="002139A6">
        <w:t>ekranu startowego lub wyłączenia</w:t>
      </w:r>
      <w:r>
        <w:t xml:space="preserve"> gry</w:t>
      </w:r>
      <w:r w:rsidR="007E7515">
        <w:t>,</w:t>
      </w:r>
    </w:p>
    <w:p w:rsidR="00CE665A" w:rsidRDefault="00CE665A" w:rsidP="008E30BD">
      <w:pPr>
        <w:pStyle w:val="Tekstpods"/>
        <w:numPr>
          <w:ilvl w:val="0"/>
          <w:numId w:val="44"/>
        </w:numPr>
      </w:pPr>
      <w:r>
        <w:t>jeżeli urządzenie posiada akcelerometr użytkownik będzie mógł zmienić kierunek ruch piłki potrząsając urządzeniem w stałym odstępie czasu, możliwość użycia akc</w:t>
      </w:r>
      <w:r w:rsidR="007E7515">
        <w:t>elerometru będzie sygnalizowana,</w:t>
      </w:r>
    </w:p>
    <w:p w:rsidR="008E30BD" w:rsidRDefault="00CE665A" w:rsidP="008E30BD">
      <w:pPr>
        <w:pStyle w:val="Tekstpods"/>
        <w:numPr>
          <w:ilvl w:val="0"/>
          <w:numId w:val="44"/>
        </w:numPr>
      </w:pPr>
      <w:r>
        <w:t>po przejściu etapu liczba uzyskanych punktów bę</w:t>
      </w:r>
      <w:r w:rsidR="001046A3">
        <w:t>dzie zapisywana jeżeli była najlepszym uzyskanym wynikiem przez gracza</w:t>
      </w:r>
      <w:r w:rsidR="007E7515">
        <w:t>,</w:t>
      </w:r>
    </w:p>
    <w:p w:rsidR="007E7515" w:rsidRDefault="007E7515" w:rsidP="008E30BD">
      <w:pPr>
        <w:pStyle w:val="Tekstpods"/>
        <w:numPr>
          <w:ilvl w:val="0"/>
          <w:numId w:val="44"/>
        </w:numPr>
      </w:pPr>
      <w:r>
        <w:t>możliwość wybrania dowolnego etapu,</w:t>
      </w:r>
    </w:p>
    <w:p w:rsidR="001046A3" w:rsidRPr="008E30BD" w:rsidRDefault="001046A3" w:rsidP="001E0FC1">
      <w:pPr>
        <w:pStyle w:val="Tekstpods"/>
        <w:numPr>
          <w:ilvl w:val="0"/>
          <w:numId w:val="44"/>
        </w:numPr>
      </w:pPr>
      <w:r>
        <w:t>będzie można wyświetlić najlepszy wynik dla każdego poziomu oraz usunąć wszystkie zapisane wyniki</w:t>
      </w:r>
      <w:r w:rsidR="007E7515">
        <w:t>.</w:t>
      </w:r>
    </w:p>
    <w:p w:rsidR="001E0FC1" w:rsidRDefault="001E0FC1" w:rsidP="001E0FC1">
      <w:pPr>
        <w:pStyle w:val="Tekstpods"/>
      </w:pPr>
      <w:r>
        <w:t xml:space="preserve"> </w:t>
      </w:r>
      <w:r w:rsidR="00E3710F">
        <w:t>Aplikację będzie można zainstalować na urządzeniach posiadających system  Android</w:t>
      </w:r>
      <w:r>
        <w:t xml:space="preserve"> </w:t>
      </w:r>
      <w:r w:rsidR="00E3710F">
        <w:t>wersji 4.1 lub nowszej. Dodatkowo GUI oraz wielkość etapów powinny być skalowane do wielkości ekranu urządzenia. Program powinien również zostać zaprojektowany w sposób pozwalający na szybkie dodanie w przyszłości nowych etapów oraz implementację dodatkowych power-up'ów.</w:t>
      </w:r>
    </w:p>
    <w:p w:rsidR="00E3710F" w:rsidRDefault="00E3710F" w:rsidP="00E3710F">
      <w:pPr>
        <w:pStyle w:val="Nagwek2"/>
      </w:pPr>
      <w:r>
        <w:t>Unity</w:t>
      </w:r>
    </w:p>
    <w:p w:rsidR="00E365B0" w:rsidRDefault="005E7E94" w:rsidP="00E365B0">
      <w:pPr>
        <w:pStyle w:val="Tekstpods"/>
      </w:pPr>
      <w:r>
        <w:t xml:space="preserve">Unity firmy Unity Technologies jest popularnym narzędziem do tworzenia gier za którego pomocą zostały stworzone gry takie jak </w:t>
      </w:r>
      <w:r w:rsidRPr="005E7E94">
        <w:t>Hearthstone: Heroes of Warcraft</w:t>
      </w:r>
      <w:r>
        <w:t>, Kerbal Space Program i Pokemon Go.</w:t>
      </w:r>
      <w:r w:rsidR="00F7024C">
        <w:t xml:space="preserve"> Pozwala ono na budowanie aplikacji na większość platform mobilnych i stacjonarnych oraz większość funkcjonalności edytora jest dostępna w darmowej wersji. Aby móc skorzystać z zaawansowanych narzędzi </w:t>
      </w:r>
      <w:r w:rsidR="00F7024C">
        <w:lastRenderedPageBreak/>
        <w:t>analitycznych oraz funkcji pomagających w dodaniu możliwości wydania pienię</w:t>
      </w:r>
      <w:r w:rsidR="001843BF">
        <w:t>dzy w grze należy zakupić wersję</w:t>
      </w:r>
      <w:r w:rsidR="00F7024C">
        <w:t xml:space="preserve"> płatną.</w:t>
      </w:r>
    </w:p>
    <w:p w:rsidR="0069391D" w:rsidRDefault="00F7024C" w:rsidP="0069391D">
      <w:pPr>
        <w:pStyle w:val="Tekstpods"/>
      </w:pPr>
      <w:r>
        <w:t>Przy tworzeniu nowego projektu użytkownik może wybrać między dwoma rodzajami</w:t>
      </w:r>
      <w:r w:rsidR="002139A6">
        <w:t xml:space="preserve"> gry</w:t>
      </w:r>
      <w:r>
        <w:t>: 2D lub 3D. Wybór rodzaju projektu ma wpływ na to jak silnik będzie</w:t>
      </w:r>
      <w:r w:rsidR="0069391D">
        <w:t xml:space="preserve"> generował obiekty oraz </w:t>
      </w:r>
      <w:r w:rsidR="002139A6">
        <w:t>tryb pracy kamery</w:t>
      </w:r>
      <w:r w:rsidR="0069391D">
        <w:t xml:space="preserve"> w grze.</w:t>
      </w:r>
      <w:r w:rsidR="00B34641">
        <w:t xml:space="preserve"> Po stworzeniu nowego projektu zostanie otworzone okno edy</w:t>
      </w:r>
      <w:r w:rsidR="001843BF">
        <w:t xml:space="preserve">tora podzielone na kilka sekcji </w:t>
      </w:r>
      <w:r w:rsidR="00D40323">
        <w:t>(Rys.3.1)</w:t>
      </w:r>
      <w:r w:rsidR="001843BF">
        <w:t>.</w:t>
      </w:r>
      <w:r w:rsidR="00B34641">
        <w:t xml:space="preserve"> </w:t>
      </w:r>
      <w:r w:rsidR="0069391D">
        <w:t>Poniżej zostaną opisane najważniejsze elementy interfejsu edytora Unity</w:t>
      </w:r>
      <w:r w:rsidR="001843BF">
        <w:t xml:space="preserve"> </w:t>
      </w:r>
      <w:r w:rsidR="00BE0F60">
        <w:t>[9]</w:t>
      </w:r>
      <w:r w:rsidR="00930114">
        <w:t>.</w:t>
      </w:r>
      <w:r w:rsidR="0089067F">
        <w:t xml:space="preserve"> Należy dodać że </w:t>
      </w:r>
      <w:r w:rsidR="00930114">
        <w:t xml:space="preserve">użytkownik </w:t>
      </w:r>
      <w:r w:rsidR="009D03B2">
        <w:t xml:space="preserve">może każdą z tych sekcji </w:t>
      </w:r>
      <w:r w:rsidR="00930114">
        <w:t xml:space="preserve"> przesunąć </w:t>
      </w:r>
      <w:r w:rsidR="009D03B2">
        <w:t>lub zmienić jej</w:t>
      </w:r>
      <w:r w:rsidR="0089067F">
        <w:t xml:space="preserve"> rozmiar, aby dostosować interfejs edytora do</w:t>
      </w:r>
      <w:r w:rsidR="00930114">
        <w:t xml:space="preserve"> swoich preferencji</w:t>
      </w:r>
      <w:r w:rsidR="0089067F">
        <w:t>.</w:t>
      </w:r>
    </w:p>
    <w:p w:rsidR="00D40323" w:rsidRDefault="00D40323" w:rsidP="00D40323">
      <w:pPr>
        <w:pStyle w:val="Tekstpods"/>
        <w:keepNext/>
        <w:jc w:val="center"/>
      </w:pPr>
      <w:r>
        <w:rPr>
          <w:noProof/>
        </w:rPr>
        <w:drawing>
          <wp:inline distT="0" distB="0" distL="0" distR="0">
            <wp:extent cx="4788535" cy="2441654"/>
            <wp:effectExtent l="19050" t="0" r="0" b="0"/>
            <wp:docPr id="5" name="Obraz 4" descr="Hex-t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tiles.png"/>
                    <pic:cNvPicPr/>
                  </pic:nvPicPr>
                  <pic:blipFill>
                    <a:blip r:embed="rId20"/>
                    <a:stretch>
                      <a:fillRect/>
                    </a:stretch>
                  </pic:blipFill>
                  <pic:spPr>
                    <a:xfrm>
                      <a:off x="0" y="0"/>
                      <a:ext cx="4788535" cy="2441654"/>
                    </a:xfrm>
                    <a:prstGeom prst="rect">
                      <a:avLst/>
                    </a:prstGeom>
                  </pic:spPr>
                </pic:pic>
              </a:graphicData>
            </a:graphic>
          </wp:inline>
        </w:drawing>
      </w:r>
    </w:p>
    <w:p w:rsidR="00D40323" w:rsidRDefault="00D40323" w:rsidP="00D40323">
      <w:pPr>
        <w:pStyle w:val="Legenda"/>
        <w:jc w:val="center"/>
      </w:pPr>
      <w:r>
        <w:t>Rys.</w:t>
      </w:r>
      <w:fldSimple w:instr=" STYLEREF 1 \s ">
        <w:r>
          <w:rPr>
            <w:noProof/>
          </w:rPr>
          <w:t>3</w:t>
        </w:r>
      </w:fldSimple>
      <w:r>
        <w:t>.</w:t>
      </w:r>
      <w:fldSimple w:instr=" SEQ Rysunek \* ARABIC \s 1 ">
        <w:r>
          <w:rPr>
            <w:noProof/>
          </w:rPr>
          <w:t>1</w:t>
        </w:r>
      </w:fldSimple>
      <w:r>
        <w:t xml:space="preserve"> </w:t>
      </w:r>
      <w:r w:rsidRPr="00D40323">
        <w:rPr>
          <w:i/>
        </w:rPr>
        <w:t>Okno edy</w:t>
      </w:r>
      <w:r>
        <w:rPr>
          <w:i/>
        </w:rPr>
        <w:t>t</w:t>
      </w:r>
      <w:r w:rsidRPr="00D40323">
        <w:rPr>
          <w:i/>
        </w:rPr>
        <w:t>ora Unity</w:t>
      </w:r>
    </w:p>
    <w:p w:rsidR="00B34641" w:rsidRDefault="00B34641" w:rsidP="00181138">
      <w:pPr>
        <w:pStyle w:val="Nagwek3"/>
        <w:numPr>
          <w:ilvl w:val="0"/>
          <w:numId w:val="0"/>
        </w:numPr>
        <w:ind w:left="1043"/>
      </w:pPr>
      <w:r>
        <w:t>Scena</w:t>
      </w:r>
    </w:p>
    <w:p w:rsidR="00B34641" w:rsidRDefault="00B34641" w:rsidP="00B34641">
      <w:pPr>
        <w:pStyle w:val="Tekstpods"/>
      </w:pPr>
      <w:r>
        <w:t xml:space="preserve">W tym oknie wyświetlana będzie w tej chwili edytowana scena. Programista ma możliwość na przesunięcie widoku we wszystkie strony, przybliżanie, oddalanie oraz zaznaczanie i przesuwanie obiektów na scenie. </w:t>
      </w:r>
    </w:p>
    <w:p w:rsidR="00B34641" w:rsidRDefault="00B34641" w:rsidP="00181138">
      <w:pPr>
        <w:pStyle w:val="Nagwek3"/>
        <w:numPr>
          <w:ilvl w:val="0"/>
          <w:numId w:val="0"/>
        </w:numPr>
        <w:ind w:left="1043"/>
      </w:pPr>
      <w:r>
        <w:t>Inspektor</w:t>
      </w:r>
    </w:p>
    <w:p w:rsidR="00B34641" w:rsidRDefault="00B34641" w:rsidP="00B34641">
      <w:pPr>
        <w:pStyle w:val="Tekstpods"/>
      </w:pPr>
      <w:r>
        <w:t>Inspektor pozwala na</w:t>
      </w:r>
      <w:r w:rsidR="00DE0753">
        <w:t xml:space="preserve"> dodawanie, usuwanie i zmianę </w:t>
      </w:r>
      <w:r w:rsidR="00D26B2E">
        <w:t xml:space="preserve">wartości pól </w:t>
      </w:r>
      <w:r w:rsidR="00DE0753">
        <w:t>komponentów umieszczonych na zaznaczonym na scenie</w:t>
      </w:r>
      <w:r w:rsidR="00D26B2E">
        <w:t xml:space="preserve"> obiekcie. Unity </w:t>
      </w:r>
      <w:r w:rsidR="00D26B2E">
        <w:lastRenderedPageBreak/>
        <w:t>posiada gotową listę komponentów pozwalających na symulacj</w:t>
      </w:r>
      <w:r w:rsidR="001843BF">
        <w:t>ę fizyki, odtwarzanie dźwięków,</w:t>
      </w:r>
      <w:r w:rsidR="00D26B2E">
        <w:t xml:space="preserve"> dodanie hitbox'a otaczającego obiekt, itp. </w:t>
      </w:r>
    </w:p>
    <w:p w:rsidR="00D26B2E" w:rsidRDefault="00D26B2E" w:rsidP="00181138">
      <w:pPr>
        <w:pStyle w:val="Nagwek3"/>
        <w:numPr>
          <w:ilvl w:val="0"/>
          <w:numId w:val="0"/>
        </w:numPr>
        <w:ind w:left="1043"/>
      </w:pPr>
      <w:r>
        <w:t>Projekt</w:t>
      </w:r>
    </w:p>
    <w:p w:rsidR="00D26B2E" w:rsidRDefault="00D26B2E" w:rsidP="00D26B2E">
      <w:pPr>
        <w:pStyle w:val="Tekstpods"/>
      </w:pPr>
      <w:r>
        <w:t>To okno pozwala na zarządzanie zasobami projektu. Użytkownik jest w stanie tworzyć nowe foldery, dodawać zasoby (tekstury, modele, pliki audio, skrypty, itd.)</w:t>
      </w:r>
      <w:r w:rsidR="00240DE6">
        <w:t xml:space="preserve"> do projektu</w:t>
      </w:r>
      <w:r>
        <w:t xml:space="preserve"> przeciągając pliki z eksploratora</w:t>
      </w:r>
      <w:r w:rsidR="00240DE6">
        <w:t xml:space="preserve"> bezpośrednio do edytora oraz umieszczać obiekty na scenie.</w:t>
      </w:r>
    </w:p>
    <w:p w:rsidR="00240DE6" w:rsidRDefault="00181138" w:rsidP="00181138">
      <w:pPr>
        <w:pStyle w:val="Nagwek3"/>
        <w:numPr>
          <w:ilvl w:val="0"/>
          <w:numId w:val="0"/>
        </w:numPr>
      </w:pPr>
      <w:r>
        <w:t xml:space="preserve">             </w:t>
      </w:r>
      <w:r w:rsidR="00240DE6">
        <w:t>Gra</w:t>
      </w:r>
    </w:p>
    <w:p w:rsidR="0089067F" w:rsidRDefault="00550DF0" w:rsidP="00240DE6">
      <w:pPr>
        <w:pStyle w:val="Tekstpods"/>
      </w:pPr>
      <w:r>
        <w:t>Okno</w:t>
      </w:r>
      <w:r w:rsidR="00240DE6">
        <w:t xml:space="preserve"> "Gra" jest wykorzystywane przy testowaniu gry w edytorze. W dowolnym momencie programista może włączyć symulację sceny, aby przetestować wprowadzone zmiany. </w:t>
      </w:r>
      <w:r w:rsidR="0096564E">
        <w:t>Jest to szczególnie  przydatne przy sprawdzaniu niewielkich zmian</w:t>
      </w:r>
      <w:r w:rsidR="00F6177D">
        <w:t>,</w:t>
      </w:r>
      <w:r w:rsidR="0096564E">
        <w:t xml:space="preserve"> ponieważ nie wymaga budowania i uruchamiania gry na nowo. Niestety nie </w:t>
      </w:r>
      <w:r w:rsidR="0089067F">
        <w:t>ma możliwości na symulacje zachowania ekranu dotykowego, przez co przy tworzeniu gier na urządzenia gdzie głównym interfejsem, przez który gracz będzie komunikował się z aplikacją, jest ekran dotykowy programista jest zmuszony do budowania programu przy każdej zmianie lub napisanie osobnej obsługi dla klawiatury lub myszy.</w:t>
      </w:r>
    </w:p>
    <w:p w:rsidR="00181138" w:rsidRDefault="00181138" w:rsidP="00181138">
      <w:pPr>
        <w:pStyle w:val="Nagwek3"/>
      </w:pPr>
      <w:r>
        <w:t>Skrypty</w:t>
      </w:r>
    </w:p>
    <w:p w:rsidR="00181138" w:rsidRDefault="00181138" w:rsidP="00181138">
      <w:pPr>
        <w:pStyle w:val="Tekstpods"/>
      </w:pPr>
      <w:r>
        <w:t>Do zdefiniowania niestandardowych zachowań obiektów, nie obsługiwanych przez  komponenty udostępnione w edytorze, używane są skrypty</w:t>
      </w:r>
      <w:r w:rsidR="00C66B60">
        <w:t xml:space="preserve">. </w:t>
      </w:r>
      <w:r w:rsidR="00313F20">
        <w:t xml:space="preserve">Przy ich pomocy programista ma możliwość, wykonywania pewnych akcji przy tworzeniu obiektu lub co klatkę, reagować na kolizję lub zatrzymanie aplikacji. Silnik Unity posiada gotowe definicje obiektów reprezentujących komponenty z edytora i funkcje pozwalające na znajdowanie obiektów na scenie, pobranie ich komponentów, niszczenie lub tworzenie obiektów o podanych parametrach oraz ładowanie kolejnych scen. Cały proces tworzenia skryptu jest realizowany w Visual Studio, które zostało </w:t>
      </w:r>
      <w:r w:rsidR="00313F20">
        <w:lastRenderedPageBreak/>
        <w:t xml:space="preserve">zintegrowane z edytorem Unity. Pozwala to </w:t>
      </w:r>
      <w:r w:rsidR="00930114">
        <w:t xml:space="preserve">na </w:t>
      </w:r>
      <w:r w:rsidR="00313F20" w:rsidRPr="00313F20">
        <w:t>debugowanie</w:t>
      </w:r>
      <w:r w:rsidR="00313F20">
        <w:t xml:space="preserve"> kodu</w:t>
      </w:r>
      <w:r w:rsidR="00D967D1">
        <w:t xml:space="preserve"> z poziomu VS w trakcie testowania gry w edytorze.</w:t>
      </w:r>
    </w:p>
    <w:p w:rsidR="00D967D1" w:rsidRDefault="00D967D1" w:rsidP="00D967D1">
      <w:pPr>
        <w:pStyle w:val="Nagwek3"/>
      </w:pPr>
      <w:r>
        <w:t>Budowanie aplikacji</w:t>
      </w:r>
    </w:p>
    <w:p w:rsidR="001E541C" w:rsidRPr="005E07A9" w:rsidRDefault="00D967D1" w:rsidP="007138F0">
      <w:pPr>
        <w:pStyle w:val="Tekstpods"/>
      </w:pPr>
      <w:r>
        <w:t>Jak już zostało wspomniane wcześniej, Unity umożliwia budowanie gry na wiele platform. W darmowej wersji edytora istnieje możliwość wybrania następujących platform: Windows, Mac, Linux, iOS, tvOS, XBoxOne i Android.</w:t>
      </w:r>
      <w:r w:rsidR="004978B9">
        <w:t xml:space="preserve"> Można również</w:t>
      </w:r>
      <w:r w:rsidR="002A7B76">
        <w:t>,</w:t>
      </w:r>
      <w:r w:rsidR="002571C3">
        <w:t xml:space="preserve"> przy budowaniu na platformę Android</w:t>
      </w:r>
      <w:r w:rsidR="002A7B76">
        <w:t>,</w:t>
      </w:r>
      <w:r w:rsidR="004978B9">
        <w:t xml:space="preserve"> wybrać algorytm kompresji teks</w:t>
      </w:r>
      <w:r w:rsidR="002571C3">
        <w:t>t</w:t>
      </w:r>
      <w:r w:rsidR="004978B9">
        <w:t>ur</w:t>
      </w:r>
      <w:r w:rsidR="002571C3">
        <w:t>, system za pomocą którego gra zostanie zbudowana, czy ma to być wersja deweloperska (możliwość debugowania gry i analizy wydajności) i algorytm kompresji samej aplikacji.</w:t>
      </w:r>
    </w:p>
    <w:p w:rsidR="00690286" w:rsidRDefault="00DF0BC9" w:rsidP="00DF0BC9">
      <w:pPr>
        <w:pStyle w:val="Nagwek2"/>
      </w:pPr>
      <w:r>
        <w:t>Metodyka pracy nad projektem</w:t>
      </w:r>
    </w:p>
    <w:p w:rsidR="00DF0BC9" w:rsidRPr="00DF0BC9" w:rsidRDefault="00DF0BC9" w:rsidP="00DF0BC9">
      <w:pPr>
        <w:pStyle w:val="Tekstpods"/>
      </w:pPr>
    </w:p>
    <w:p w:rsidR="00B125FC" w:rsidRDefault="00DF0BC9" w:rsidP="00DF0BC9">
      <w:pPr>
        <w:pStyle w:val="Tekstpods"/>
      </w:pPr>
      <w:r>
        <w:t xml:space="preserve">Projekt został zrealizowany stosując przyrostowy model (ang. </w:t>
      </w:r>
      <w:r w:rsidR="00B66CEB">
        <w:t xml:space="preserve">iterative </w:t>
      </w:r>
      <w:r>
        <w:t>development model) pisania oprogramowania. Model ten polega na projektowaniu i implementowaniu kilku z funkcjonalności na raz, przetestowaniu</w:t>
      </w:r>
      <w:r w:rsidR="00B125FC">
        <w:t xml:space="preserve"> ich i przesłaniu projektu po każdej inkrementacji do klienta w celu uzyskania jego opinii. Ten p</w:t>
      </w:r>
      <w:r w:rsidR="001843BF">
        <w:t>roces jest powtarzany do momentu</w:t>
      </w:r>
      <w:r w:rsidR="00B125FC">
        <w:t xml:space="preserve"> w którym program spełnia wszystkie przewidziane wymagania</w:t>
      </w:r>
      <w:r w:rsidR="001843BF">
        <w:t xml:space="preserve"> </w:t>
      </w:r>
      <w:r w:rsidR="004425CC">
        <w:t>[8]</w:t>
      </w:r>
      <w:r w:rsidR="00930114">
        <w:t>.</w:t>
      </w:r>
      <w:r w:rsidR="00D40323">
        <w:t xml:space="preserve"> Sposób działania modelu przedstawiony został na Rys.3.2.</w:t>
      </w:r>
    </w:p>
    <w:p w:rsidR="00D40323" w:rsidRDefault="00D40323" w:rsidP="00D40323">
      <w:pPr>
        <w:pStyle w:val="Tekstpods"/>
        <w:keepNext/>
      </w:pPr>
      <w:r>
        <w:rPr>
          <w:noProof/>
        </w:rPr>
        <w:lastRenderedPageBreak/>
        <w:drawing>
          <wp:inline distT="0" distB="0" distL="0" distR="0">
            <wp:extent cx="3562412" cy="1899166"/>
            <wp:effectExtent l="19050" t="0" r="0" b="0"/>
            <wp:docPr id="8" name="Obraz 7" descr="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21"/>
                    <a:stretch>
                      <a:fillRect/>
                    </a:stretch>
                  </pic:blipFill>
                  <pic:spPr>
                    <a:xfrm>
                      <a:off x="0" y="0"/>
                      <a:ext cx="3562412" cy="1899166"/>
                    </a:xfrm>
                    <a:prstGeom prst="rect">
                      <a:avLst/>
                    </a:prstGeom>
                  </pic:spPr>
                </pic:pic>
              </a:graphicData>
            </a:graphic>
          </wp:inline>
        </w:drawing>
      </w:r>
    </w:p>
    <w:p w:rsidR="00D40323" w:rsidRDefault="00D40323" w:rsidP="00D40323">
      <w:pPr>
        <w:pStyle w:val="Legenda"/>
        <w:jc w:val="center"/>
        <w:rPr>
          <w:rFonts w:ascii="Courier New" w:hAnsi="Courier New" w:cs="Courier New"/>
        </w:rPr>
      </w:pPr>
      <w:r>
        <w:t>Rys.</w:t>
      </w:r>
      <w:fldSimple w:instr=" STYLEREF 1 \s ">
        <w:r>
          <w:rPr>
            <w:noProof/>
          </w:rPr>
          <w:t>3</w:t>
        </w:r>
      </w:fldSimple>
      <w:r>
        <w:t>.</w:t>
      </w:r>
      <w:fldSimple w:instr=" SEQ Rysunek \* ARABIC \s 1 ">
        <w:r>
          <w:rPr>
            <w:noProof/>
          </w:rPr>
          <w:t>2</w:t>
        </w:r>
      </w:fldSimple>
      <w:r>
        <w:t xml:space="preserve"> </w:t>
      </w:r>
      <w:r w:rsidRPr="00D40323">
        <w:rPr>
          <w:i/>
        </w:rPr>
        <w:t>Model przyrostowy</w:t>
      </w:r>
      <w:r w:rsidR="00AC06B0" w:rsidRPr="00AC06B0">
        <w:rPr>
          <w:rFonts w:ascii="Courier New" w:hAnsi="Courier New" w:cs="Courier New"/>
          <w:i/>
        </w:rPr>
        <w:t xml:space="preserve"> </w:t>
      </w:r>
      <w:r w:rsidR="00AC06B0" w:rsidRPr="00AC06B0">
        <w:rPr>
          <w:rFonts w:ascii="Courier New" w:hAnsi="Courier New" w:cs="Courier New"/>
        </w:rPr>
        <w:t>https://www.researchgate.net/profile/A_B_M_Moniruzzaman/publication/249011841/figure/fig2/AS:341184099700745@1458356036923/Iterative-and-incremental-agile-development-process-source.png</w:t>
      </w:r>
    </w:p>
    <w:p w:rsidR="00AC06B0" w:rsidRPr="00AC06B0" w:rsidRDefault="00AC06B0" w:rsidP="00AC06B0"/>
    <w:p w:rsidR="004425CC" w:rsidRDefault="004425CC" w:rsidP="00DF0BC9">
      <w:pPr>
        <w:pStyle w:val="Tekstpods"/>
      </w:pPr>
      <w:r>
        <w:t>Na początku zostały określone funkcjonalności i wymagania, które powinna spełn</w:t>
      </w:r>
      <w:r w:rsidR="001843BF">
        <w:t>iać aplikacja będąca tematem niniejszej</w:t>
      </w:r>
      <w:r>
        <w:t xml:space="preserve"> pracy. W pierwszej iteracji</w:t>
      </w:r>
      <w:r w:rsidR="00BE0F60">
        <w:t xml:space="preserve"> zostały zaprojektowane podstawowe elementy rozgrywki m.in.: ruch piłki, niszczenie bloczków, ruch platformą oraz obsługa zakończenia etapu. Pierwsza wersja gry posiadająca zaimplementowane powyższe elementy rozgrywki została wysłana do testerów w celu sprawdzenia czy sposób sterowania jest wygodny i intuicyjny. W kolejnych iteracjach aplikacja była rozbudowywana o nowe funkcje oraz poprawiane były wcześniej prowadzone elementy. Ostatnie iteracje były skupione głównie na poprawie błędów oraz implementacji funkcji zaproponowanych przez gracz</w:t>
      </w:r>
      <w:r w:rsidR="001843BF">
        <w:t>a</w:t>
      </w:r>
      <w:r w:rsidR="00BE0F60">
        <w:t>.</w:t>
      </w:r>
    </w:p>
    <w:p w:rsidR="00B125FC" w:rsidRDefault="00B125FC" w:rsidP="00DF0BC9">
      <w:pPr>
        <w:pStyle w:val="Tekstpods"/>
      </w:pPr>
    </w:p>
    <w:p w:rsidR="00B125FC" w:rsidRPr="00DF0BC9" w:rsidRDefault="00B125FC" w:rsidP="00DF0BC9">
      <w:pPr>
        <w:pStyle w:val="Tekstpods"/>
        <w:sectPr w:rsidR="00B125FC" w:rsidRPr="00DF0BC9" w:rsidSect="00326F59">
          <w:headerReference w:type="even" r:id="rId22"/>
          <w:headerReference w:type="default" r:id="rId23"/>
          <w:footnotePr>
            <w:numRestart w:val="eachPage"/>
          </w:footnotePr>
          <w:pgSz w:w="11907" w:h="16840" w:code="9"/>
          <w:pgMar w:top="2155" w:right="2665" w:bottom="2778" w:left="1701" w:header="1814" w:footer="1814" w:gutter="0"/>
          <w:cols w:space="708"/>
          <w:docGrid w:linePitch="326"/>
        </w:sectPr>
      </w:pPr>
    </w:p>
    <w:p w:rsidR="003D0CDB" w:rsidRDefault="00550DF0" w:rsidP="001F24F6">
      <w:pPr>
        <w:pStyle w:val="Nagwek1"/>
      </w:pPr>
      <w:bookmarkStart w:id="4" w:name="_Toc526887088"/>
      <w:r>
        <w:lastRenderedPageBreak/>
        <w:t>S</w:t>
      </w:r>
      <w:r w:rsidR="00F40612">
        <w:t>pecyfikacja zewnętrzna</w:t>
      </w:r>
      <w:bookmarkEnd w:id="4"/>
    </w:p>
    <w:p w:rsidR="00554E4F" w:rsidRDefault="00554E4F" w:rsidP="00554E4F">
      <w:pPr>
        <w:pStyle w:val="Nagwek2"/>
      </w:pPr>
      <w:r>
        <w:t>Wymagania sprzętowe i instalacja</w:t>
      </w:r>
    </w:p>
    <w:p w:rsidR="00554E4F" w:rsidRDefault="00D24B74" w:rsidP="00554E4F">
      <w:pPr>
        <w:pStyle w:val="Tekstpods"/>
      </w:pPr>
      <w:r>
        <w:t xml:space="preserve">Według [11] zalecane wymagania sprzętowe dla gry stworzonej przy pomocy Unity wersji 2018.3 to posiadanie urządzenia z systemem Android 4.1 lub nowszym, procesorem </w:t>
      </w:r>
      <w:r w:rsidRPr="00D24B74">
        <w:t xml:space="preserve">ARMv7 </w:t>
      </w:r>
      <w:r>
        <w:t>z wsparciem</w:t>
      </w:r>
      <w:r w:rsidRPr="00D24B74">
        <w:t xml:space="preserve"> NEON </w:t>
      </w:r>
      <w:r>
        <w:t>lub</w:t>
      </w:r>
      <w:r w:rsidRPr="00D24B74">
        <w:t xml:space="preserve"> Atom CPU</w:t>
      </w:r>
      <w:r>
        <w:t xml:space="preserve"> oraz OpenGL ES 2.0 lub nowszy. Wydajność gry może spaść w zależności od sprzętu na którym jest uruchamiana oraz od optymalizacji samej gry.</w:t>
      </w:r>
    </w:p>
    <w:p w:rsidR="008E0D22" w:rsidRDefault="008E0D22" w:rsidP="00554E4F">
      <w:pPr>
        <w:pStyle w:val="Tekstpods"/>
      </w:pPr>
      <w:r>
        <w:t>Aby zainstalować aplikację na urządzeniu należy umieścić plik .apk dołączony do pracy na urządzeniu, a następnie go na nim uruchomić. System operacyjny zapyta się czy użytkownik wyraża zgodę na instalację programu z nieznanego źródła i udzieleniu zgody gra zostanie zainstalowana na urządzeniu. Od tego momentu można ją uruchomić przy pomocy ikony na ekranie domowym urządzenia.</w:t>
      </w:r>
    </w:p>
    <w:p w:rsidR="008E0D22" w:rsidRDefault="008E0D22" w:rsidP="008E0D22">
      <w:pPr>
        <w:pStyle w:val="Nagwek2"/>
      </w:pPr>
      <w:r>
        <w:t>Instrukcja obsługi</w:t>
      </w:r>
    </w:p>
    <w:p w:rsidR="00944224" w:rsidRDefault="00944224" w:rsidP="00944224">
      <w:pPr>
        <w:pStyle w:val="Tekstpods"/>
      </w:pPr>
      <w:r>
        <w:t xml:space="preserve">Po uruchomieniu gry na ekranie zostanie wyświetlony ekran głównego menu </w:t>
      </w:r>
      <w:r w:rsidR="00BF5CEE">
        <w:t>(Rys.4.1). Znajdują się na nim trzy</w:t>
      </w:r>
      <w:r>
        <w:t xml:space="preserve"> przyciski:</w:t>
      </w:r>
    </w:p>
    <w:p w:rsidR="00944224" w:rsidRDefault="00944224" w:rsidP="00944224">
      <w:pPr>
        <w:pStyle w:val="Tekstpods"/>
        <w:numPr>
          <w:ilvl w:val="0"/>
          <w:numId w:val="45"/>
        </w:numPr>
      </w:pPr>
      <w:r>
        <w:t>PLAY: przenosi użytkownika do ekranu wyboru poziomu</w:t>
      </w:r>
    </w:p>
    <w:p w:rsidR="00944224" w:rsidRDefault="00944224" w:rsidP="00944224">
      <w:pPr>
        <w:pStyle w:val="Tekstpods"/>
        <w:numPr>
          <w:ilvl w:val="0"/>
          <w:numId w:val="45"/>
        </w:numPr>
      </w:pPr>
      <w:r>
        <w:lastRenderedPageBreak/>
        <w:t>Highscores: wyświetla tabele z najlepszymi wynikami uzyskanymi na każdym z poziomów</w:t>
      </w:r>
    </w:p>
    <w:p w:rsidR="00944224" w:rsidRDefault="00944224" w:rsidP="00944224">
      <w:pPr>
        <w:pStyle w:val="Tekstpods"/>
        <w:numPr>
          <w:ilvl w:val="0"/>
          <w:numId w:val="45"/>
        </w:numPr>
      </w:pPr>
      <w:r>
        <w:t>Quit: powoduje wyjście z aplikacji</w:t>
      </w:r>
    </w:p>
    <w:p w:rsidR="00944224" w:rsidRDefault="00944224" w:rsidP="00944224">
      <w:pPr>
        <w:pStyle w:val="Tekstpods"/>
        <w:keepNext/>
        <w:jc w:val="center"/>
      </w:pPr>
      <w:r>
        <w:rPr>
          <w:noProof/>
        </w:rPr>
        <w:drawing>
          <wp:inline distT="0" distB="0" distL="0" distR="0">
            <wp:extent cx="1523571" cy="2700000"/>
            <wp:effectExtent l="19050" t="0" r="429" b="0"/>
            <wp:docPr id="9" name="Obraz 8" descr="maine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e_menu.png"/>
                    <pic:cNvPicPr/>
                  </pic:nvPicPr>
                  <pic:blipFill>
                    <a:blip r:embed="rId24"/>
                    <a:stretch>
                      <a:fillRect/>
                    </a:stretch>
                  </pic:blipFill>
                  <pic:spPr>
                    <a:xfrm>
                      <a:off x="0" y="0"/>
                      <a:ext cx="1523571" cy="2700000"/>
                    </a:xfrm>
                    <a:prstGeom prst="rect">
                      <a:avLst/>
                    </a:prstGeom>
                  </pic:spPr>
                </pic:pic>
              </a:graphicData>
            </a:graphic>
          </wp:inline>
        </w:drawing>
      </w:r>
    </w:p>
    <w:p w:rsidR="00944224" w:rsidRPr="00944224" w:rsidRDefault="00944224" w:rsidP="00944224">
      <w:pPr>
        <w:pStyle w:val="Legenda"/>
        <w:jc w:val="center"/>
        <w:rPr>
          <w:i/>
        </w:rPr>
      </w:pPr>
      <w:r>
        <w:t>Rys.</w:t>
      </w:r>
      <w:fldSimple w:instr=" STYLEREF 1 \s ">
        <w:r>
          <w:rPr>
            <w:noProof/>
          </w:rPr>
          <w:t>4</w:t>
        </w:r>
      </w:fldSimple>
      <w:r>
        <w:t xml:space="preserve">.1 </w:t>
      </w:r>
      <w:r>
        <w:rPr>
          <w:i/>
        </w:rPr>
        <w:t>Główne menu gry</w:t>
      </w:r>
    </w:p>
    <w:p w:rsidR="00944224" w:rsidRDefault="00514C04" w:rsidP="00944224">
      <w:pPr>
        <w:pStyle w:val="Tekstpods"/>
      </w:pPr>
      <w:r>
        <w:t>Po naciśnięciu przycisku "PLAY"</w:t>
      </w:r>
      <w:r w:rsidR="005241AE">
        <w:t xml:space="preserve"> na ekranie zostanie wyświetlona lista dostępnych w grze poziomów (Rys.4.2). Gracz posiada możliwość przewijania tej listy oraz powrotu do menu głównego używając przycisku "Back". Aby rozpocząć rozgrywkę wymagane jest wybranie etapu klikając na jeden z przycisków na liście.</w:t>
      </w:r>
    </w:p>
    <w:p w:rsidR="005241AE" w:rsidRDefault="005241AE" w:rsidP="005241AE">
      <w:pPr>
        <w:pStyle w:val="Tekstpods"/>
        <w:keepNext/>
        <w:jc w:val="center"/>
      </w:pPr>
      <w:r>
        <w:rPr>
          <w:noProof/>
        </w:rPr>
        <w:lastRenderedPageBreak/>
        <w:drawing>
          <wp:inline distT="0" distB="0" distL="0" distR="0">
            <wp:extent cx="1523571" cy="2700000"/>
            <wp:effectExtent l="19050" t="0" r="429" b="0"/>
            <wp:docPr id="11" name="Obraz 10" descr="Screenshot_20181220-134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20-134416.png"/>
                    <pic:cNvPicPr/>
                  </pic:nvPicPr>
                  <pic:blipFill>
                    <a:blip r:embed="rId25"/>
                    <a:stretch>
                      <a:fillRect/>
                    </a:stretch>
                  </pic:blipFill>
                  <pic:spPr>
                    <a:xfrm>
                      <a:off x="0" y="0"/>
                      <a:ext cx="1523571" cy="2700000"/>
                    </a:xfrm>
                    <a:prstGeom prst="rect">
                      <a:avLst/>
                    </a:prstGeom>
                  </pic:spPr>
                </pic:pic>
              </a:graphicData>
            </a:graphic>
          </wp:inline>
        </w:drawing>
      </w:r>
    </w:p>
    <w:p w:rsidR="005241AE" w:rsidRPr="005241AE" w:rsidRDefault="005241AE" w:rsidP="005241AE">
      <w:pPr>
        <w:pStyle w:val="Legenda"/>
        <w:jc w:val="center"/>
        <w:rPr>
          <w:i/>
        </w:rPr>
      </w:pPr>
      <w:r>
        <w:t xml:space="preserve">Rys. </w:t>
      </w:r>
      <w:fldSimple w:instr=" STYLEREF 1 \s ">
        <w:r>
          <w:rPr>
            <w:noProof/>
          </w:rPr>
          <w:t>4</w:t>
        </w:r>
      </w:fldSimple>
      <w:r>
        <w:t xml:space="preserve">.2 </w:t>
      </w:r>
      <w:r>
        <w:rPr>
          <w:i/>
        </w:rPr>
        <w:t>List dostępnych w grze poziomów</w:t>
      </w:r>
    </w:p>
    <w:p w:rsidR="005241AE" w:rsidRDefault="005241AE" w:rsidP="00944224">
      <w:pPr>
        <w:pStyle w:val="Tekstpods"/>
      </w:pPr>
      <w:r>
        <w:t>Przycisk "Highscores" odsyła użytkownika do ekranu wyświetlającego najlepsze osiągnięte wyniki dla każdego z etapów w grze</w:t>
      </w:r>
      <w:r w:rsidR="0031561A">
        <w:t xml:space="preserve"> (Rys.4.3)</w:t>
      </w:r>
      <w:r>
        <w:t xml:space="preserve">. Przy pomocy przycisku "Reset" można usunąć wszystkie </w:t>
      </w:r>
      <w:r w:rsidR="0031561A">
        <w:t>zapisane wyniki. Przycisk "Back" odsyła gracza z powrotem do menu głównego.</w:t>
      </w:r>
    </w:p>
    <w:p w:rsidR="0031561A" w:rsidRDefault="0031561A" w:rsidP="0031561A">
      <w:pPr>
        <w:pStyle w:val="Tekstpods"/>
        <w:keepNext/>
        <w:jc w:val="center"/>
      </w:pPr>
      <w:r>
        <w:rPr>
          <w:noProof/>
        </w:rPr>
        <w:drawing>
          <wp:inline distT="0" distB="0" distL="0" distR="0">
            <wp:extent cx="1618714" cy="2700000"/>
            <wp:effectExtent l="19050" t="0" r="536" b="0"/>
            <wp:docPr id="12" name="Obraz 11" descr="highscores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scores_table.png"/>
                    <pic:cNvPicPr/>
                  </pic:nvPicPr>
                  <pic:blipFill>
                    <a:blip r:embed="rId26"/>
                    <a:stretch>
                      <a:fillRect/>
                    </a:stretch>
                  </pic:blipFill>
                  <pic:spPr>
                    <a:xfrm>
                      <a:off x="0" y="0"/>
                      <a:ext cx="1618714" cy="2700000"/>
                    </a:xfrm>
                    <a:prstGeom prst="rect">
                      <a:avLst/>
                    </a:prstGeom>
                  </pic:spPr>
                </pic:pic>
              </a:graphicData>
            </a:graphic>
          </wp:inline>
        </w:drawing>
      </w:r>
    </w:p>
    <w:p w:rsidR="0031561A" w:rsidRDefault="0031561A" w:rsidP="0031561A">
      <w:pPr>
        <w:pStyle w:val="Legenda"/>
        <w:jc w:val="center"/>
        <w:rPr>
          <w:i/>
        </w:rPr>
      </w:pPr>
      <w:r>
        <w:t xml:space="preserve">Rys. </w:t>
      </w:r>
      <w:fldSimple w:instr=" STYLEREF 1 \s ">
        <w:r>
          <w:rPr>
            <w:noProof/>
          </w:rPr>
          <w:t>4</w:t>
        </w:r>
      </w:fldSimple>
      <w:r>
        <w:t xml:space="preserve">.3 </w:t>
      </w:r>
      <w:r w:rsidR="0033311F">
        <w:rPr>
          <w:i/>
        </w:rPr>
        <w:t>Lista najlepszych wyników</w:t>
      </w:r>
    </w:p>
    <w:p w:rsidR="0033311F" w:rsidRDefault="0033311F" w:rsidP="0033311F">
      <w:pPr>
        <w:pStyle w:val="Nagwek3"/>
      </w:pPr>
      <w:r>
        <w:lastRenderedPageBreak/>
        <w:t>Rozgrywka</w:t>
      </w:r>
    </w:p>
    <w:p w:rsidR="0033311F" w:rsidRDefault="00565275" w:rsidP="0033311F">
      <w:pPr>
        <w:pStyle w:val="Tekstpods"/>
      </w:pPr>
      <w:r>
        <w:t>Wybranie poziomu przenosi użytkownika do ekranu rozgrywki</w:t>
      </w:r>
      <w:r w:rsidR="00010CF6">
        <w:t xml:space="preserve"> (Rys.4.4)</w:t>
      </w:r>
      <w:r>
        <w:t>. Celem gracza jest zniszczenie wszystkich kolorowych bloczków przy pomocy czerwonej piłeczki i ulepszeń. Dodatkowo gracz nie może pozwolić piłeczce spaść poniżej platformy. Każde upuszczenie piłeczki powoduje utratę życia, a kiedy życie spadnie do zera etap kończy się przegraną.</w:t>
      </w:r>
    </w:p>
    <w:p w:rsidR="00BF5CEE" w:rsidRDefault="004257A1" w:rsidP="0033311F">
      <w:pPr>
        <w:pStyle w:val="Tekstpods"/>
      </w:pPr>
      <w:r>
        <w:t>Platformą steruje się naciskając lewą lub prawą stronę ekranu co powoduje ruch platformy w lewo lub prawo. Platforma będzie się poruszać tak długo jak długo ekran jest przyciśnięty lub do momentu kolizji z ścianą boczną. Ruch piłki rozpoczyna podwójne kliknięcie ekranu w dowolnym miejscu (oprócz przycisku pauzy znajdującego się w prawym górnym rogu ekranu). W trakcie rozgrywki gracz posiada możliwość użycia akcelerometru</w:t>
      </w:r>
      <w:r w:rsidR="00DD4E0F">
        <w:t xml:space="preserve"> do zmiany kierunku ruchu piłki. Program sprawdza czy urządzenie posiada zainstalowany akcelerometr i po rozpoczęciu rozgrywki zaczyna odliczanie czasu. Upływ czasu jest reprezentowany przez pasek postępu</w:t>
      </w:r>
      <w:r w:rsidR="00BF5CEE">
        <w:t xml:space="preserve"> znajdujący się pod platformą (Rys.4.4)</w:t>
      </w:r>
      <w:r w:rsidR="00DD4E0F">
        <w:t>. Kiedy pasek postępu zmieni kolor z czerwonego na zielony można zmienić kierunek ruch czerwonej piłki potrząsając urządzeniem. Nowy kierunek piłki będzie zgodny z kierunkiem przyśpieszenia zarejestrowanego przez akcelerometr.</w:t>
      </w:r>
      <w:r w:rsidR="00BF5CEE">
        <w:t xml:space="preserve"> Upuszczenie piłki powoduje reset paska postępu. Pozostałe graczowi życia wyświetlane są w lewym dolnym rogu obok paska postępu akcelerometru.</w:t>
      </w:r>
    </w:p>
    <w:p w:rsidR="00DD4E0F" w:rsidRDefault="00565275" w:rsidP="00DD4E0F">
      <w:pPr>
        <w:pStyle w:val="Tekstpods"/>
        <w:keepNext/>
        <w:jc w:val="center"/>
      </w:pPr>
      <w:r>
        <w:rPr>
          <w:noProof/>
        </w:rPr>
        <w:lastRenderedPageBreak/>
        <w:drawing>
          <wp:inline distT="0" distB="0" distL="0" distR="0">
            <wp:extent cx="1724143" cy="2700000"/>
            <wp:effectExtent l="19050" t="0" r="9407" b="0"/>
            <wp:docPr id="13" name="Obraz 12" descr="game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_example.png"/>
                    <pic:cNvPicPr/>
                  </pic:nvPicPr>
                  <pic:blipFill>
                    <a:blip r:embed="rId27"/>
                    <a:stretch>
                      <a:fillRect/>
                    </a:stretch>
                  </pic:blipFill>
                  <pic:spPr>
                    <a:xfrm>
                      <a:off x="0" y="0"/>
                      <a:ext cx="1724143" cy="2700000"/>
                    </a:xfrm>
                    <a:prstGeom prst="rect">
                      <a:avLst/>
                    </a:prstGeom>
                  </pic:spPr>
                </pic:pic>
              </a:graphicData>
            </a:graphic>
          </wp:inline>
        </w:drawing>
      </w:r>
    </w:p>
    <w:p w:rsidR="00BF5CEE" w:rsidRPr="00BF5CEE" w:rsidRDefault="00DD4E0F" w:rsidP="00BF5CEE">
      <w:pPr>
        <w:pStyle w:val="Legenda"/>
        <w:jc w:val="center"/>
        <w:rPr>
          <w:i/>
        </w:rPr>
      </w:pPr>
      <w:r>
        <w:t xml:space="preserve">Rys. </w:t>
      </w:r>
      <w:fldSimple w:instr=" STYLEREF 1 \s ">
        <w:r>
          <w:rPr>
            <w:noProof/>
          </w:rPr>
          <w:t>4</w:t>
        </w:r>
      </w:fldSimple>
      <w:r>
        <w:t xml:space="preserve">.4 </w:t>
      </w:r>
      <w:r>
        <w:rPr>
          <w:i/>
        </w:rPr>
        <w:t>P</w:t>
      </w:r>
      <w:r w:rsidRPr="00DD4E0F">
        <w:rPr>
          <w:i/>
        </w:rPr>
        <w:t xml:space="preserve">oziom </w:t>
      </w:r>
      <w:r>
        <w:rPr>
          <w:i/>
        </w:rPr>
        <w:t xml:space="preserve">A4 </w:t>
      </w:r>
    </w:p>
    <w:p w:rsidR="00BF5CEE" w:rsidRDefault="00BF5CEE" w:rsidP="00BF3581">
      <w:pPr>
        <w:pStyle w:val="Tekstpods"/>
      </w:pPr>
      <w:r>
        <w:t>W trakcie rozrywki będą się pojawiać spadające ulepszenia, które można zebrać przy pomocy platformy.</w:t>
      </w:r>
      <w:r w:rsidR="00AD7474">
        <w:t xml:space="preserve"> Zebranie pomaga graczowi w przejściu etapu.</w:t>
      </w:r>
      <w:r>
        <w:t xml:space="preserve"> Istnieją cztery rodzaje ulepszeń:</w:t>
      </w:r>
    </w:p>
    <w:p w:rsidR="00BF5CEE" w:rsidRDefault="00BF5CEE" w:rsidP="00BF5CEE">
      <w:pPr>
        <w:pStyle w:val="Tekstpods"/>
        <w:numPr>
          <w:ilvl w:val="0"/>
          <w:numId w:val="46"/>
        </w:numPr>
      </w:pPr>
      <w:r>
        <w:t xml:space="preserve">Piłka tenisowa: </w:t>
      </w:r>
      <w:r w:rsidR="00AD7474">
        <w:t>tworzy zieloną piłkę, która można wprawić w ruch tak samo czerwoną piłkę, nie reaguje ona na użycie akcelerometru i upuszczenie jej nie powoduje utraty życia przez gracza</w:t>
      </w:r>
    </w:p>
    <w:p w:rsidR="00AD7474" w:rsidRDefault="00AD7474" w:rsidP="00AD7474">
      <w:pPr>
        <w:pStyle w:val="Tekstpods"/>
        <w:numPr>
          <w:ilvl w:val="0"/>
          <w:numId w:val="46"/>
        </w:numPr>
      </w:pPr>
      <w:r>
        <w:t>Serce: dodaje dodatkowe życie</w:t>
      </w:r>
    </w:p>
    <w:p w:rsidR="00AD7474" w:rsidRDefault="00AD7474" w:rsidP="00BF5CEE">
      <w:pPr>
        <w:pStyle w:val="Tekstpods"/>
        <w:numPr>
          <w:ilvl w:val="0"/>
          <w:numId w:val="46"/>
        </w:numPr>
      </w:pPr>
      <w:r>
        <w:t>Gwiazda: poszerza platformę na 5 sekund</w:t>
      </w:r>
    </w:p>
    <w:p w:rsidR="00AD7474" w:rsidRDefault="00AD7474" w:rsidP="00AD7474">
      <w:pPr>
        <w:pStyle w:val="Tekstpods"/>
        <w:numPr>
          <w:ilvl w:val="0"/>
          <w:numId w:val="46"/>
        </w:numPr>
      </w:pPr>
      <w:r>
        <w:t>Rakieta: tworzy dwie mniejsze rakiety lecące w górę i niszczące pierwszy napotkany bloczek</w:t>
      </w:r>
    </w:p>
    <w:p w:rsidR="00AD7474" w:rsidRDefault="00AD7474" w:rsidP="00AD7474">
      <w:pPr>
        <w:pStyle w:val="Tekstpods"/>
        <w:keepNext/>
        <w:jc w:val="center"/>
      </w:pPr>
      <w:r>
        <w:rPr>
          <w:noProof/>
        </w:rPr>
        <w:drawing>
          <wp:inline distT="0" distB="0" distL="0" distR="0">
            <wp:extent cx="3086368" cy="876376"/>
            <wp:effectExtent l="19050" t="0" r="0" b="0"/>
            <wp:docPr id="14" name="Obraz 13" descr="power-ups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ups_all.png"/>
                    <pic:cNvPicPr/>
                  </pic:nvPicPr>
                  <pic:blipFill>
                    <a:blip r:embed="rId28"/>
                    <a:stretch>
                      <a:fillRect/>
                    </a:stretch>
                  </pic:blipFill>
                  <pic:spPr>
                    <a:xfrm>
                      <a:off x="0" y="0"/>
                      <a:ext cx="3086368" cy="876376"/>
                    </a:xfrm>
                    <a:prstGeom prst="rect">
                      <a:avLst/>
                    </a:prstGeom>
                  </pic:spPr>
                </pic:pic>
              </a:graphicData>
            </a:graphic>
          </wp:inline>
        </w:drawing>
      </w:r>
    </w:p>
    <w:p w:rsidR="00AD7474" w:rsidRPr="00AD7474" w:rsidRDefault="00AD7474" w:rsidP="00AD7474">
      <w:pPr>
        <w:pStyle w:val="Legenda"/>
        <w:jc w:val="center"/>
        <w:rPr>
          <w:i/>
        </w:rPr>
      </w:pPr>
      <w:r>
        <w:t xml:space="preserve">Rys. </w:t>
      </w:r>
      <w:fldSimple w:instr=" STYLEREF 1 \s ">
        <w:r>
          <w:rPr>
            <w:noProof/>
          </w:rPr>
          <w:t>4</w:t>
        </w:r>
      </w:fldSimple>
      <w:r>
        <w:t xml:space="preserve">.5 </w:t>
      </w:r>
      <w:r>
        <w:rPr>
          <w:i/>
        </w:rPr>
        <w:t>Możliwe do zebrania ulepszenia</w:t>
      </w:r>
    </w:p>
    <w:p w:rsidR="00AD7474" w:rsidRDefault="003E2EB5" w:rsidP="00BF3581">
      <w:pPr>
        <w:pStyle w:val="Tekstpods"/>
      </w:pPr>
      <w:r>
        <w:t xml:space="preserve">Każde zniszczenie bloczka dodaje punkty do wyniku uzyskanego na koniec poziomu. Dodane punkty obliczane są poprzez pomnożenie wartości </w:t>
      </w:r>
      <w:r>
        <w:lastRenderedPageBreak/>
        <w:t>punktów przypisanej do bloczka i pomnożenie jej przez wartość combo wyświetlaną obok uzyskanej liczby punktów (Rys.4.6). Combo zaczyna z wartością 1 i jest inkrementowane za każdym razem gdy bloczek zostanie zniszczony. Odbicie czerwonej piłki od platformy resetuje wartość combo do wartości 1.</w:t>
      </w:r>
    </w:p>
    <w:p w:rsidR="003E2EB5" w:rsidRDefault="003E2EB5" w:rsidP="003E2EB5">
      <w:pPr>
        <w:pStyle w:val="Tekstpods"/>
        <w:keepNext/>
        <w:jc w:val="center"/>
      </w:pPr>
      <w:r>
        <w:rPr>
          <w:noProof/>
        </w:rPr>
        <w:drawing>
          <wp:inline distT="0" distB="0" distL="0" distR="0">
            <wp:extent cx="4645025" cy="704215"/>
            <wp:effectExtent l="19050" t="0" r="3175" b="0"/>
            <wp:docPr id="15" name="Obraz 14" descr="score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re_gui.png"/>
                    <pic:cNvPicPr/>
                  </pic:nvPicPr>
                  <pic:blipFill>
                    <a:blip r:embed="rId29"/>
                    <a:stretch>
                      <a:fillRect/>
                    </a:stretch>
                  </pic:blipFill>
                  <pic:spPr>
                    <a:xfrm>
                      <a:off x="0" y="0"/>
                      <a:ext cx="4645025" cy="704215"/>
                    </a:xfrm>
                    <a:prstGeom prst="rect">
                      <a:avLst/>
                    </a:prstGeom>
                  </pic:spPr>
                </pic:pic>
              </a:graphicData>
            </a:graphic>
          </wp:inline>
        </w:drawing>
      </w:r>
    </w:p>
    <w:p w:rsidR="003E2EB5" w:rsidRPr="003E2EB5" w:rsidRDefault="003E2EB5" w:rsidP="003E2EB5">
      <w:pPr>
        <w:pStyle w:val="Legenda"/>
        <w:jc w:val="center"/>
        <w:rPr>
          <w:i/>
        </w:rPr>
      </w:pPr>
      <w:r>
        <w:t xml:space="preserve">Rys. </w:t>
      </w:r>
      <w:fldSimple w:instr=" STYLEREF 1 \s ">
        <w:r>
          <w:rPr>
            <w:noProof/>
          </w:rPr>
          <w:t>4</w:t>
        </w:r>
      </w:fldSimple>
      <w:r>
        <w:t xml:space="preserve">.6 </w:t>
      </w:r>
      <w:r>
        <w:rPr>
          <w:i/>
        </w:rPr>
        <w:t>GUI wyświetlające liczbę punktów i wartość combo</w:t>
      </w:r>
    </w:p>
    <w:p w:rsidR="003E2EB5" w:rsidRDefault="003E2EB5" w:rsidP="00BF3581">
      <w:pPr>
        <w:pStyle w:val="Tekstpods"/>
      </w:pPr>
    </w:p>
    <w:p w:rsidR="00CB64C4" w:rsidRPr="005E07A9" w:rsidRDefault="00CB64C4" w:rsidP="00A70EA3">
      <w:pPr>
        <w:pStyle w:val="Tekstpods"/>
        <w:ind w:firstLine="0"/>
      </w:pPr>
    </w:p>
    <w:p w:rsidR="00A61F08" w:rsidRDefault="00A61F08">
      <w:pPr>
        <w:overflowPunct/>
        <w:autoSpaceDE/>
        <w:autoSpaceDN/>
        <w:adjustRightInd/>
        <w:textAlignment w:val="auto"/>
      </w:pPr>
      <w:r>
        <w:br w:type="page"/>
      </w:r>
    </w:p>
    <w:p w:rsidR="00A61F08" w:rsidRDefault="00A61F08" w:rsidP="00A61F08">
      <w:pPr>
        <w:overflowPunct/>
        <w:autoSpaceDE/>
        <w:autoSpaceDN/>
        <w:adjustRightInd/>
        <w:textAlignment w:val="auto"/>
        <w:sectPr w:rsidR="00A61F08" w:rsidSect="00326F59">
          <w:headerReference w:type="even" r:id="rId30"/>
          <w:headerReference w:type="default" r:id="rId31"/>
          <w:footnotePr>
            <w:numRestart w:val="eachPage"/>
          </w:footnotePr>
          <w:type w:val="continuous"/>
          <w:pgSz w:w="11907" w:h="16840" w:code="9"/>
          <w:pgMar w:top="2381" w:right="2665" w:bottom="2778" w:left="1701" w:header="1814" w:footer="1814" w:gutter="0"/>
          <w:cols w:space="708"/>
          <w:docGrid w:linePitch="326"/>
        </w:sectPr>
      </w:pPr>
    </w:p>
    <w:p w:rsidR="00A61F08" w:rsidRPr="00A61F08" w:rsidRDefault="00A61F08" w:rsidP="00A61F08">
      <w:pPr>
        <w:pStyle w:val="Tekstpods"/>
      </w:pPr>
    </w:p>
    <w:p w:rsidR="00E45A30" w:rsidRDefault="00EE6A4B" w:rsidP="001F24F6">
      <w:pPr>
        <w:pStyle w:val="Nagwek1"/>
      </w:pPr>
      <w:bookmarkStart w:id="5" w:name="_Toc526887089"/>
      <w:r>
        <w:t>Specyfikacja wewnętrzna</w:t>
      </w:r>
      <w:bookmarkEnd w:id="5"/>
    </w:p>
    <w:p w:rsidR="00D16B4C" w:rsidRDefault="00D16B4C" w:rsidP="00D16B4C">
      <w:pPr>
        <w:pStyle w:val="Tekstpods"/>
      </w:pPr>
    </w:p>
    <w:p w:rsidR="00AA3412" w:rsidRDefault="00186D71" w:rsidP="00AA3412">
      <w:pPr>
        <w:pStyle w:val="Nagwek2"/>
      </w:pPr>
      <w:r>
        <w:t>Architektura poziomu gry</w:t>
      </w:r>
    </w:p>
    <w:p w:rsidR="00186D71" w:rsidRDefault="00186D71" w:rsidP="00186D71">
      <w:pPr>
        <w:pStyle w:val="Tekstpods"/>
      </w:pPr>
      <w:r>
        <w:t xml:space="preserve">Poziomy w grze typu Arkanoid, mimo że drastycznie różnią się od siebie rozmieszczeniem obiektów na scenie, posiadają bardzo prostą </w:t>
      </w:r>
      <w:r w:rsidR="00282916">
        <w:t>strukturę. Kluczowymi elementami które muszą znajdować się na każdym etapie to:</w:t>
      </w:r>
    </w:p>
    <w:p w:rsidR="00282916" w:rsidRDefault="00282916" w:rsidP="00282916">
      <w:pPr>
        <w:pStyle w:val="Tekstpods"/>
        <w:numPr>
          <w:ilvl w:val="0"/>
          <w:numId w:val="47"/>
        </w:numPr>
      </w:pPr>
      <w:r>
        <w:t>platforma którą steruje gracz,</w:t>
      </w:r>
    </w:p>
    <w:p w:rsidR="00282916" w:rsidRDefault="00282916" w:rsidP="00282916">
      <w:pPr>
        <w:pStyle w:val="Tekstpods"/>
        <w:numPr>
          <w:ilvl w:val="0"/>
          <w:numId w:val="47"/>
        </w:numPr>
      </w:pPr>
      <w:r>
        <w:t>piłka którą gracz niszczy bloczki,</w:t>
      </w:r>
    </w:p>
    <w:p w:rsidR="00282916" w:rsidRDefault="00282916" w:rsidP="00282916">
      <w:pPr>
        <w:pStyle w:val="Tekstpods"/>
        <w:numPr>
          <w:ilvl w:val="0"/>
          <w:numId w:val="47"/>
        </w:numPr>
      </w:pPr>
      <w:r>
        <w:t>bloczki, których niszczenie przyznaje punkty,</w:t>
      </w:r>
    </w:p>
    <w:p w:rsidR="00282916" w:rsidRPr="00186D71" w:rsidRDefault="00282916" w:rsidP="00282916">
      <w:pPr>
        <w:pStyle w:val="Tekstpods"/>
        <w:numPr>
          <w:ilvl w:val="0"/>
          <w:numId w:val="47"/>
        </w:numPr>
      </w:pPr>
      <w:r>
        <w:t>ściany ograniczające ruch piłki.</w:t>
      </w:r>
    </w:p>
    <w:p w:rsidR="00282916" w:rsidRDefault="00282916" w:rsidP="00B82384">
      <w:pPr>
        <w:pStyle w:val="Tekstpods"/>
      </w:pPr>
      <w:r>
        <w:t xml:space="preserve">Oprócz wyżej wymienionych elementów na każdej scenie znajdują się obiekty wyświetlające informację o ilości punktów i żyć, odtwarzające muzykę i losowo generujące ulepszenia. </w:t>
      </w:r>
    </w:p>
    <w:p w:rsidR="00282916" w:rsidRDefault="00282916" w:rsidP="00B82384">
      <w:pPr>
        <w:pStyle w:val="Tekstpods"/>
      </w:pPr>
      <w:r>
        <w:t>Wszystkie interakcję między tymi obiektami zostały zdefiniowane w skryptach dodanych do nich jako komponenty</w:t>
      </w:r>
      <w:r w:rsidR="00A67BCA">
        <w:t xml:space="preserve">. Każdy skrypt definiujący zachowanie obiektu gry musi dziedziczyć po klasie </w:t>
      </w:r>
      <w:r w:rsidR="00A67BCA" w:rsidRPr="00A67BCA">
        <w:rPr>
          <w:rFonts w:ascii="Courier New" w:hAnsi="Courier New" w:cs="Courier New"/>
        </w:rPr>
        <w:t>MonoBehaviour</w:t>
      </w:r>
      <w:r w:rsidR="00A67BCA">
        <w:rPr>
          <w:rFonts w:ascii="Courier New" w:hAnsi="Courier New" w:cs="Courier New"/>
        </w:rPr>
        <w:t xml:space="preserve">. </w:t>
      </w:r>
      <w:r w:rsidR="00A67BCA">
        <w:t xml:space="preserve">Dzięki temu programista ma dostęp do dwóch kluczowych metod: </w:t>
      </w:r>
      <w:r w:rsidR="00A67BCA" w:rsidRPr="00A67BCA">
        <w:rPr>
          <w:rFonts w:ascii="Courier New" w:hAnsi="Courier New" w:cs="Courier New"/>
        </w:rPr>
        <w:t>Start()</w:t>
      </w:r>
      <w:r w:rsidR="00A67BCA">
        <w:t xml:space="preserve"> i </w:t>
      </w:r>
      <w:r w:rsidR="00A67BCA" w:rsidRPr="00A67BCA">
        <w:rPr>
          <w:rFonts w:ascii="Courier New" w:hAnsi="Courier New" w:cs="Courier New"/>
        </w:rPr>
        <w:t>Update()</w:t>
      </w:r>
      <w:r w:rsidR="00A67BCA">
        <w:rPr>
          <w:rFonts w:ascii="Courier New" w:hAnsi="Courier New" w:cs="Courier New"/>
        </w:rPr>
        <w:t>.</w:t>
      </w:r>
      <w:r w:rsidR="00A67BCA">
        <w:t xml:space="preserve"> </w:t>
      </w:r>
      <w:r w:rsidR="00A67BCA" w:rsidRPr="00A67BCA">
        <w:rPr>
          <w:rFonts w:ascii="Courier New" w:hAnsi="Courier New" w:cs="Courier New"/>
        </w:rPr>
        <w:t>Start()</w:t>
      </w:r>
      <w:r w:rsidR="00A67BCA">
        <w:t xml:space="preserve"> jest metodą wywoływaną po stworzeniu obiektu (dla większości przypadków będzie to moment załadowania sceny), a </w:t>
      </w:r>
      <w:r w:rsidR="00A67BCA" w:rsidRPr="00A67BCA">
        <w:rPr>
          <w:rFonts w:ascii="Courier New" w:hAnsi="Courier New" w:cs="Courier New"/>
        </w:rPr>
        <w:t>Update()</w:t>
      </w:r>
      <w:r w:rsidR="00A67BCA">
        <w:t xml:space="preserve"> jest wykonywany co klatkę w trakcie trwania gry. Ponadto silnik </w:t>
      </w:r>
      <w:r w:rsidR="00A67BCA">
        <w:lastRenderedPageBreak/>
        <w:t>Unity jest w stanie wywoływać szereg różnych metod obsługujących zdarzenia związane z obiektem do którego dodany jest skrypt czy samym stanem gry. Jedną z takich metod jest</w:t>
      </w:r>
      <w:r w:rsidR="00D25975">
        <w:t xml:space="preserve"> metoda </w:t>
      </w:r>
      <w:r w:rsidR="00D25975" w:rsidRPr="00D25975">
        <w:rPr>
          <w:rFonts w:ascii="Courier New" w:hAnsi="Courier New" w:cs="Courier New"/>
        </w:rPr>
        <w:t>OnCollisionEnter2D()</w:t>
      </w:r>
      <w:r w:rsidR="00D25975">
        <w:t xml:space="preserve"> wywoływana przy kolizji dwóch obiektów 2D z hitbox'ami. Argumentem tej metody jest obiekt </w:t>
      </w:r>
      <w:r w:rsidR="00D25975" w:rsidRPr="00D25975">
        <w:rPr>
          <w:rFonts w:ascii="Courier New" w:hAnsi="Courier New" w:cs="Courier New"/>
        </w:rPr>
        <w:t>Collision2D</w:t>
      </w:r>
      <w:r w:rsidR="00D25975">
        <w:t xml:space="preserve"> zawierający wszystkie informacje o kolizji, co pozwala na jej wygodną obsługę.</w:t>
      </w:r>
    </w:p>
    <w:p w:rsidR="00D25975" w:rsidRDefault="00390F05" w:rsidP="00B82384">
      <w:pPr>
        <w:pStyle w:val="Tekstpods"/>
      </w:pPr>
      <w:r>
        <w:t>Poniżej zostaną opisane ważniejsze elementy tworzące etap gry i zależności między nimi.</w:t>
      </w:r>
    </w:p>
    <w:p w:rsidR="00390F05" w:rsidRDefault="00390F05" w:rsidP="00390F05">
      <w:pPr>
        <w:pStyle w:val="Nagwek3"/>
      </w:pPr>
      <w:r>
        <w:t>Platforma</w:t>
      </w:r>
    </w:p>
    <w:p w:rsidR="00DD7E29" w:rsidRDefault="00DD7E29" w:rsidP="00DD7E29">
      <w:pPr>
        <w:pStyle w:val="Tekstpods"/>
      </w:pPr>
      <w:r>
        <w:t>W grze typu Arkanoid platforma, jako obiekt nad którym gracz ma kontrolę i przez niego oddziałuje na inne obiekty na poziomie, jest kluc</w:t>
      </w:r>
      <w:r w:rsidR="00477261">
        <w:t>zowym elementem każdego etapu. Platforma została zamodelowana przy pomocy czterech komponentów: Transform, Sprite Renderer, Rigidbody2D i BoxCollider2D. Transform przechowuje informację o pozycji obiektu na scenie, jego rotacji i skali. Sprite Renderer odpowiada za wyświetlanie tekstury przypisanej do platformy. Rigidbody 2D pozwala na symulację oddziaływania fizyki na obiekt oraz zmianę właściwości obiektu m.in.: jego masy, skali oddziaływania grawitacyjnego, zablokowanie pozycji i rotacji obiektu, zmianę trybu wykrywania kolizji, itp.</w:t>
      </w:r>
      <w:r w:rsidR="003C7BAE">
        <w:t xml:space="preserve"> Dzięki kom</w:t>
      </w:r>
      <w:r w:rsidR="00477261">
        <w:t>ponentowi BoxCollider</w:t>
      </w:r>
      <w:r w:rsidR="003C7BAE">
        <w:t>2D silnik Unity jest w stanie wykryć kolizję między platformą a innymi obiektami.</w:t>
      </w:r>
    </w:p>
    <w:p w:rsidR="00A631B7" w:rsidRDefault="003C7BAE" w:rsidP="00DD7E29">
      <w:pPr>
        <w:pStyle w:val="Tekstpods"/>
      </w:pPr>
      <w:r>
        <w:t xml:space="preserve">Do platformy zostały również dodane trzy skrypty: </w:t>
      </w:r>
      <w:r w:rsidRPr="007759DE">
        <w:rPr>
          <w:rFonts w:ascii="Courier New" w:hAnsi="Courier New" w:cs="Courier New"/>
          <w:sz w:val="20"/>
        </w:rPr>
        <w:t>PlatformController</w:t>
      </w:r>
      <w:r w:rsidRPr="007759DE">
        <w:rPr>
          <w:sz w:val="20"/>
        </w:rPr>
        <w:t xml:space="preserve">, </w:t>
      </w:r>
      <w:r w:rsidRPr="007759DE">
        <w:rPr>
          <w:rFonts w:ascii="Courier New" w:hAnsi="Courier New" w:cs="Courier New"/>
          <w:sz w:val="20"/>
        </w:rPr>
        <w:t>LevelMenager</w:t>
      </w:r>
      <w:r>
        <w:t xml:space="preserve"> i </w:t>
      </w:r>
      <w:r w:rsidRPr="007759DE">
        <w:rPr>
          <w:rFonts w:ascii="Courier New" w:hAnsi="Courier New" w:cs="Courier New"/>
          <w:sz w:val="20"/>
        </w:rPr>
        <w:t>PowerUpMenager</w:t>
      </w:r>
      <w:r>
        <w:t xml:space="preserve">. </w:t>
      </w:r>
    </w:p>
    <w:p w:rsidR="00A631B7" w:rsidRDefault="003C7BAE" w:rsidP="00DD7E29">
      <w:pPr>
        <w:pStyle w:val="Tekstpods"/>
      </w:pPr>
      <w:r w:rsidRPr="007759DE">
        <w:rPr>
          <w:rFonts w:ascii="Courier New" w:hAnsi="Courier New" w:cs="Courier New"/>
          <w:sz w:val="20"/>
        </w:rPr>
        <w:t>PlatformController</w:t>
      </w:r>
      <w:r>
        <w:t xml:space="preserve"> jest skryptem umożliwiającym sterowanie platformą za pomocą ekranu dotykowego. Pobiera on listę wszystkich gestów wykonanych  na ekranie w ostatniej klatce, sprawdza czy któryś z nich spełnia określone warunki</w:t>
      </w:r>
      <w:r w:rsidR="00A631B7">
        <w:t xml:space="preserve"> i jeżeli tak przesuwa platformę. </w:t>
      </w:r>
    </w:p>
    <w:p w:rsidR="001E622B" w:rsidRDefault="00A631B7" w:rsidP="00DD7E29">
      <w:pPr>
        <w:pStyle w:val="Tekstpods"/>
      </w:pPr>
      <w:r w:rsidRPr="007759DE">
        <w:rPr>
          <w:rFonts w:ascii="Courier New" w:hAnsi="Courier New" w:cs="Courier New"/>
          <w:sz w:val="20"/>
        </w:rPr>
        <w:t>LevelMenager</w:t>
      </w:r>
      <w:r>
        <w:rPr>
          <w:rFonts w:ascii="Courier New" w:hAnsi="Courier New" w:cs="Courier New"/>
        </w:rPr>
        <w:t xml:space="preserve"> </w:t>
      </w:r>
      <w:r>
        <w:t>odpowiada za przechowywanie informacji o stanie rozgrywki oraz reagowanie</w:t>
      </w:r>
      <w:r w:rsidR="00680E71">
        <w:t xml:space="preserve"> na</w:t>
      </w:r>
      <w:r>
        <w:t xml:space="preserve"> zmianę tego stanu. Po załadowaniu sceny </w:t>
      </w:r>
      <w:r>
        <w:lastRenderedPageBreak/>
        <w:t xml:space="preserve">ustawia skale upływu czasu silnika na 1, wywołuje metodę w obiekcie </w:t>
      </w:r>
      <w:r w:rsidRPr="007759DE">
        <w:rPr>
          <w:rFonts w:ascii="Courier New" w:hAnsi="Courier New" w:cs="Courier New"/>
          <w:sz w:val="20"/>
        </w:rPr>
        <w:t>AudioMenager</w:t>
      </w:r>
      <w:r>
        <w:t xml:space="preserve"> odpowiedzialną za odtworzenie muzyki</w:t>
      </w:r>
      <w:r w:rsidR="002C76B0">
        <w:t xml:space="preserve"> i ustawia początkową liczbę żyć gracza. W trakcie gry w metodzie </w:t>
      </w:r>
      <w:r w:rsidR="002C76B0" w:rsidRPr="007759DE">
        <w:rPr>
          <w:rFonts w:ascii="Courier New" w:hAnsi="Courier New" w:cs="Courier New"/>
          <w:sz w:val="20"/>
        </w:rPr>
        <w:t>Update()</w:t>
      </w:r>
      <w:r w:rsidR="002C76B0">
        <w:t xml:space="preserve"> jest sprawdzane czy nie zostały zniszczone wszystkie bloczki i czy aplikacja nie została zatrzymana. </w:t>
      </w:r>
      <w:r w:rsidR="001E622B">
        <w:t xml:space="preserve">Jeżeli wszystkie bloczki zostały zniszczone zostaje wywołana metoda Victory(), która zapisuje wynik uzyskany przez gracza jeżeli jest najlepszy uzyskany wynik i wyświetla panel informujący gracza o zakończeniu poziomu. Wyniki zapisywane są przy użyciu klasy </w:t>
      </w:r>
      <w:r w:rsidR="001E622B" w:rsidRPr="001E622B">
        <w:rPr>
          <w:rFonts w:ascii="Courier New" w:hAnsi="Courier New" w:cs="Courier New"/>
          <w:sz w:val="20"/>
        </w:rPr>
        <w:t>PlayerPrefs</w:t>
      </w:r>
      <w:r w:rsidR="001E622B">
        <w:t xml:space="preserve"> będącej częścią silnika Unity.</w:t>
      </w:r>
    </w:p>
    <w:p w:rsidR="00680294" w:rsidRPr="00680294" w:rsidRDefault="00680294" w:rsidP="00680294">
      <w:pPr>
        <w:pStyle w:val="Legenda"/>
        <w:keepNext/>
        <w:rPr>
          <w:i/>
        </w:rPr>
      </w:pPr>
      <w:r w:rsidRPr="00680294">
        <w:rPr>
          <w:i/>
        </w:rPr>
        <w:t xml:space="preserve">Listing </w:t>
      </w:r>
      <w:r w:rsidR="003E1D79">
        <w:rPr>
          <w:i/>
        </w:rPr>
        <w:fldChar w:fldCharType="begin"/>
      </w:r>
      <w:r w:rsidR="003E1D79">
        <w:rPr>
          <w:i/>
        </w:rPr>
        <w:instrText xml:space="preserve"> STYLEREF 1 \s </w:instrText>
      </w:r>
      <w:r w:rsidR="003E1D79">
        <w:rPr>
          <w:i/>
        </w:rPr>
        <w:fldChar w:fldCharType="separate"/>
      </w:r>
      <w:r w:rsidR="003E1D79">
        <w:rPr>
          <w:i/>
          <w:noProof/>
        </w:rPr>
        <w:t>5</w:t>
      </w:r>
      <w:r w:rsidR="003E1D79">
        <w:rPr>
          <w:i/>
        </w:rPr>
        <w:fldChar w:fldCharType="end"/>
      </w:r>
      <w:r w:rsidR="003E1D79">
        <w:rPr>
          <w:i/>
        </w:rPr>
        <w:t>.</w:t>
      </w:r>
      <w:r w:rsidR="003E1D79">
        <w:rPr>
          <w:i/>
        </w:rPr>
        <w:fldChar w:fldCharType="begin"/>
      </w:r>
      <w:r w:rsidR="003E1D79">
        <w:rPr>
          <w:i/>
        </w:rPr>
        <w:instrText xml:space="preserve"> SEQ Listing \* ARABIC \s 1 </w:instrText>
      </w:r>
      <w:r w:rsidR="003E1D79">
        <w:rPr>
          <w:i/>
        </w:rPr>
        <w:fldChar w:fldCharType="separate"/>
      </w:r>
      <w:r w:rsidR="003E1D79">
        <w:rPr>
          <w:i/>
          <w:noProof/>
        </w:rPr>
        <w:t>1</w:t>
      </w:r>
      <w:r w:rsidR="003E1D79">
        <w:rPr>
          <w:i/>
        </w:rPr>
        <w:fldChar w:fldCharType="end"/>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1E622B" w:rsidRPr="00AB20D1" w:rsidTr="00F93424">
        <w:tc>
          <w:tcPr>
            <w:tcW w:w="521" w:type="dxa"/>
          </w:tcPr>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1E622B" w:rsidRPr="000C24F7"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tc>
        <w:tc>
          <w:tcPr>
            <w:tcW w:w="7241" w:type="dxa"/>
          </w:tcPr>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
                <w:bCs/>
                <w:color w:val="7F0055"/>
                <w:sz w:val="20"/>
                <w:lang w:val="en-US"/>
              </w:rPr>
              <w:t xml:space="preserve">private void </w:t>
            </w:r>
            <w:r w:rsidRPr="001E622B">
              <w:rPr>
                <w:rFonts w:ascii="Courier New" w:hAnsi="Courier New" w:cs="Courier New"/>
                <w:bCs/>
                <w:sz w:val="20"/>
                <w:lang w:val="en-US"/>
              </w:rPr>
              <w:t>Victory()</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 xml:space="preserve">    {</w:t>
            </w:r>
          </w:p>
          <w:p w:rsidR="001E622B" w:rsidRPr="001E622B" w:rsidRDefault="001E622B" w:rsidP="001E622B">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1E622B">
              <w:rPr>
                <w:rFonts w:ascii="Courier New" w:hAnsi="Courier New" w:cs="Courier New"/>
                <w:bCs/>
                <w:sz w:val="20"/>
                <w:lang w:val="en-US"/>
              </w:rPr>
              <w:t>victoryPauseMenu.Victory();</w:t>
            </w:r>
          </w:p>
          <w:p w:rsidR="001E622B" w:rsidRPr="001E622B" w:rsidRDefault="001E622B" w:rsidP="001E622B">
            <w:pPr>
              <w:overflowPunct/>
              <w:textAlignment w:val="auto"/>
              <w:rPr>
                <w:rFonts w:ascii="Courier New" w:hAnsi="Courier New" w:cs="Courier New"/>
                <w:b/>
                <w:bCs/>
                <w:color w:val="7F0055"/>
                <w:sz w:val="20"/>
                <w:lang w:val="en-US"/>
              </w:rPr>
            </w:pPr>
            <w:r>
              <w:rPr>
                <w:rFonts w:ascii="Courier New" w:hAnsi="Courier New" w:cs="Courier New"/>
                <w:b/>
                <w:bCs/>
                <w:color w:val="7F0055"/>
                <w:sz w:val="20"/>
                <w:lang w:val="en-US"/>
              </w:rPr>
              <w:t xml:space="preserve">     </w:t>
            </w:r>
            <w:r w:rsidRPr="001E622B">
              <w:rPr>
                <w:rFonts w:ascii="Courier New" w:hAnsi="Courier New" w:cs="Courier New"/>
                <w:b/>
                <w:bCs/>
                <w:color w:val="7F0055"/>
                <w:sz w:val="20"/>
                <w:lang w:val="en-US"/>
              </w:rPr>
              <w:t xml:space="preserve">int </w:t>
            </w:r>
            <w:r w:rsidRPr="001E622B">
              <w:rPr>
                <w:rFonts w:ascii="Courier New" w:hAnsi="Courier New" w:cs="Courier New"/>
                <w:bCs/>
                <w:sz w:val="20"/>
                <w:lang w:val="en-US"/>
              </w:rPr>
              <w:t>score = scoreGUI.GetScore();</w:t>
            </w:r>
            <w:r w:rsidRPr="001E622B">
              <w:rPr>
                <w:rFonts w:ascii="Courier New" w:hAnsi="Courier New" w:cs="Courier New"/>
                <w:b/>
                <w:bCs/>
                <w:color w:val="7F0055"/>
                <w:sz w:val="20"/>
                <w:lang w:val="en-US"/>
              </w:rPr>
              <w:t xml:space="preserve"> </w:t>
            </w:r>
          </w:p>
          <w:p w:rsidR="001E622B" w:rsidRPr="001E622B" w:rsidRDefault="001E622B" w:rsidP="001E622B">
            <w:pPr>
              <w:overflowPunct/>
              <w:textAlignment w:val="auto"/>
              <w:rPr>
                <w:rFonts w:ascii="Courier New" w:hAnsi="Courier New" w:cs="Courier New"/>
                <w:bCs/>
                <w:sz w:val="20"/>
                <w:lang w:val="en-US"/>
              </w:rPr>
            </w:pPr>
            <w:r>
              <w:rPr>
                <w:rFonts w:ascii="Courier New" w:hAnsi="Courier New" w:cs="Courier New"/>
                <w:b/>
                <w:bCs/>
                <w:color w:val="7F0055"/>
                <w:sz w:val="20"/>
                <w:lang w:val="en-US"/>
              </w:rPr>
              <w:t xml:space="preserve">     </w:t>
            </w:r>
            <w:r w:rsidRPr="001E622B">
              <w:rPr>
                <w:rFonts w:ascii="Courier New" w:hAnsi="Courier New" w:cs="Courier New"/>
                <w:b/>
                <w:bCs/>
                <w:color w:val="7F0055"/>
                <w:sz w:val="20"/>
                <w:lang w:val="en-US"/>
              </w:rPr>
              <w:t xml:space="preserve">if </w:t>
            </w:r>
            <w:r w:rsidRPr="001E622B">
              <w:rPr>
                <w:rFonts w:ascii="Courier New" w:hAnsi="Courier New" w:cs="Courier New"/>
                <w:bCs/>
                <w:sz w:val="20"/>
                <w:lang w:val="en-US"/>
              </w:rPr>
              <w:t>(scor</w:t>
            </w:r>
            <w:r>
              <w:rPr>
                <w:rFonts w:ascii="Courier New" w:hAnsi="Courier New" w:cs="Courier New"/>
                <w:bCs/>
                <w:sz w:val="20"/>
                <w:lang w:val="en-US"/>
              </w:rPr>
              <w:t>e &gt; PlayerPrefs.GetInt(scenName+</w:t>
            </w:r>
            <w:r w:rsidRPr="001E622B">
              <w:rPr>
                <w:rFonts w:ascii="Courier New" w:hAnsi="Courier New" w:cs="Courier New"/>
                <w:bCs/>
                <w:sz w:val="20"/>
                <w:lang w:val="en-US"/>
              </w:rPr>
              <w:t>"HighScore"))</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
                <w:bCs/>
                <w:color w:val="7F0055"/>
                <w:sz w:val="20"/>
                <w:lang w:val="en-US"/>
              </w:rPr>
              <w:t xml:space="preserve">        </w:t>
            </w:r>
            <w:r w:rsidRPr="001E622B">
              <w:rPr>
                <w:rFonts w:ascii="Courier New" w:hAnsi="Courier New" w:cs="Courier New"/>
                <w:bCs/>
                <w:sz w:val="20"/>
                <w:lang w:val="en-US"/>
              </w:rPr>
              <w:t>{</w:t>
            </w:r>
          </w:p>
          <w:p w:rsidR="001E622B" w:rsidRPr="001E622B" w:rsidRDefault="001E622B" w:rsidP="001E622B">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1E622B">
              <w:rPr>
                <w:rFonts w:ascii="Courier New" w:hAnsi="Courier New" w:cs="Courier New"/>
                <w:bCs/>
                <w:sz w:val="20"/>
                <w:lang w:val="en-US"/>
              </w:rPr>
              <w:t>PlayerPrefs.SetInt(scenName + "HighScore", score);</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 xml:space="preserve">        }      </w:t>
            </w:r>
          </w:p>
          <w:p w:rsidR="001E622B" w:rsidRPr="00523611" w:rsidRDefault="001E622B" w:rsidP="001E622B">
            <w:pPr>
              <w:keepNext/>
              <w:overflowPunct/>
              <w:textAlignment w:val="auto"/>
              <w:rPr>
                <w:rFonts w:ascii="Consolas" w:hAnsi="Consolas" w:cs="Consolas"/>
                <w:sz w:val="20"/>
              </w:rPr>
            </w:pPr>
            <w:r w:rsidRPr="001E622B">
              <w:rPr>
                <w:rFonts w:ascii="Courier New" w:hAnsi="Courier New" w:cs="Courier New"/>
                <w:bCs/>
                <w:sz w:val="20"/>
                <w:lang w:val="en-US"/>
              </w:rPr>
              <w:t xml:space="preserve">    }</w:t>
            </w:r>
          </w:p>
        </w:tc>
      </w:tr>
    </w:tbl>
    <w:p w:rsidR="001E622B" w:rsidRDefault="001E622B" w:rsidP="00DD7E29">
      <w:pPr>
        <w:pStyle w:val="Tekstpods"/>
      </w:pPr>
    </w:p>
    <w:p w:rsidR="003C7BAE" w:rsidRPr="00A631B7" w:rsidRDefault="002C76B0" w:rsidP="00DD7E29">
      <w:pPr>
        <w:pStyle w:val="Tekstpods"/>
      </w:pPr>
      <w:r>
        <w:t xml:space="preserve">Metoda </w:t>
      </w:r>
      <w:r w:rsidRPr="007759DE">
        <w:rPr>
          <w:rFonts w:ascii="Courier New" w:hAnsi="Courier New" w:cs="Courier New"/>
          <w:sz w:val="20"/>
        </w:rPr>
        <w:t>BottomWallHit()</w:t>
      </w:r>
      <w:r>
        <w:t xml:space="preserve"> jest wywoływana po uderzeniu czerwonej piłki w dolną ścianę. </w:t>
      </w:r>
      <w:r w:rsidR="00680294">
        <w:t>N</w:t>
      </w:r>
      <w:r w:rsidR="008A4C1F">
        <w:t xml:space="preserve">a początku </w:t>
      </w:r>
      <w:r>
        <w:t>sprawdzane jest czy gracz nie posiada niewrażliwości. Następnie odejmowane jest jedno życie i sprawdzane jest czy liczba żyć nie jest równa lub mniejsza od zera. Jeżeli tak poziom kończy się porażką</w:t>
      </w:r>
      <w:r w:rsidR="00680294">
        <w:t xml:space="preserve"> i wyświetlony zostaje panel informujący o porażce</w:t>
      </w:r>
      <w:r w:rsidR="000C24F7">
        <w:t>. Jeżeli nie piłka jest zatrzymywana i umieszczana na platformie</w:t>
      </w:r>
      <w:r w:rsidR="007759DE">
        <w:t xml:space="preserve"> w miejscu reprezentowanym przez obiekt </w:t>
      </w:r>
      <w:r w:rsidR="007759DE" w:rsidRPr="007759DE">
        <w:rPr>
          <w:rFonts w:ascii="Courier New" w:hAnsi="Courier New" w:cs="Courier New"/>
          <w:sz w:val="20"/>
        </w:rPr>
        <w:t>Transform ballPoint</w:t>
      </w:r>
      <w:r w:rsidR="000C24F7">
        <w:t>.</w:t>
      </w:r>
    </w:p>
    <w:p w:rsidR="000C24F7" w:rsidRPr="000C24F7" w:rsidRDefault="000C24F7" w:rsidP="000C24F7">
      <w:pPr>
        <w:pStyle w:val="Legenda"/>
        <w:keepNext/>
        <w:rPr>
          <w:i/>
        </w:rPr>
      </w:pPr>
      <w:r w:rsidRPr="000C24F7">
        <w:rPr>
          <w:i/>
        </w:rPr>
        <w:t xml:space="preserve">Listing </w:t>
      </w:r>
      <w:r w:rsidR="003E1D79">
        <w:rPr>
          <w:i/>
        </w:rPr>
        <w:fldChar w:fldCharType="begin"/>
      </w:r>
      <w:r w:rsidR="003E1D79">
        <w:rPr>
          <w:i/>
        </w:rPr>
        <w:instrText xml:space="preserve"> STYLEREF 1 \s </w:instrText>
      </w:r>
      <w:r w:rsidR="003E1D79">
        <w:rPr>
          <w:i/>
        </w:rPr>
        <w:fldChar w:fldCharType="separate"/>
      </w:r>
      <w:r w:rsidR="003E1D79">
        <w:rPr>
          <w:i/>
          <w:noProof/>
        </w:rPr>
        <w:t>5</w:t>
      </w:r>
      <w:r w:rsidR="003E1D79">
        <w:rPr>
          <w:i/>
        </w:rPr>
        <w:fldChar w:fldCharType="end"/>
      </w:r>
      <w:r w:rsidR="003E1D79">
        <w:rPr>
          <w:i/>
        </w:rPr>
        <w:t>.</w:t>
      </w:r>
      <w:r w:rsidR="003E1D79">
        <w:rPr>
          <w:i/>
        </w:rPr>
        <w:fldChar w:fldCharType="begin"/>
      </w:r>
      <w:r w:rsidR="003E1D79">
        <w:rPr>
          <w:i/>
        </w:rPr>
        <w:instrText xml:space="preserve"> SEQ Listing \* ARABIC \s 1 </w:instrText>
      </w:r>
      <w:r w:rsidR="003E1D79">
        <w:rPr>
          <w:i/>
        </w:rPr>
        <w:fldChar w:fldCharType="separate"/>
      </w:r>
      <w:r w:rsidR="003E1D79">
        <w:rPr>
          <w:i/>
          <w:noProof/>
        </w:rPr>
        <w:t>2</w:t>
      </w:r>
      <w:r w:rsidR="003E1D79">
        <w:rPr>
          <w:i/>
        </w:rPr>
        <w:fldChar w:fldCharType="end"/>
      </w:r>
      <w:r>
        <w:rPr>
          <w:i/>
        </w:rPr>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0C24F7" w:rsidRPr="00AB20D1" w:rsidTr="00F93424">
        <w:tc>
          <w:tcPr>
            <w:tcW w:w="521" w:type="dxa"/>
          </w:tcPr>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10</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lastRenderedPageBreak/>
              <w:t>13</w:t>
            </w:r>
          </w:p>
          <w:p w:rsidR="000C24F7" w:rsidRPr="000C24F7"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tc>
        <w:tc>
          <w:tcPr>
            <w:tcW w:w="7241" w:type="dxa"/>
          </w:tcPr>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lastRenderedPageBreak/>
              <w:t xml:space="preserve">public void </w:t>
            </w:r>
            <w:r w:rsidRPr="000C24F7">
              <w:rPr>
                <w:rFonts w:ascii="Courier New" w:hAnsi="Courier New" w:cs="Courier New"/>
                <w:bCs/>
                <w:sz w:val="20"/>
                <w:lang w:val="en-US"/>
              </w:rPr>
              <w:t>BottomWallHit()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t xml:space="preserve">        if</w:t>
            </w:r>
            <w:r w:rsidRPr="000C24F7">
              <w:rPr>
                <w:rFonts w:ascii="Courier New" w:hAnsi="Courier New" w:cs="Courier New"/>
                <w:bCs/>
                <w:sz w:val="20"/>
                <w:lang w:val="en-US"/>
              </w:rPr>
              <w:t xml:space="preserve"> (!godMode)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lives--;</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r w:rsidRPr="000C24F7">
              <w:rPr>
                <w:rFonts w:ascii="Courier New" w:hAnsi="Courier New" w:cs="Courier New"/>
                <w:b/>
                <w:bCs/>
                <w:color w:val="7F0055"/>
                <w:sz w:val="20"/>
                <w:lang w:val="en-US"/>
              </w:rPr>
              <w:t>if</w:t>
            </w:r>
            <w:r w:rsidRPr="000C24F7">
              <w:rPr>
                <w:rFonts w:ascii="Courier New" w:hAnsi="Courier New" w:cs="Courier New"/>
                <w:bCs/>
                <w:sz w:val="20"/>
                <w:lang w:val="en-US"/>
              </w:rPr>
              <w:t xml:space="preserve"> (lives &lt;= 0)</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Defeat();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r w:rsidRPr="000C24F7">
              <w:rPr>
                <w:rFonts w:ascii="Courier New" w:hAnsi="Courier New" w:cs="Courier New"/>
                <w:b/>
                <w:bCs/>
                <w:color w:val="7F0055"/>
                <w:sz w:val="20"/>
                <w:lang w:val="en-US"/>
              </w:rPr>
              <w:t>else</w:t>
            </w:r>
            <w:r w:rsidRPr="000C24F7">
              <w:rPr>
                <w:rFonts w:ascii="Courier New" w:hAnsi="Courier New" w:cs="Courier New"/>
                <w:bCs/>
                <w:sz w:val="20"/>
                <w:lang w:val="en-US"/>
              </w:rPr>
              <w:t xml:space="preserve"> {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ball.GetComponent&lt;BallController&gt;()</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ab/>
            </w:r>
            <w:r w:rsidRPr="000C24F7">
              <w:rPr>
                <w:rFonts w:ascii="Courier New" w:hAnsi="Courier New" w:cs="Courier New"/>
                <w:bCs/>
                <w:sz w:val="20"/>
                <w:lang w:val="en-US"/>
              </w:rPr>
              <w:tab/>
            </w:r>
            <w:r w:rsidRPr="000C24F7">
              <w:rPr>
                <w:rFonts w:ascii="Courier New" w:hAnsi="Courier New" w:cs="Courier New"/>
                <w:bCs/>
                <w:sz w:val="20"/>
                <w:lang w:val="en-US"/>
              </w:rPr>
              <w:tab/>
            </w:r>
            <w:r w:rsidRPr="000C24F7">
              <w:rPr>
                <w:rFonts w:ascii="Courier New" w:hAnsi="Courier New" w:cs="Courier New"/>
                <w:bCs/>
                <w:sz w:val="20"/>
                <w:lang w:val="en-US"/>
              </w:rPr>
              <w:tab/>
              <w:t xml:space="preserve">        .Stop(ballPoint);</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SetHealthText();</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lastRenderedPageBreak/>
              <w:t xml:space="preserve">        }</w:t>
            </w:r>
          </w:p>
          <w:p w:rsidR="000C24F7" w:rsidRPr="00523611" w:rsidRDefault="000C24F7" w:rsidP="000C24F7">
            <w:pPr>
              <w:keepNext/>
              <w:overflowPunct/>
              <w:textAlignment w:val="auto"/>
              <w:rPr>
                <w:rFonts w:ascii="Consolas" w:hAnsi="Consolas" w:cs="Consolas"/>
                <w:sz w:val="20"/>
              </w:rPr>
            </w:pPr>
            <w:r w:rsidRPr="000C24F7">
              <w:rPr>
                <w:rFonts w:ascii="Courier New" w:hAnsi="Courier New" w:cs="Courier New"/>
                <w:bCs/>
                <w:sz w:val="20"/>
                <w:lang w:val="en-US"/>
              </w:rPr>
              <w:t xml:space="preserve">    }</w:t>
            </w:r>
          </w:p>
        </w:tc>
      </w:tr>
    </w:tbl>
    <w:p w:rsidR="00DD7E29" w:rsidRPr="00390F05" w:rsidRDefault="00DD7E29" w:rsidP="00390F05">
      <w:pPr>
        <w:pStyle w:val="Tekstpods"/>
      </w:pPr>
    </w:p>
    <w:p w:rsidR="001E622B" w:rsidRDefault="002329CD" w:rsidP="00B82384">
      <w:pPr>
        <w:pStyle w:val="Tekstpods"/>
      </w:pPr>
      <w:r>
        <w:t>Skrypt PowerUpMenager jest skryptem odpowiedzialnym za działanie ulepszeń zebranych przez platformę i zostanie omówiony przy opisywania sposobu losowej generacji ulepszeń dalej w niniejszym rozdziale.</w:t>
      </w:r>
    </w:p>
    <w:p w:rsidR="002329CD" w:rsidRDefault="002329CD" w:rsidP="002329CD">
      <w:pPr>
        <w:pStyle w:val="Nagwek3"/>
      </w:pPr>
      <w:r>
        <w:t>Piłka</w:t>
      </w:r>
    </w:p>
    <w:p w:rsidR="002329CD" w:rsidRDefault="00CC156B" w:rsidP="002329CD">
      <w:pPr>
        <w:pStyle w:val="Tekstpods"/>
      </w:pPr>
      <w:r>
        <w:t xml:space="preserve">Tak samo jak platforma obiekt piłki posiada przypisane do siebie komponenty Rigidbody2D i Sprite Renderer, a hitbox piłki reprezentowany jest przez CircleCollider2D. Dodatkowo do obiektu jest dołączony skrypt </w:t>
      </w:r>
      <w:r w:rsidRPr="00CC156B">
        <w:rPr>
          <w:rFonts w:ascii="Courier New" w:hAnsi="Courier New" w:cs="Courier New"/>
          <w:sz w:val="20"/>
        </w:rPr>
        <w:t>BallController</w:t>
      </w:r>
      <w:r>
        <w:t>. Jego zadaniem jest rozpoczęcie ruchu piłki po wykryciu szybkiego podwójnego kliknięcia na ekranie, obsługa kolizji z innymi obiektami oraz obsługa użycia akcelerometru do zmiany  kierunku ruchu piłki.</w:t>
      </w:r>
    </w:p>
    <w:p w:rsidR="00CC156B" w:rsidRDefault="00B8748A" w:rsidP="002329CD">
      <w:pPr>
        <w:pStyle w:val="Tekstpods"/>
        <w:rPr>
          <w:szCs w:val="24"/>
        </w:rPr>
      </w:pPr>
      <w:r>
        <w:t xml:space="preserve">Obsługa użycia akcelerometru odbywa się w metodzie </w:t>
      </w:r>
      <w:r w:rsidRPr="00B8748A">
        <w:rPr>
          <w:rFonts w:ascii="Courier New" w:hAnsi="Courier New" w:cs="Courier New"/>
          <w:sz w:val="20"/>
        </w:rPr>
        <w:t>Acelerate()</w:t>
      </w:r>
      <w:r>
        <w:rPr>
          <w:rFonts w:ascii="Courier New" w:hAnsi="Courier New" w:cs="Courier New"/>
          <w:sz w:val="20"/>
        </w:rPr>
        <w:t xml:space="preserve">. </w:t>
      </w:r>
      <w:r w:rsidRPr="00B8748A">
        <w:rPr>
          <w:szCs w:val="24"/>
        </w:rPr>
        <w:t>Najpierw pobierane są</w:t>
      </w:r>
      <w:r>
        <w:rPr>
          <w:szCs w:val="24"/>
        </w:rPr>
        <w:t xml:space="preserve"> wartości przyspieszenia z osi X i Y, które są potem użyte do obliczenia wartości przyspieszenia poziomego do ekranu dotykowego urządzenia. Następnie sprawdzane jest czy obliczone przyspieszenie jest większe od ustalonego przyspieszenia granicznego. Dla wszystkich poziomów gry ta wartość to 1,1 przyspieszenia ziemskiego. Jeżeli </w:t>
      </w:r>
      <w:r w:rsidR="00296564">
        <w:rPr>
          <w:szCs w:val="24"/>
        </w:rPr>
        <w:t>obliczone przyspieszenie przekracza tą wartość piłce zostaje nadany kierunek ruch zgodny z zarejestrowanym przyspieszeniem. Ponadto rozpoczyna się odliczanie czasu do kolejnej możliwości użycia akcelerometru, a pasek postępu reprezentujący ten postęp zostaje ustawiony na wartość 0.</w:t>
      </w:r>
    </w:p>
    <w:p w:rsidR="00771C3A" w:rsidRPr="00771C3A" w:rsidRDefault="00771C3A" w:rsidP="00771C3A">
      <w:pPr>
        <w:pStyle w:val="Legenda"/>
        <w:keepNext/>
        <w:rPr>
          <w:i/>
        </w:rPr>
      </w:pPr>
      <w:r w:rsidRPr="00771C3A">
        <w:rPr>
          <w:i/>
        </w:rPr>
        <w:t xml:space="preserve">Listing </w:t>
      </w:r>
      <w:r w:rsidR="003E1D79">
        <w:rPr>
          <w:i/>
        </w:rPr>
        <w:fldChar w:fldCharType="begin"/>
      </w:r>
      <w:r w:rsidR="003E1D79">
        <w:rPr>
          <w:i/>
        </w:rPr>
        <w:instrText xml:space="preserve"> STYLEREF 1 \s </w:instrText>
      </w:r>
      <w:r w:rsidR="003E1D79">
        <w:rPr>
          <w:i/>
        </w:rPr>
        <w:fldChar w:fldCharType="separate"/>
      </w:r>
      <w:r w:rsidR="003E1D79">
        <w:rPr>
          <w:i/>
          <w:noProof/>
        </w:rPr>
        <w:t>5</w:t>
      </w:r>
      <w:r w:rsidR="003E1D79">
        <w:rPr>
          <w:i/>
        </w:rPr>
        <w:fldChar w:fldCharType="end"/>
      </w:r>
      <w:r w:rsidR="003E1D79">
        <w:rPr>
          <w:i/>
        </w:rPr>
        <w:t>.</w:t>
      </w:r>
      <w:r w:rsidR="003E1D79">
        <w:rPr>
          <w:i/>
        </w:rPr>
        <w:fldChar w:fldCharType="begin"/>
      </w:r>
      <w:r w:rsidR="003E1D79">
        <w:rPr>
          <w:i/>
        </w:rPr>
        <w:instrText xml:space="preserve"> SEQ Listing \* ARABIC \s 1 </w:instrText>
      </w:r>
      <w:r w:rsidR="003E1D79">
        <w:rPr>
          <w:i/>
        </w:rPr>
        <w:fldChar w:fldCharType="separate"/>
      </w:r>
      <w:r w:rsidR="003E1D79">
        <w:rPr>
          <w:i/>
          <w:noProof/>
        </w:rPr>
        <w:t>3</w:t>
      </w:r>
      <w:r w:rsidR="003E1D79">
        <w:rPr>
          <w:i/>
        </w:rPr>
        <w:fldChar w:fldCharType="end"/>
      </w:r>
    </w:p>
    <w:tbl>
      <w:tblPr>
        <w:tblW w:w="7626" w:type="dxa"/>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105"/>
      </w:tblGrid>
      <w:tr w:rsidR="00296564" w:rsidRPr="00AB20D1" w:rsidTr="00771C3A">
        <w:tc>
          <w:tcPr>
            <w:tcW w:w="521" w:type="dxa"/>
          </w:tcPr>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296564"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lastRenderedPageBreak/>
              <w:t>10</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11</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12</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13</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14</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15</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16</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17</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18</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19</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20</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21</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22</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23</w:t>
            </w:r>
          </w:p>
          <w:p w:rsidR="00771C3A" w:rsidRPr="000C24F7" w:rsidRDefault="00771C3A"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24</w:t>
            </w:r>
          </w:p>
        </w:tc>
        <w:tc>
          <w:tcPr>
            <w:tcW w:w="7105" w:type="dxa"/>
          </w:tcPr>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lastRenderedPageBreak/>
              <w:t xml:space="preserve">private void </w:t>
            </w:r>
            <w:r w:rsidRPr="00296564">
              <w:rPr>
                <w:rFonts w:ascii="Courier New" w:hAnsi="Courier New" w:cs="Courier New"/>
                <w:bCs/>
                <w:sz w:val="20"/>
                <w:lang w:val="en-US"/>
              </w:rPr>
              <w:t>Acelerate() {</w:t>
            </w:r>
          </w:p>
          <w:p w:rsidR="00296564" w:rsidRPr="00296564" w:rsidRDefault="00296564" w:rsidP="00296564">
            <w:pPr>
              <w:overflowPunct/>
              <w:textAlignment w:val="auto"/>
              <w:rPr>
                <w:rFonts w:ascii="Courier New" w:hAnsi="Courier New" w:cs="Courier New"/>
                <w:bCs/>
                <w:sz w:val="20"/>
                <w:lang w:val="en-US"/>
              </w:rPr>
            </w:pPr>
          </w:p>
          <w:p w:rsidR="00296564" w:rsidRPr="00296564" w:rsidRDefault="0029656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296564">
              <w:rPr>
                <w:rFonts w:ascii="Courier New" w:hAnsi="Courier New" w:cs="Courier New"/>
                <w:b/>
                <w:bCs/>
                <w:color w:val="7F0055"/>
                <w:sz w:val="20"/>
                <w:lang w:val="en-US"/>
              </w:rPr>
              <w:t>float</w:t>
            </w:r>
            <w:r w:rsidRPr="00296564">
              <w:rPr>
                <w:rFonts w:ascii="Courier New" w:hAnsi="Courier New" w:cs="Courier New"/>
                <w:bCs/>
                <w:sz w:val="20"/>
                <w:lang w:val="en-US"/>
              </w:rPr>
              <w:t xml:space="preserve"> x = Input.acceleration.x;</w:t>
            </w:r>
          </w:p>
          <w:p w:rsidR="00296564" w:rsidRPr="00296564" w:rsidRDefault="0029656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296564">
              <w:rPr>
                <w:rFonts w:ascii="Courier New" w:hAnsi="Courier New" w:cs="Courier New"/>
                <w:b/>
                <w:bCs/>
                <w:color w:val="7F0055"/>
                <w:sz w:val="20"/>
                <w:lang w:val="en-US"/>
              </w:rPr>
              <w:t>float</w:t>
            </w:r>
            <w:r w:rsidRPr="00296564">
              <w:rPr>
                <w:rFonts w:ascii="Courier New" w:hAnsi="Courier New" w:cs="Courier New"/>
                <w:bCs/>
                <w:sz w:val="20"/>
                <w:lang w:val="en-US"/>
              </w:rPr>
              <w:t xml:space="preserve"> y = Input.acceleration.y;</w:t>
            </w:r>
          </w:p>
          <w:p w:rsidR="00296564" w:rsidRPr="00296564" w:rsidRDefault="0029656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296564">
              <w:rPr>
                <w:rFonts w:ascii="Courier New" w:hAnsi="Courier New" w:cs="Courier New"/>
                <w:b/>
                <w:bCs/>
                <w:color w:val="7F0055"/>
                <w:sz w:val="20"/>
                <w:lang w:val="en-US"/>
              </w:rPr>
              <w:t>float</w:t>
            </w:r>
            <w:r w:rsidRPr="00296564">
              <w:rPr>
                <w:rFonts w:ascii="Courier New" w:hAnsi="Courier New" w:cs="Courier New"/>
                <w:bCs/>
                <w:sz w:val="20"/>
                <w:lang w:val="en-US"/>
              </w:rPr>
              <w:t xml:space="preserve"> magnitude2D =Mathf.Sqrt( x * x + y * y);</w:t>
            </w:r>
          </w:p>
          <w:p w:rsidR="00296564" w:rsidRDefault="00296564" w:rsidP="00296564">
            <w:pPr>
              <w:overflowPunct/>
              <w:textAlignment w:val="auto"/>
              <w:rPr>
                <w:rFonts w:ascii="Courier New" w:hAnsi="Courier New" w:cs="Courier New"/>
                <w:color w:val="3F7F5F"/>
                <w:sz w:val="20"/>
              </w:rPr>
            </w:pPr>
            <w:r w:rsidRPr="00296564">
              <w:rPr>
                <w:rFonts w:ascii="Courier New" w:hAnsi="Courier New" w:cs="Courier New"/>
                <w:bCs/>
                <w:sz w:val="20"/>
                <w:lang w:val="en-US"/>
              </w:rPr>
              <w:t xml:space="preserve">   </w:t>
            </w:r>
            <w:r w:rsidRPr="00F4532C">
              <w:rPr>
                <w:rFonts w:ascii="Courier New" w:hAnsi="Courier New" w:cs="Courier New"/>
                <w:color w:val="3F7F5F"/>
                <w:sz w:val="20"/>
              </w:rPr>
              <w:t xml:space="preserve">// </w:t>
            </w:r>
            <w:r>
              <w:rPr>
                <w:rFonts w:ascii="Courier New" w:hAnsi="Courier New" w:cs="Courier New"/>
                <w:color w:val="3F7F5F"/>
                <w:sz w:val="20"/>
              </w:rPr>
              <w:t xml:space="preserve">używane przy testowaniu do wyświetlania wartości        </w:t>
            </w:r>
          </w:p>
          <w:p w:rsidR="00296564" w:rsidRPr="00296564" w:rsidRDefault="00296564" w:rsidP="00296564">
            <w:pPr>
              <w:overflowPunct/>
              <w:textAlignment w:val="auto"/>
              <w:rPr>
                <w:rFonts w:ascii="Courier New" w:hAnsi="Courier New" w:cs="Courier New"/>
                <w:sz w:val="20"/>
              </w:rPr>
            </w:pPr>
            <w:r>
              <w:rPr>
                <w:rFonts w:ascii="Courier New" w:hAnsi="Courier New" w:cs="Courier New"/>
                <w:color w:val="3F7F5F"/>
                <w:sz w:val="20"/>
              </w:rPr>
              <w:t xml:space="preserve">   // przyspieszenia</w:t>
            </w:r>
          </w:p>
          <w:p w:rsidR="00296564" w:rsidRDefault="0029656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296564">
              <w:rPr>
                <w:rFonts w:ascii="Courier New" w:hAnsi="Courier New" w:cs="Courier New"/>
                <w:b/>
                <w:bCs/>
                <w:color w:val="7F0055"/>
                <w:sz w:val="20"/>
                <w:lang w:val="en-US"/>
              </w:rPr>
              <w:t>if</w:t>
            </w:r>
            <w:r w:rsidRPr="00296564">
              <w:rPr>
                <w:rFonts w:ascii="Courier New" w:hAnsi="Courier New" w:cs="Courier New"/>
                <w:bCs/>
                <w:sz w:val="20"/>
                <w:lang w:val="en-US"/>
              </w:rPr>
              <w:t xml:space="preserve"> (acelerationDisplay != null) {</w:t>
            </w:r>
          </w:p>
          <w:p w:rsidR="00296564" w:rsidRPr="00296564" w:rsidRDefault="0029656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acelerationDisplay.text = </w:t>
            </w:r>
            <w:r w:rsidRPr="00296564">
              <w:rPr>
                <w:rFonts w:ascii="Courier New" w:hAnsi="Courier New" w:cs="Courier New"/>
                <w:bCs/>
                <w:sz w:val="20"/>
                <w:lang w:val="en-US"/>
              </w:rPr>
              <w:t>magnitude2D.ToString();</w:t>
            </w:r>
            <w:r>
              <w:rPr>
                <w:rFonts w:ascii="Courier New" w:hAnsi="Courier New" w:cs="Courier New"/>
                <w:bCs/>
                <w:sz w:val="20"/>
                <w:lang w:val="en-US"/>
              </w:rPr>
              <w:t xml:space="preserv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lastRenderedPageBreak/>
              <w:t xml:space="preserv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r w:rsidRPr="00296564">
              <w:rPr>
                <w:rFonts w:ascii="Courier New" w:hAnsi="Courier New" w:cs="Courier New"/>
                <w:b/>
                <w:bCs/>
                <w:color w:val="7F0055"/>
                <w:sz w:val="20"/>
                <w:lang w:val="en-US"/>
              </w:rPr>
              <w:t>if</w:t>
            </w:r>
            <w:r w:rsidRPr="00296564">
              <w:rPr>
                <w:rFonts w:ascii="Courier New" w:hAnsi="Courier New" w:cs="Courier New"/>
                <w:bCs/>
                <w:sz w:val="20"/>
                <w:lang w:val="en-US"/>
              </w:rPr>
              <w:t xml:space="preserve"> (Ti</w:t>
            </w:r>
            <w:r>
              <w:rPr>
                <w:rFonts w:ascii="Courier New" w:hAnsi="Courier New" w:cs="Courier New"/>
                <w:bCs/>
                <w:sz w:val="20"/>
                <w:lang w:val="en-US"/>
              </w:rPr>
              <w:t xml:space="preserve">me.time &lt; lastAcelerationTime+ </w:t>
            </w:r>
            <w:r w:rsidRPr="00296564">
              <w:rPr>
                <w:rFonts w:ascii="Courier New" w:hAnsi="Courier New" w:cs="Courier New"/>
                <w:bCs/>
                <w:sz w:val="20"/>
                <w:lang w:val="en-US"/>
              </w:rPr>
              <w:t>acelerationCooldown)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UpdateSlider();</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r w:rsidRPr="00296564">
              <w:rPr>
                <w:rFonts w:ascii="Courier New" w:hAnsi="Courier New" w:cs="Courier New"/>
                <w:b/>
                <w:bCs/>
                <w:color w:val="7F0055"/>
                <w:sz w:val="20"/>
                <w:lang w:val="en-US"/>
              </w:rPr>
              <w:t>else if</w:t>
            </w:r>
            <w:r w:rsidRPr="00296564">
              <w:rPr>
                <w:rFonts w:ascii="Courier New" w:hAnsi="Courier New" w:cs="Courier New"/>
                <w:bCs/>
                <w:sz w:val="20"/>
                <w:lang w:val="en-US"/>
              </w:rPr>
              <w:t xml:space="preserve"> (magnitude2D&gt;minAcelerate)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Vector2 aceleration = new Vector2(x, y);</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aceleration.Normalize();</w:t>
            </w:r>
          </w:p>
          <w:p w:rsid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GetComponent&lt;Rigidbody2D&gt;().velocity </w:t>
            </w:r>
            <w:r w:rsidR="00F93424">
              <w:rPr>
                <w:rFonts w:ascii="Courier New" w:hAnsi="Courier New" w:cs="Courier New"/>
                <w:bCs/>
                <w:sz w:val="20"/>
                <w:lang w:val="en-US"/>
              </w:rPr>
              <w:t xml:space="preserve">  </w:t>
            </w:r>
          </w:p>
          <w:p w:rsidR="00296564" w:rsidRPr="00296564" w:rsidRDefault="00F9342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296564">
              <w:rPr>
                <w:rFonts w:ascii="Courier New" w:hAnsi="Courier New" w:cs="Courier New"/>
                <w:bCs/>
                <w:sz w:val="20"/>
                <w:lang w:val="en-US"/>
              </w:rPr>
              <w:t>aceleration</w:t>
            </w:r>
            <w:r>
              <w:rPr>
                <w:rFonts w:ascii="Courier New" w:hAnsi="Courier New" w:cs="Courier New"/>
                <w:bCs/>
                <w:sz w:val="20"/>
                <w:lang w:val="en-US"/>
              </w:rPr>
              <w:t xml:space="preserve"> </w:t>
            </w:r>
            <w:r w:rsidRPr="00296564">
              <w:rPr>
                <w:rFonts w:ascii="Courier New" w:hAnsi="Courier New" w:cs="Courier New"/>
                <w:bCs/>
                <w:sz w:val="20"/>
                <w:lang w:val="en-US"/>
              </w:rPr>
              <w:t>* speed;</w:t>
            </w:r>
            <w:r>
              <w:rPr>
                <w:rFonts w:ascii="Courier New" w:hAnsi="Courier New" w:cs="Courier New"/>
                <w:bCs/>
                <w:sz w:val="20"/>
                <w:lang w:val="en-US"/>
              </w:rPr>
              <w:t xml:space="preserve">            </w:t>
            </w:r>
            <w:r w:rsidR="00296564">
              <w:rPr>
                <w:rFonts w:ascii="Courier New" w:hAnsi="Courier New" w:cs="Courier New"/>
                <w:bCs/>
                <w:sz w:val="20"/>
                <w:lang w:val="en-US"/>
              </w:rPr>
              <w:t xml:space="preserv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lastAcelerationTime = Time.time;</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acelerationSlider.value = 0;</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acelerationSliderImage.color = cdBar;</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p>
          <w:p w:rsidR="00296564" w:rsidRPr="00523611" w:rsidRDefault="00296564" w:rsidP="00296564">
            <w:pPr>
              <w:keepNext/>
              <w:overflowPunct/>
              <w:textAlignment w:val="auto"/>
              <w:rPr>
                <w:rFonts w:ascii="Consolas" w:hAnsi="Consolas" w:cs="Consolas"/>
                <w:sz w:val="20"/>
              </w:rPr>
            </w:pPr>
            <w:r w:rsidRPr="00296564">
              <w:rPr>
                <w:rFonts w:ascii="Courier New" w:hAnsi="Courier New" w:cs="Courier New"/>
                <w:bCs/>
                <w:sz w:val="20"/>
                <w:lang w:val="en-US"/>
              </w:rPr>
              <w:t xml:space="preserve">    }</w:t>
            </w:r>
          </w:p>
        </w:tc>
      </w:tr>
    </w:tbl>
    <w:p w:rsidR="00296564" w:rsidRPr="002329CD" w:rsidRDefault="00296564" w:rsidP="002329CD">
      <w:pPr>
        <w:pStyle w:val="Tekstpods"/>
      </w:pPr>
    </w:p>
    <w:p w:rsidR="00771C3A" w:rsidRDefault="00771C3A" w:rsidP="00771C3A">
      <w:pPr>
        <w:pStyle w:val="Nagwek3"/>
      </w:pPr>
      <w:r>
        <w:t>Power</w:t>
      </w:r>
      <w:r w:rsidR="00873EA5">
        <w:t>-</w:t>
      </w:r>
      <w:r>
        <w:t>Up</w:t>
      </w:r>
    </w:p>
    <w:p w:rsidR="00771C3A" w:rsidRDefault="00F93424" w:rsidP="00771C3A">
      <w:pPr>
        <w:pStyle w:val="Tekstpods"/>
      </w:pPr>
      <w:r>
        <w:t xml:space="preserve">Poprawne działanie ulepszeń w grze i ich interakcja z innymi obiektami na scenie jest zapewniona dzięki użyciu trzech skryptów: </w:t>
      </w:r>
      <w:r w:rsidRPr="00F93424">
        <w:rPr>
          <w:rFonts w:ascii="Courier New" w:hAnsi="Courier New" w:cs="Courier New"/>
          <w:sz w:val="20"/>
        </w:rPr>
        <w:t>PowerUpGeneratorController</w:t>
      </w:r>
      <w:r>
        <w:t xml:space="preserve">, </w:t>
      </w:r>
      <w:r w:rsidRPr="00F93424">
        <w:rPr>
          <w:rFonts w:ascii="Courier New" w:hAnsi="Courier New" w:cs="Courier New"/>
          <w:sz w:val="20"/>
        </w:rPr>
        <w:t>PowerUpController</w:t>
      </w:r>
      <w:r>
        <w:t xml:space="preserve"> i </w:t>
      </w:r>
      <w:r w:rsidRPr="00F93424">
        <w:rPr>
          <w:rFonts w:ascii="Courier New" w:hAnsi="Courier New" w:cs="Courier New"/>
          <w:sz w:val="20"/>
        </w:rPr>
        <w:t>PowerUpMenager</w:t>
      </w:r>
      <w:r>
        <w:t>.</w:t>
      </w:r>
    </w:p>
    <w:p w:rsidR="00873EA5" w:rsidRDefault="00873EA5" w:rsidP="00771C3A">
      <w:pPr>
        <w:pStyle w:val="Tekstpods"/>
      </w:pPr>
      <w:r w:rsidRPr="00873EA5">
        <w:rPr>
          <w:rFonts w:ascii="Courier New" w:hAnsi="Courier New" w:cs="Courier New"/>
          <w:sz w:val="20"/>
        </w:rPr>
        <w:t>PowerUpGeneratorController</w:t>
      </w:r>
      <w:r>
        <w:t xml:space="preserve"> zawiera w sobie tablice prefabrykatów obiektów ulepszeń z której jest losowany power-up do umieszczenia na scenie. Nowe prefabrykaty można dodać z poziomu edytora, co pozwala na szybkie rozbudowanie gry o nowe ulepszenia  w przyszłości. </w:t>
      </w:r>
      <w:r w:rsidR="00860786">
        <w:t>Generator może stworzyć nowy obiekt ulepszenia tylko wtedy kiedy piłka jest w ruchu i upłynął określony czas od ostatniego tworzenia. Ulepszenie jest tworzone poprzez wylosowanie prefab</w:t>
      </w:r>
      <w:r w:rsidR="0007483A">
        <w:t>r</w:t>
      </w:r>
      <w:r w:rsidR="00860786">
        <w:t>ykatu z tablicy</w:t>
      </w:r>
      <w:r w:rsidR="0007483A">
        <w:t xml:space="preserve">, a następnie umieszczenie go w losowy miejscu pod górną ścianą na poziomie. </w:t>
      </w:r>
    </w:p>
    <w:p w:rsidR="0007483A" w:rsidRDefault="0007483A" w:rsidP="0007483A">
      <w:pPr>
        <w:pStyle w:val="Legenda"/>
        <w:keepNext/>
      </w:pPr>
      <w:r>
        <w:t xml:space="preserve">Listing </w:t>
      </w:r>
      <w:fldSimple w:instr=" STYLEREF 1 \s ">
        <w:r w:rsidR="003E1D79">
          <w:rPr>
            <w:noProof/>
          </w:rPr>
          <w:t>5</w:t>
        </w:r>
      </w:fldSimple>
      <w:r w:rsidR="003E1D79">
        <w:t>.</w:t>
      </w:r>
      <w:fldSimple w:instr=" SEQ Listing \* ARABIC \s 1 ">
        <w:r w:rsidR="003E1D79">
          <w:rPr>
            <w:noProof/>
          </w:rPr>
          <w:t>4</w:t>
        </w:r>
      </w:fldSimple>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07483A" w:rsidRPr="00AB20D1" w:rsidTr="00B81BCA">
        <w:tc>
          <w:tcPr>
            <w:tcW w:w="521" w:type="dxa"/>
          </w:tcPr>
          <w:p w:rsidR="0007483A" w:rsidRPr="00F4532C" w:rsidRDefault="0007483A"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07483A" w:rsidRPr="00F4532C" w:rsidRDefault="0007483A"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07483A" w:rsidRPr="00F4532C" w:rsidRDefault="0007483A"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07483A" w:rsidRPr="00F4532C" w:rsidRDefault="0007483A"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07483A" w:rsidRPr="00F4532C" w:rsidRDefault="0007483A"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07483A" w:rsidRPr="00F4532C" w:rsidRDefault="0007483A"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07483A" w:rsidRPr="00F4532C" w:rsidRDefault="0007483A"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07483A" w:rsidRPr="00F4532C" w:rsidRDefault="0007483A"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07483A" w:rsidRDefault="0007483A"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07483A" w:rsidRDefault="0007483A" w:rsidP="00B81BCA">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10</w:t>
            </w:r>
          </w:p>
          <w:p w:rsidR="0007483A" w:rsidRDefault="0007483A" w:rsidP="00B81BCA">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11</w:t>
            </w:r>
          </w:p>
          <w:p w:rsidR="0007483A" w:rsidRPr="0007483A" w:rsidRDefault="0007483A" w:rsidP="00B81BCA">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12</w:t>
            </w:r>
          </w:p>
        </w:tc>
        <w:tc>
          <w:tcPr>
            <w:tcW w:w="7241" w:type="dxa"/>
          </w:tcPr>
          <w:p w:rsidR="0007483A" w:rsidRPr="0007483A" w:rsidRDefault="0007483A" w:rsidP="0007483A">
            <w:pPr>
              <w:overflowPunct/>
              <w:textAlignment w:val="auto"/>
              <w:rPr>
                <w:rFonts w:ascii="Courier New" w:hAnsi="Courier New" w:cs="Courier New"/>
                <w:sz w:val="20"/>
              </w:rPr>
            </w:pPr>
            <w:r w:rsidRPr="00F4532C">
              <w:rPr>
                <w:rFonts w:ascii="Courier New" w:hAnsi="Courier New" w:cs="Courier New"/>
                <w:color w:val="3F7F5F"/>
                <w:sz w:val="20"/>
              </w:rPr>
              <w:t xml:space="preserve">// </w:t>
            </w:r>
            <w:r>
              <w:rPr>
                <w:rFonts w:ascii="Courier New" w:hAnsi="Courier New" w:cs="Courier New"/>
                <w:color w:val="3F7F5F"/>
                <w:sz w:val="20"/>
              </w:rPr>
              <w:t>losowanie indeksu ulepszenia do stworzenia</w:t>
            </w:r>
          </w:p>
          <w:p w:rsidR="0007483A" w:rsidRPr="0007483A" w:rsidRDefault="0007483A" w:rsidP="0007483A">
            <w:pPr>
              <w:overflowPunct/>
              <w:textAlignment w:val="auto"/>
              <w:rPr>
                <w:rFonts w:ascii="Courier New" w:hAnsi="Courier New" w:cs="Courier New"/>
                <w:bCs/>
                <w:color w:val="000000" w:themeColor="text1"/>
                <w:sz w:val="20"/>
                <w:lang w:val="en-US"/>
              </w:rPr>
            </w:pPr>
            <w:r w:rsidRPr="00336928">
              <w:rPr>
                <w:rFonts w:ascii="Courier New" w:hAnsi="Courier New" w:cs="Courier New"/>
                <w:b/>
                <w:bCs/>
                <w:color w:val="7F0055"/>
                <w:sz w:val="20"/>
                <w:lang w:val="en-US"/>
              </w:rPr>
              <w:t>int</w:t>
            </w:r>
            <w:r w:rsidRPr="0007483A">
              <w:rPr>
                <w:rFonts w:ascii="Courier New" w:hAnsi="Courier New" w:cs="Courier New"/>
                <w:b/>
                <w:bCs/>
                <w:color w:val="7F0055"/>
                <w:sz w:val="20"/>
                <w:lang w:val="en-US"/>
              </w:rPr>
              <w:t xml:space="preserve"> </w:t>
            </w:r>
            <w:r w:rsidRPr="0007483A">
              <w:rPr>
                <w:rFonts w:ascii="Courier New" w:hAnsi="Courier New" w:cs="Courier New"/>
                <w:bCs/>
                <w:color w:val="000000" w:themeColor="text1"/>
                <w:sz w:val="20"/>
                <w:lang w:val="en-US"/>
              </w:rPr>
              <w:t xml:space="preserve">index =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w:t>
            </w:r>
            <w:r w:rsidRPr="00336928">
              <w:rPr>
                <w:rFonts w:ascii="Courier New" w:hAnsi="Courier New" w:cs="Courier New"/>
                <w:b/>
                <w:bCs/>
                <w:color w:val="7F0055"/>
                <w:sz w:val="20"/>
                <w:lang w:val="en-US"/>
              </w:rPr>
              <w:t>int</w:t>
            </w:r>
            <w:r w:rsidRPr="0007483A">
              <w:rPr>
                <w:rFonts w:ascii="Courier New" w:hAnsi="Courier New" w:cs="Courier New"/>
                <w:bCs/>
                <w:color w:val="000000" w:themeColor="text1"/>
                <w:sz w:val="20"/>
                <w:lang w:val="en-US"/>
              </w:rPr>
              <w:t>)Random.Range(0f, powerUpsPrefabs.Length - 0.5f);</w:t>
            </w:r>
          </w:p>
          <w:p w:rsid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GameObject powerUp = Instantiate(powerUpsPrefabs[index]);</w:t>
            </w:r>
          </w:p>
          <w:p w:rsidR="0007483A" w:rsidRPr="0007483A" w:rsidRDefault="0007483A" w:rsidP="0007483A">
            <w:pPr>
              <w:overflowPunct/>
              <w:textAlignment w:val="auto"/>
              <w:rPr>
                <w:rFonts w:ascii="Courier New" w:hAnsi="Courier New" w:cs="Courier New"/>
                <w:sz w:val="20"/>
              </w:rPr>
            </w:pPr>
            <w:r w:rsidRPr="00F4532C">
              <w:rPr>
                <w:rFonts w:ascii="Courier New" w:hAnsi="Courier New" w:cs="Courier New"/>
                <w:color w:val="3F7F5F"/>
                <w:sz w:val="20"/>
              </w:rPr>
              <w:t xml:space="preserve">// </w:t>
            </w:r>
            <w:r>
              <w:rPr>
                <w:rFonts w:ascii="Courier New" w:hAnsi="Courier New" w:cs="Courier New"/>
                <w:color w:val="3F7F5F"/>
                <w:sz w:val="20"/>
              </w:rPr>
              <w:t>tworzenie wektora pozycji dla nowego ulepszenia</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Vector3 tmp =new Vector3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(transform.position.x +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Random.Range(-generationArea, generationArea),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transform.position.y, 0);</w:t>
            </w:r>
          </w:p>
          <w:p w:rsid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powerUp.transform.position = tmp;</w:t>
            </w:r>
          </w:p>
          <w:p w:rsidR="0007483A" w:rsidRPr="0007483A" w:rsidRDefault="0007483A" w:rsidP="0007483A">
            <w:pPr>
              <w:overflowPunct/>
              <w:textAlignment w:val="auto"/>
              <w:rPr>
                <w:rFonts w:ascii="Courier New" w:hAnsi="Courier New" w:cs="Courier New"/>
                <w:sz w:val="20"/>
              </w:rPr>
            </w:pPr>
            <w:r w:rsidRPr="00F4532C">
              <w:rPr>
                <w:rFonts w:ascii="Courier New" w:hAnsi="Courier New" w:cs="Courier New"/>
                <w:color w:val="3F7F5F"/>
                <w:sz w:val="20"/>
              </w:rPr>
              <w:t xml:space="preserve">// </w:t>
            </w:r>
            <w:r>
              <w:rPr>
                <w:rFonts w:ascii="Courier New" w:hAnsi="Courier New" w:cs="Courier New"/>
                <w:color w:val="3F7F5F"/>
                <w:sz w:val="20"/>
              </w:rPr>
              <w:t>zapisanie czasu stworzenia ostatniego ulepszenia</w:t>
            </w:r>
          </w:p>
          <w:p w:rsidR="0007483A" w:rsidRPr="00523611" w:rsidRDefault="0007483A" w:rsidP="0007483A">
            <w:pPr>
              <w:keepNext/>
              <w:overflowPunct/>
              <w:textAlignment w:val="auto"/>
              <w:rPr>
                <w:rFonts w:ascii="Consolas" w:hAnsi="Consolas" w:cs="Consolas"/>
                <w:sz w:val="20"/>
              </w:rPr>
            </w:pPr>
            <w:r w:rsidRPr="0007483A">
              <w:rPr>
                <w:rFonts w:ascii="Courier New" w:hAnsi="Courier New" w:cs="Courier New"/>
                <w:bCs/>
                <w:color w:val="000000" w:themeColor="text1"/>
                <w:sz w:val="20"/>
                <w:lang w:val="en-US"/>
              </w:rPr>
              <w:t>lastGeneration = Time.time;</w:t>
            </w:r>
          </w:p>
        </w:tc>
      </w:tr>
    </w:tbl>
    <w:p w:rsidR="0007483A" w:rsidRDefault="00075918" w:rsidP="00771C3A">
      <w:pPr>
        <w:pStyle w:val="Tekstpods"/>
      </w:pPr>
      <w:r w:rsidRPr="00075918">
        <w:rPr>
          <w:rFonts w:ascii="Courier New" w:hAnsi="Courier New" w:cs="Courier New"/>
          <w:sz w:val="20"/>
        </w:rPr>
        <w:lastRenderedPageBreak/>
        <w:t>PowerUpController</w:t>
      </w:r>
      <w:r>
        <w:t xml:space="preserve"> jest komponentem każdego nowostworzonego ulepszenia. Jego głównym zadaniem jest wyłączenie kolizji między ulepszeniem, a obiektami innymi niż platforma i ściany (piłki, bloczki, inne ulepszenia). Wyłączenie kolizji zapewnia swobodny ruch obiektu do momentu uderzenia w platformę lub dolną ścianę. Realizowanie jest poprzez pobranie list wszystkich obiektów z określonymi tagami i iterowanie po nich wyłączając kolizje m</w:t>
      </w:r>
      <w:r w:rsidR="006F434F">
        <w:t>i</w:t>
      </w:r>
      <w:r>
        <w:t>ędzy</w:t>
      </w:r>
      <w:r w:rsidR="006F434F">
        <w:t xml:space="preserve"> obiektami.</w:t>
      </w:r>
    </w:p>
    <w:p w:rsidR="006F434F" w:rsidRPr="006F434F" w:rsidRDefault="006F434F" w:rsidP="006F434F">
      <w:pPr>
        <w:pStyle w:val="Legenda"/>
        <w:keepNext/>
        <w:rPr>
          <w:i/>
        </w:rPr>
      </w:pPr>
      <w:r w:rsidRPr="006F434F">
        <w:rPr>
          <w:i/>
        </w:rPr>
        <w:t xml:space="preserve">Listing </w:t>
      </w:r>
      <w:r w:rsidR="003E1D79">
        <w:rPr>
          <w:i/>
        </w:rPr>
        <w:fldChar w:fldCharType="begin"/>
      </w:r>
      <w:r w:rsidR="003E1D79">
        <w:rPr>
          <w:i/>
        </w:rPr>
        <w:instrText xml:space="preserve"> STYLEREF 1 \s </w:instrText>
      </w:r>
      <w:r w:rsidR="003E1D79">
        <w:rPr>
          <w:i/>
        </w:rPr>
        <w:fldChar w:fldCharType="separate"/>
      </w:r>
      <w:r w:rsidR="003E1D79">
        <w:rPr>
          <w:i/>
          <w:noProof/>
        </w:rPr>
        <w:t>5</w:t>
      </w:r>
      <w:r w:rsidR="003E1D79">
        <w:rPr>
          <w:i/>
        </w:rPr>
        <w:fldChar w:fldCharType="end"/>
      </w:r>
      <w:r w:rsidR="003E1D79">
        <w:rPr>
          <w:i/>
        </w:rPr>
        <w:t>.</w:t>
      </w:r>
      <w:r w:rsidR="003E1D79">
        <w:rPr>
          <w:i/>
        </w:rPr>
        <w:fldChar w:fldCharType="begin"/>
      </w:r>
      <w:r w:rsidR="003E1D79">
        <w:rPr>
          <w:i/>
        </w:rPr>
        <w:instrText xml:space="preserve"> SEQ Listing \* ARABIC \s 1 </w:instrText>
      </w:r>
      <w:r w:rsidR="003E1D79">
        <w:rPr>
          <w:i/>
        </w:rPr>
        <w:fldChar w:fldCharType="separate"/>
      </w:r>
      <w:r w:rsidR="003E1D79">
        <w:rPr>
          <w:i/>
          <w:noProof/>
        </w:rPr>
        <w:t>5</w:t>
      </w:r>
      <w:r w:rsidR="003E1D79">
        <w:rPr>
          <w:i/>
        </w:rPr>
        <w:fldChar w:fldCharType="end"/>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6F434F" w:rsidRPr="00AB20D1" w:rsidTr="00B81BCA">
        <w:tc>
          <w:tcPr>
            <w:tcW w:w="521" w:type="dxa"/>
          </w:tcPr>
          <w:p w:rsidR="006F434F" w:rsidRPr="00F4532C" w:rsidRDefault="006F434F"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6F434F" w:rsidRPr="00F4532C" w:rsidRDefault="006F434F"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6F434F" w:rsidRPr="00F4532C" w:rsidRDefault="006F434F"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6F434F" w:rsidRPr="00F4532C" w:rsidRDefault="006F434F"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6F434F" w:rsidRPr="00F4532C" w:rsidRDefault="006F434F"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6F434F" w:rsidRPr="00F4532C" w:rsidRDefault="006F434F"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6F434F" w:rsidRPr="00F4532C" w:rsidRDefault="006F434F"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6F434F" w:rsidRPr="00F4532C" w:rsidRDefault="006F434F"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6F434F" w:rsidRPr="00F4532C" w:rsidRDefault="006F434F"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6F434F" w:rsidRPr="00F4532C" w:rsidRDefault="006F434F"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10</w:t>
            </w:r>
          </w:p>
          <w:p w:rsidR="006F434F" w:rsidRPr="00F4532C" w:rsidRDefault="006F434F"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6F434F" w:rsidRPr="00F4532C" w:rsidRDefault="006F434F"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6F434F" w:rsidRPr="00F4532C" w:rsidRDefault="006F434F"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6F434F" w:rsidRPr="00F4532C" w:rsidRDefault="006F434F"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p w:rsidR="006F434F" w:rsidRPr="00F4532C" w:rsidRDefault="006F434F"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15</w:t>
            </w:r>
          </w:p>
          <w:p w:rsidR="006F434F" w:rsidRPr="00F4532C" w:rsidRDefault="006F434F"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16</w:t>
            </w:r>
          </w:p>
          <w:p w:rsidR="006F434F" w:rsidRDefault="006F434F"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17</w:t>
            </w:r>
          </w:p>
          <w:p w:rsidR="006F434F" w:rsidRDefault="006F434F" w:rsidP="00B81BCA">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18</w:t>
            </w:r>
          </w:p>
          <w:p w:rsidR="006F434F" w:rsidRDefault="006F434F" w:rsidP="00B81BCA">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19</w:t>
            </w:r>
          </w:p>
          <w:p w:rsidR="006F434F" w:rsidRDefault="006F434F" w:rsidP="00B81BCA">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20</w:t>
            </w:r>
          </w:p>
          <w:p w:rsidR="006F434F" w:rsidRDefault="006F434F" w:rsidP="00B81BCA">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21</w:t>
            </w:r>
          </w:p>
          <w:p w:rsidR="006F434F" w:rsidRDefault="006F434F" w:rsidP="00B81BCA">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22</w:t>
            </w:r>
          </w:p>
          <w:p w:rsidR="006F434F" w:rsidRDefault="006F434F" w:rsidP="00B81BCA">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23</w:t>
            </w:r>
          </w:p>
          <w:p w:rsidR="006F434F" w:rsidRDefault="006F434F" w:rsidP="00B81BCA">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24</w:t>
            </w:r>
          </w:p>
          <w:p w:rsidR="006F434F" w:rsidRDefault="006F434F" w:rsidP="00B81BCA">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25</w:t>
            </w:r>
          </w:p>
          <w:p w:rsidR="006F434F" w:rsidRDefault="006F434F" w:rsidP="00B81BCA">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26</w:t>
            </w:r>
          </w:p>
          <w:p w:rsidR="006F434F" w:rsidRDefault="006F434F" w:rsidP="00B81BCA">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27</w:t>
            </w:r>
          </w:p>
          <w:p w:rsidR="006F434F" w:rsidRDefault="006F434F" w:rsidP="00B81BCA">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28</w:t>
            </w:r>
          </w:p>
          <w:p w:rsidR="006F434F" w:rsidRDefault="006F434F" w:rsidP="00B81BCA">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29</w:t>
            </w:r>
          </w:p>
          <w:p w:rsidR="006F434F" w:rsidRDefault="006F434F" w:rsidP="00B81BCA">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30</w:t>
            </w:r>
          </w:p>
          <w:p w:rsidR="006F434F" w:rsidRDefault="006F434F" w:rsidP="00B81BCA">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31</w:t>
            </w:r>
          </w:p>
          <w:p w:rsidR="006F434F" w:rsidRPr="00390834" w:rsidRDefault="006F434F" w:rsidP="00B81BCA">
            <w:pPr>
              <w:overflowPunct/>
              <w:jc w:val="right"/>
              <w:textAlignment w:val="auto"/>
              <w:rPr>
                <w:rFonts w:ascii="Consolas" w:hAnsi="Consolas" w:cs="Consolas"/>
                <w:color w:val="646464"/>
                <w:sz w:val="20"/>
                <w:lang w:val="en-US"/>
              </w:rPr>
            </w:pPr>
            <w:r>
              <w:rPr>
                <w:rFonts w:ascii="Courier New" w:hAnsi="Courier New" w:cs="Courier New"/>
                <w:color w:val="646464"/>
                <w:sz w:val="20"/>
                <w:lang w:val="en-US"/>
              </w:rPr>
              <w:t>32</w:t>
            </w:r>
          </w:p>
        </w:tc>
        <w:tc>
          <w:tcPr>
            <w:tcW w:w="7241" w:type="dxa"/>
          </w:tcPr>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GameObject[] balls=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GameObject.FindGameObjectsWithTag(Tags.BALL);</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GameObject[] blocks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GameObject.FindGameObjectsWithTag(Tags.BLOCK);</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GameObject[] hardblocks=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GameObject.FindGameObjectsWithTag(Tags.HARD_BLOCK);</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GameObject[] rockets =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GameObject.FindGameObjectsWithTag(Tags.ROCKET);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Collider2D collider = 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if (collider != null)</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foreach (GameObject ball in balls)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ball.GetComponent&lt;Collider2D&gt;());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foreach (GameObject block in blocks)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block.GetComponent&lt;Collider2D&gt;());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foreach (GameObject block in hardblocks)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block.GetComponent&lt;Collider2D&gt;());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foreach (GameObject rocket in rockets)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rocket.GetComponent&lt;Collider2D&gt;());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keepNext/>
              <w:overflowPunct/>
              <w:textAlignment w:val="auto"/>
              <w:rPr>
                <w:rFonts w:ascii="Consolas" w:hAnsi="Consolas" w:cs="Consolas"/>
                <w:sz w:val="20"/>
              </w:rPr>
            </w:pPr>
            <w:r w:rsidRPr="006F434F">
              <w:rPr>
                <w:rFonts w:ascii="Courier New" w:hAnsi="Courier New" w:cs="Courier New"/>
                <w:bCs/>
                <w:sz w:val="20"/>
                <w:lang w:val="en-US"/>
              </w:rPr>
              <w:t xml:space="preserve">}   </w:t>
            </w:r>
          </w:p>
        </w:tc>
      </w:tr>
    </w:tbl>
    <w:p w:rsidR="00075918" w:rsidRDefault="00075918" w:rsidP="00771C3A">
      <w:pPr>
        <w:pStyle w:val="Tekstpods"/>
      </w:pPr>
    </w:p>
    <w:p w:rsidR="0007483A" w:rsidRDefault="0022649B" w:rsidP="00771C3A">
      <w:pPr>
        <w:pStyle w:val="Tekstpods"/>
      </w:pPr>
      <w:r>
        <w:t xml:space="preserve">Po kolizji ulepszenia z platformą </w:t>
      </w:r>
      <w:r w:rsidR="00C51B58">
        <w:t xml:space="preserve">klasa </w:t>
      </w:r>
      <w:r w:rsidR="00C51B58" w:rsidRPr="00C51B58">
        <w:rPr>
          <w:rFonts w:ascii="Courier New" w:hAnsi="Courier New" w:cs="Courier New"/>
          <w:sz w:val="20"/>
        </w:rPr>
        <w:t>PowerUpMenager</w:t>
      </w:r>
      <w:r w:rsidR="00C51B58">
        <w:t xml:space="preserve"> będąca komponentem platformy rozpoznaje typ ulepszenia i obsługuje jego działanie </w:t>
      </w:r>
      <w:r w:rsidR="00C51B58">
        <w:lastRenderedPageBreak/>
        <w:t>m.in.: poszerza platformę, tworzy nowe piłki, itd. Parametry działania ulepszeń można zmieniać z poziomu edytora Unity.</w:t>
      </w:r>
    </w:p>
    <w:p w:rsidR="00C51B58" w:rsidRDefault="00C51B58" w:rsidP="00C51B58">
      <w:pPr>
        <w:pStyle w:val="Nagwek3"/>
      </w:pPr>
      <w:r>
        <w:t>AudioMenager</w:t>
      </w:r>
    </w:p>
    <w:p w:rsidR="00C51B58" w:rsidRDefault="00EE4D94" w:rsidP="00C51B58">
      <w:pPr>
        <w:pStyle w:val="Tekstpods"/>
      </w:pPr>
      <w:r>
        <w:t xml:space="preserve">Odtwarzanie muzyki i dźwięków w grze jest realizowane przy pomocy obiektu singleton AudioMenager. Jest on tworzony po uruchomieniu aplikacji i nie jest niszczony przy ładowaniu kolejnych scen. Posiada on tablice obiektów klasy Sound przechowujących informację o plikach muzycznych dostępnych do odtworzenia w trakcie rozgrywki. Dzięki zastosowaniu adnotacji [System.Serializable] programista posiada dostęp do pól obiektów Sound z poziomu edytora Unity, co pozwala na dostosowywanie parametrów klipu muzycznego(głośność, wysokość, czy ma być odtwarzany w pętli). </w:t>
      </w:r>
    </w:p>
    <w:p w:rsidR="00097AF6" w:rsidRPr="00097AF6" w:rsidRDefault="00097AF6" w:rsidP="00097AF6">
      <w:pPr>
        <w:pStyle w:val="Legenda"/>
        <w:keepNext/>
        <w:rPr>
          <w:i/>
        </w:rPr>
      </w:pPr>
      <w:r w:rsidRPr="00097AF6">
        <w:rPr>
          <w:i/>
        </w:rPr>
        <w:t xml:space="preserve">Listing </w:t>
      </w:r>
      <w:r w:rsidR="003E1D79">
        <w:rPr>
          <w:i/>
        </w:rPr>
        <w:fldChar w:fldCharType="begin"/>
      </w:r>
      <w:r w:rsidR="003E1D79">
        <w:rPr>
          <w:i/>
        </w:rPr>
        <w:instrText xml:space="preserve"> STYLEREF 1 \s </w:instrText>
      </w:r>
      <w:r w:rsidR="003E1D79">
        <w:rPr>
          <w:i/>
        </w:rPr>
        <w:fldChar w:fldCharType="separate"/>
      </w:r>
      <w:r w:rsidR="003E1D79">
        <w:rPr>
          <w:i/>
          <w:noProof/>
        </w:rPr>
        <w:t>5</w:t>
      </w:r>
      <w:r w:rsidR="003E1D79">
        <w:rPr>
          <w:i/>
        </w:rPr>
        <w:fldChar w:fldCharType="end"/>
      </w:r>
      <w:r w:rsidR="003E1D79">
        <w:rPr>
          <w:i/>
        </w:rPr>
        <w:t>.</w:t>
      </w:r>
      <w:r w:rsidR="003E1D79">
        <w:rPr>
          <w:i/>
        </w:rPr>
        <w:fldChar w:fldCharType="begin"/>
      </w:r>
      <w:r w:rsidR="003E1D79">
        <w:rPr>
          <w:i/>
        </w:rPr>
        <w:instrText xml:space="preserve"> SEQ Listing \* ARABIC \s 1 </w:instrText>
      </w:r>
      <w:r w:rsidR="003E1D79">
        <w:rPr>
          <w:i/>
        </w:rPr>
        <w:fldChar w:fldCharType="separate"/>
      </w:r>
      <w:r w:rsidR="003E1D79">
        <w:rPr>
          <w:i/>
          <w:noProof/>
        </w:rPr>
        <w:t>6</w:t>
      </w:r>
      <w:r w:rsidR="003E1D79">
        <w:rPr>
          <w:i/>
        </w:rPr>
        <w:fldChar w:fldCharType="end"/>
      </w:r>
      <w:r>
        <w:rPr>
          <w:i/>
        </w:rPr>
        <w:t xml:space="preserve"> Implementacja klasy Sound</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097AF6" w:rsidRPr="00AB20D1" w:rsidTr="00B81BCA">
        <w:tc>
          <w:tcPr>
            <w:tcW w:w="521" w:type="dxa"/>
          </w:tcPr>
          <w:p w:rsidR="00097AF6" w:rsidRPr="00F4532C" w:rsidRDefault="00097AF6"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097AF6" w:rsidRPr="00F4532C" w:rsidRDefault="00097AF6"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097AF6" w:rsidRPr="00F4532C" w:rsidRDefault="00097AF6"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097AF6" w:rsidRPr="00F4532C" w:rsidRDefault="00097AF6"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097AF6" w:rsidRPr="00F4532C" w:rsidRDefault="00097AF6"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097AF6" w:rsidRPr="00F4532C" w:rsidRDefault="00097AF6"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097AF6" w:rsidRPr="00F4532C" w:rsidRDefault="00097AF6"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097AF6" w:rsidRPr="00F4532C" w:rsidRDefault="00097AF6"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097AF6" w:rsidRPr="00F4532C" w:rsidRDefault="00097AF6"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097AF6" w:rsidRPr="00F4532C" w:rsidRDefault="00097AF6"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10</w:t>
            </w:r>
          </w:p>
          <w:p w:rsidR="00097AF6" w:rsidRPr="00F4532C" w:rsidRDefault="00097AF6"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097AF6" w:rsidRPr="00F4532C" w:rsidRDefault="00097AF6"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097AF6" w:rsidRPr="00F4532C" w:rsidRDefault="00097AF6"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097AF6" w:rsidRPr="00F4532C" w:rsidRDefault="00097AF6"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p w:rsidR="00097AF6" w:rsidRPr="00F4532C" w:rsidRDefault="00097AF6"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15</w:t>
            </w:r>
          </w:p>
          <w:p w:rsidR="00097AF6" w:rsidRPr="00F4532C" w:rsidRDefault="00097AF6"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16</w:t>
            </w:r>
          </w:p>
          <w:p w:rsidR="00097AF6" w:rsidRDefault="00097AF6"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17</w:t>
            </w:r>
          </w:p>
          <w:p w:rsidR="00097AF6" w:rsidRPr="00390834" w:rsidRDefault="00097AF6" w:rsidP="00B81BCA">
            <w:pPr>
              <w:overflowPunct/>
              <w:jc w:val="right"/>
              <w:textAlignment w:val="auto"/>
              <w:rPr>
                <w:rFonts w:ascii="Consolas" w:hAnsi="Consolas" w:cs="Consolas"/>
                <w:color w:val="646464"/>
                <w:sz w:val="20"/>
                <w:lang w:val="en-US"/>
              </w:rPr>
            </w:pPr>
            <w:r>
              <w:rPr>
                <w:rFonts w:ascii="Courier New" w:hAnsi="Courier New" w:cs="Courier New"/>
                <w:color w:val="646464"/>
                <w:sz w:val="20"/>
                <w:lang w:val="en-US"/>
              </w:rPr>
              <w:t>18</w:t>
            </w:r>
          </w:p>
        </w:tc>
        <w:tc>
          <w:tcPr>
            <w:tcW w:w="7241" w:type="dxa"/>
          </w:tcPr>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Cs/>
                <w:sz w:val="20"/>
                <w:lang w:val="en-US"/>
              </w:rPr>
              <w:t>[System.Serializable]</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public class </w:t>
            </w:r>
            <w:r w:rsidRPr="00097AF6">
              <w:rPr>
                <w:rFonts w:ascii="Courier New" w:hAnsi="Courier New" w:cs="Courier New"/>
                <w:bCs/>
                <w:sz w:val="20"/>
                <w:lang w:val="en-US"/>
              </w:rPr>
              <w:t>Sound  {</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
                <w:bCs/>
                <w:color w:val="7F0055"/>
                <w:sz w:val="20"/>
                <w:lang w:val="en-US"/>
              </w:rPr>
            </w:pPr>
            <w:r w:rsidRPr="00097AF6">
              <w:rPr>
                <w:rFonts w:ascii="Courier New" w:hAnsi="Courier New" w:cs="Courier New"/>
                <w:b/>
                <w:bCs/>
                <w:color w:val="7F0055"/>
                <w:sz w:val="20"/>
                <w:lang w:val="en-US"/>
              </w:rPr>
              <w:t xml:space="preserve">    public </w:t>
            </w:r>
            <w:r w:rsidRPr="00097AF6">
              <w:rPr>
                <w:rFonts w:ascii="Courier New" w:hAnsi="Courier New" w:cs="Courier New"/>
                <w:bCs/>
                <w:sz w:val="20"/>
                <w:lang w:val="en-US"/>
              </w:rPr>
              <w:t>string name;</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w:t>
            </w:r>
            <w:r w:rsidRPr="00097AF6">
              <w:rPr>
                <w:rFonts w:ascii="Courier New" w:hAnsi="Courier New" w:cs="Courier New"/>
                <w:bCs/>
                <w:sz w:val="20"/>
                <w:lang w:val="en-US"/>
              </w:rPr>
              <w:t>AudioClip clip;</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w:t>
            </w:r>
            <w:r w:rsidRPr="00097AF6">
              <w:rPr>
                <w:rFonts w:ascii="Courier New" w:hAnsi="Courier New" w:cs="Courier New"/>
                <w:bCs/>
                <w:sz w:val="20"/>
                <w:lang w:val="en-US"/>
              </w:rPr>
              <w:t>[Range(0f, 1f)]</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float </w:t>
            </w:r>
            <w:r w:rsidRPr="00097AF6">
              <w:rPr>
                <w:rFonts w:ascii="Courier New" w:hAnsi="Courier New" w:cs="Courier New"/>
                <w:bCs/>
                <w:sz w:val="20"/>
                <w:lang w:val="en-US"/>
              </w:rPr>
              <w:t>volume=1f;</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w:t>
            </w:r>
            <w:r w:rsidRPr="00097AF6">
              <w:rPr>
                <w:rFonts w:ascii="Courier New" w:hAnsi="Courier New" w:cs="Courier New"/>
                <w:bCs/>
                <w:sz w:val="20"/>
                <w:lang w:val="en-US"/>
              </w:rPr>
              <w:t>[Range(0.1f,3f)]</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float </w:t>
            </w:r>
            <w:r w:rsidRPr="00097AF6">
              <w:rPr>
                <w:rFonts w:ascii="Courier New" w:hAnsi="Courier New" w:cs="Courier New"/>
                <w:bCs/>
                <w:sz w:val="20"/>
                <w:lang w:val="en-US"/>
              </w:rPr>
              <w:t>pitch=1f;</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
                <w:bCs/>
                <w:color w:val="7F0055"/>
                <w:sz w:val="20"/>
                <w:lang w:val="en-US"/>
              </w:rPr>
            </w:pPr>
            <w:r w:rsidRPr="00097AF6">
              <w:rPr>
                <w:rFonts w:ascii="Courier New" w:hAnsi="Courier New" w:cs="Courier New"/>
                <w:b/>
                <w:bCs/>
                <w:color w:val="7F0055"/>
                <w:sz w:val="20"/>
                <w:lang w:val="en-US"/>
              </w:rPr>
              <w:t xml:space="preserve">    public bool </w:t>
            </w:r>
            <w:r w:rsidRPr="00097AF6">
              <w:rPr>
                <w:rFonts w:ascii="Courier New" w:hAnsi="Courier New" w:cs="Courier New"/>
                <w:bCs/>
                <w:sz w:val="20"/>
                <w:lang w:val="en-US"/>
              </w:rPr>
              <w:t>loop = false;</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w:t>
            </w:r>
            <w:r w:rsidRPr="00097AF6">
              <w:rPr>
                <w:rFonts w:ascii="Courier New" w:hAnsi="Courier New" w:cs="Courier New"/>
                <w:bCs/>
                <w:sz w:val="20"/>
                <w:lang w:val="en-US"/>
              </w:rPr>
              <w:t>[HideInInspector]</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w:t>
            </w:r>
            <w:r w:rsidRPr="00097AF6">
              <w:rPr>
                <w:rFonts w:ascii="Courier New" w:hAnsi="Courier New" w:cs="Courier New"/>
                <w:bCs/>
                <w:sz w:val="20"/>
                <w:lang w:val="en-US"/>
              </w:rPr>
              <w:t>AudioSource source;</w:t>
            </w:r>
          </w:p>
          <w:p w:rsidR="00097AF6" w:rsidRPr="00523611" w:rsidRDefault="00097AF6" w:rsidP="00097AF6">
            <w:pPr>
              <w:keepNext/>
              <w:overflowPunct/>
              <w:textAlignment w:val="auto"/>
              <w:rPr>
                <w:rFonts w:ascii="Consolas" w:hAnsi="Consolas" w:cs="Consolas"/>
                <w:sz w:val="20"/>
              </w:rPr>
            </w:pPr>
            <w:r w:rsidRPr="00097AF6">
              <w:rPr>
                <w:rFonts w:ascii="Courier New" w:hAnsi="Courier New" w:cs="Courier New"/>
                <w:b/>
                <w:bCs/>
                <w:color w:val="7F0055"/>
                <w:sz w:val="20"/>
                <w:lang w:val="en-US"/>
              </w:rPr>
              <w:t>}</w:t>
            </w:r>
          </w:p>
        </w:tc>
      </w:tr>
    </w:tbl>
    <w:p w:rsidR="00097AF6" w:rsidRDefault="00097AF6" w:rsidP="00C51B58">
      <w:pPr>
        <w:pStyle w:val="Tekstpods"/>
      </w:pPr>
    </w:p>
    <w:p w:rsidR="00097AF6" w:rsidRDefault="003D27CE" w:rsidP="00C51B58">
      <w:pPr>
        <w:pStyle w:val="Tekstpods"/>
      </w:pPr>
      <w:r>
        <w:t xml:space="preserve">Dzięki zastosowaniu wzorca projektowego singleton obiekt AudioMenager może być wywołany przez każdy obiekt na scenie w celu odtworzenia dowolnego dźwięku w nim przechowywanego. Przykładowe wywołanie AudioMenager'a jest przedstawione na </w:t>
      </w:r>
      <w:r w:rsidRPr="003D27CE">
        <w:rPr>
          <w:i/>
        </w:rPr>
        <w:t>Listing5.7</w:t>
      </w:r>
      <w:r>
        <w:t>.</w:t>
      </w:r>
    </w:p>
    <w:p w:rsidR="003E1D79" w:rsidRPr="003E1D79" w:rsidRDefault="003E1D79" w:rsidP="003E1D79">
      <w:pPr>
        <w:pStyle w:val="Legenda"/>
        <w:keepNext/>
        <w:rPr>
          <w:i/>
        </w:rPr>
      </w:pPr>
      <w:r w:rsidRPr="003E1D79">
        <w:rPr>
          <w:i/>
        </w:rPr>
        <w:t xml:space="preserve">Listing </w:t>
      </w:r>
      <w:r w:rsidRPr="003E1D79">
        <w:rPr>
          <w:i/>
        </w:rPr>
        <w:fldChar w:fldCharType="begin"/>
      </w:r>
      <w:r w:rsidRPr="003E1D79">
        <w:rPr>
          <w:i/>
        </w:rPr>
        <w:instrText xml:space="preserve"> STYLEREF 1 \s </w:instrText>
      </w:r>
      <w:r w:rsidRPr="003E1D79">
        <w:rPr>
          <w:i/>
        </w:rPr>
        <w:fldChar w:fldCharType="separate"/>
      </w:r>
      <w:r w:rsidRPr="003E1D79">
        <w:rPr>
          <w:i/>
          <w:noProof/>
        </w:rPr>
        <w:t>5</w:t>
      </w:r>
      <w:r w:rsidRPr="003E1D79">
        <w:rPr>
          <w:i/>
        </w:rPr>
        <w:fldChar w:fldCharType="end"/>
      </w:r>
      <w:r w:rsidRPr="003E1D79">
        <w:rPr>
          <w:i/>
        </w:rPr>
        <w:t>.</w:t>
      </w:r>
      <w:r w:rsidRPr="003E1D79">
        <w:rPr>
          <w:i/>
        </w:rPr>
        <w:fldChar w:fldCharType="begin"/>
      </w:r>
      <w:r w:rsidRPr="003E1D79">
        <w:rPr>
          <w:i/>
        </w:rPr>
        <w:instrText xml:space="preserve"> SEQ Listing \* ARABIC \s 1 </w:instrText>
      </w:r>
      <w:r w:rsidRPr="003E1D79">
        <w:rPr>
          <w:i/>
        </w:rPr>
        <w:fldChar w:fldCharType="separate"/>
      </w:r>
      <w:r w:rsidRPr="003E1D79">
        <w:rPr>
          <w:i/>
          <w:noProof/>
        </w:rPr>
        <w:t>7</w:t>
      </w:r>
      <w:r w:rsidRPr="003E1D79">
        <w:rPr>
          <w:i/>
        </w:rPr>
        <w:fldChar w:fldCharType="end"/>
      </w:r>
      <w:r>
        <w:rPr>
          <w:i/>
        </w:rPr>
        <w:t xml:space="preserve"> Przykładowe wywołanie obiektu AudioMenager</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3D27CE" w:rsidRPr="00AB20D1" w:rsidTr="00B81BCA">
        <w:tc>
          <w:tcPr>
            <w:tcW w:w="521" w:type="dxa"/>
          </w:tcPr>
          <w:p w:rsidR="003D27CE" w:rsidRPr="00F4532C" w:rsidRDefault="003D27CE"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3D27CE" w:rsidRPr="003E1D79" w:rsidRDefault="003D27CE" w:rsidP="00B81BCA">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tc>
        <w:tc>
          <w:tcPr>
            <w:tcW w:w="7241" w:type="dxa"/>
          </w:tcPr>
          <w:p w:rsidR="003D27CE" w:rsidRPr="003E1D79" w:rsidRDefault="003D27CE" w:rsidP="003E1D79">
            <w:pPr>
              <w:overflowPunct/>
              <w:textAlignment w:val="auto"/>
              <w:rPr>
                <w:rFonts w:ascii="Courier New" w:hAnsi="Courier New" w:cs="Courier New"/>
                <w:bCs/>
                <w:sz w:val="20"/>
                <w:lang w:val="en-US"/>
              </w:rPr>
            </w:pPr>
            <w:r w:rsidRPr="00197710">
              <w:rPr>
                <w:rFonts w:ascii="Courier New" w:hAnsi="Courier New" w:cs="Courier New"/>
                <w:b/>
                <w:bCs/>
                <w:color w:val="7F0055"/>
                <w:sz w:val="20"/>
                <w:lang w:val="en-US"/>
              </w:rPr>
              <w:t>public</w:t>
            </w:r>
            <w:r w:rsidRPr="003D27CE">
              <w:rPr>
                <w:rFonts w:ascii="Courier New" w:hAnsi="Courier New" w:cs="Courier New"/>
                <w:bCs/>
                <w:sz w:val="20"/>
                <w:lang w:val="en-US"/>
              </w:rPr>
              <w:t xml:space="preserve"> string themeToPlay = "Theme";        FindObjectOfType&lt;AudioMenager&gt;().PlayTheme(themeToPlay);</w:t>
            </w:r>
          </w:p>
        </w:tc>
      </w:tr>
    </w:tbl>
    <w:p w:rsidR="003D27CE" w:rsidRDefault="003D27CE" w:rsidP="00C51B58">
      <w:pPr>
        <w:pStyle w:val="Tekstpods"/>
      </w:pPr>
    </w:p>
    <w:p w:rsidR="003D27CE" w:rsidRPr="00C51B58" w:rsidRDefault="003D27CE" w:rsidP="00C51B58">
      <w:pPr>
        <w:pStyle w:val="Tekstpods"/>
      </w:pPr>
    </w:p>
    <w:p w:rsidR="00B82384" w:rsidRDefault="00B82384" w:rsidP="00B82384">
      <w:pPr>
        <w:pStyle w:val="Tekstpods"/>
      </w:pPr>
      <w:r w:rsidRPr="005E07A9">
        <w:t xml:space="preserve">Rozdział ten </w:t>
      </w:r>
      <w:r>
        <w:t>zawiera</w:t>
      </w:r>
      <w:r w:rsidR="00EE6A4B">
        <w:t xml:space="preserve"> takie elementy, jak</w:t>
      </w:r>
      <w:r>
        <w:t xml:space="preserve">: </w:t>
      </w:r>
    </w:p>
    <w:p w:rsidR="00EE6A4B" w:rsidRDefault="00EE6A4B" w:rsidP="00B82384">
      <w:pPr>
        <w:pStyle w:val="Tekstpods"/>
        <w:numPr>
          <w:ilvl w:val="0"/>
          <w:numId w:val="34"/>
        </w:numPr>
        <w:ind w:left="709" w:hanging="357"/>
      </w:pPr>
      <w:r>
        <w:t>przedstawienie idei,</w:t>
      </w:r>
    </w:p>
    <w:p w:rsidR="00C868F9" w:rsidRDefault="00EE6A4B" w:rsidP="00B82384">
      <w:pPr>
        <w:pStyle w:val="Tekstpods"/>
        <w:numPr>
          <w:ilvl w:val="0"/>
          <w:numId w:val="34"/>
        </w:numPr>
        <w:ind w:left="709" w:hanging="357"/>
      </w:pPr>
      <w:r>
        <w:t>architektura systemu</w:t>
      </w:r>
      <w:r w:rsidR="00C868F9">
        <w:t>,</w:t>
      </w:r>
    </w:p>
    <w:p w:rsidR="00B82384" w:rsidRDefault="00EE6A4B" w:rsidP="00B82384">
      <w:pPr>
        <w:pStyle w:val="Tekstpods"/>
        <w:numPr>
          <w:ilvl w:val="0"/>
          <w:numId w:val="34"/>
        </w:numPr>
        <w:ind w:left="709" w:hanging="357"/>
      </w:pPr>
      <w:r>
        <w:t>opis struktur danych (i organizacji bazy danych)</w:t>
      </w:r>
      <w:r w:rsidR="00B82384">
        <w:t>,</w:t>
      </w:r>
    </w:p>
    <w:p w:rsidR="00B82384" w:rsidRDefault="00EE6A4B" w:rsidP="00C868F9">
      <w:pPr>
        <w:pStyle w:val="Tekstpods"/>
        <w:numPr>
          <w:ilvl w:val="0"/>
          <w:numId w:val="34"/>
        </w:numPr>
        <w:ind w:left="709" w:hanging="357"/>
      </w:pPr>
      <w:r>
        <w:t>komponenty, moduły, biblioteki, przegląd ważniejszych klas (jeśli występują),</w:t>
      </w:r>
    </w:p>
    <w:p w:rsidR="00EE6A4B" w:rsidRDefault="00EE6A4B" w:rsidP="00C868F9">
      <w:pPr>
        <w:pStyle w:val="Tekstpods"/>
        <w:numPr>
          <w:ilvl w:val="0"/>
          <w:numId w:val="34"/>
        </w:numPr>
        <w:ind w:left="709" w:hanging="357"/>
      </w:pPr>
      <w:r>
        <w:t>przegląd ważniejszych algorytmów (jeśli występują),</w:t>
      </w:r>
    </w:p>
    <w:p w:rsidR="00EE6A4B" w:rsidRDefault="002677C2" w:rsidP="00C868F9">
      <w:pPr>
        <w:pStyle w:val="Tekstpods"/>
        <w:numPr>
          <w:ilvl w:val="0"/>
          <w:numId w:val="34"/>
        </w:numPr>
        <w:ind w:left="709" w:hanging="357"/>
      </w:pPr>
      <w:r>
        <w:t>szczegóły implementacji wybranych fragmentów, zastosowane wzorce projektowe</w:t>
      </w:r>
    </w:p>
    <w:p w:rsidR="002677C2" w:rsidRDefault="002677C2" w:rsidP="00C868F9">
      <w:pPr>
        <w:pStyle w:val="Tekstpods"/>
        <w:numPr>
          <w:ilvl w:val="0"/>
          <w:numId w:val="34"/>
        </w:numPr>
        <w:ind w:left="709" w:hanging="357"/>
      </w:pPr>
      <w:r>
        <w:t>diagramy UML.</w:t>
      </w:r>
    </w:p>
    <w:p w:rsidR="002677C2" w:rsidRDefault="002677C2" w:rsidP="002677C2">
      <w:pPr>
        <w:pStyle w:val="Tekstpods"/>
      </w:pPr>
    </w:p>
    <w:p w:rsidR="002677C2" w:rsidRPr="002677C2" w:rsidRDefault="002677C2" w:rsidP="002677C2">
      <w:pPr>
        <w:pStyle w:val="Tekstpods"/>
      </w:pPr>
      <w:r>
        <w:t xml:space="preserve">Krótka wstawka kodu w linii tekstu jest możliwa, np. </w:t>
      </w:r>
      <w:r w:rsidRPr="002677C2">
        <w:rPr>
          <w:rFonts w:ascii="Courier New" w:hAnsi="Courier New" w:cs="Courier New"/>
          <w:color w:val="000000"/>
          <w:sz w:val="20"/>
        </w:rPr>
        <w:t>classMain</w:t>
      </w:r>
      <w:r>
        <w:t xml:space="preserve">. Dłuższe fragmenty należy zamieszczać zapisywać czcionką </w:t>
      </w:r>
      <w:r w:rsidRPr="00F4532C">
        <w:rPr>
          <w:i/>
        </w:rPr>
        <w:t>Courier</w:t>
      </w:r>
      <w:r>
        <w:t xml:space="preserve"> lub </w:t>
      </w:r>
      <w:r w:rsidRPr="00F4532C">
        <w:rPr>
          <w:i/>
        </w:rPr>
        <w:t>Courier New</w:t>
      </w:r>
      <w:r>
        <w:t xml:space="preserve"> o wielkości 10 umieszczać w ramkach (Listing 4.1) z odstępem między wiersza</w:t>
      </w:r>
      <w:r>
        <w:softHyphen/>
        <w:t>mi o war</w:t>
      </w:r>
      <w:r>
        <w:softHyphen/>
        <w:t>tości 1. Wszystkie linie kodu powinny być ponumerowane tak, aby można było do nich odwoływać się w treści dokumentu.</w:t>
      </w:r>
    </w:p>
    <w:p w:rsidR="002677C2" w:rsidRDefault="002677C2" w:rsidP="002677C2">
      <w:pPr>
        <w:pStyle w:val="Tekstpods"/>
      </w:pPr>
    </w:p>
    <w:p w:rsidR="00A61F08" w:rsidRDefault="00A61F08">
      <w:pPr>
        <w:overflowPunct/>
        <w:autoSpaceDE/>
        <w:autoSpaceDN/>
        <w:adjustRightInd/>
        <w:textAlignment w:val="auto"/>
      </w:pPr>
      <w:r>
        <w:br w:type="page"/>
      </w:r>
    </w:p>
    <w:p w:rsidR="002677C2" w:rsidRDefault="002677C2">
      <w:pPr>
        <w:overflowPunct/>
        <w:autoSpaceDE/>
        <w:autoSpaceDN/>
        <w:adjustRightInd/>
        <w:textAlignment w:val="auto"/>
      </w:pPr>
    </w:p>
    <w:p w:rsidR="002677C2" w:rsidRDefault="002677C2">
      <w:pPr>
        <w:overflowPunct/>
        <w:autoSpaceDE/>
        <w:autoSpaceDN/>
        <w:adjustRightInd/>
        <w:textAlignment w:val="auto"/>
      </w:pPr>
    </w:p>
    <w:p w:rsidR="000C24F7" w:rsidRDefault="000C24F7" w:rsidP="000C24F7">
      <w:pPr>
        <w:pStyle w:val="Legenda"/>
        <w:keepNext/>
      </w:pPr>
      <w:r>
        <w:t xml:space="preserve">Listing </w:t>
      </w:r>
      <w:fldSimple w:instr=" STYLEREF 1 \s ">
        <w:r w:rsidR="003E1D79">
          <w:rPr>
            <w:noProof/>
          </w:rPr>
          <w:t>5</w:t>
        </w:r>
      </w:fldSimple>
      <w:r w:rsidR="003E1D79">
        <w:t>.</w:t>
      </w:r>
      <w:fldSimple w:instr=" SEQ Listing \* ARABIC \s 1 ">
        <w:r w:rsidR="003E1D79">
          <w:rPr>
            <w:noProof/>
          </w:rPr>
          <w:t>8</w:t>
        </w:r>
      </w:fldSimple>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2677C2" w:rsidRPr="00AB20D1" w:rsidTr="000C24F7">
        <w:tc>
          <w:tcPr>
            <w:tcW w:w="521" w:type="dxa"/>
          </w:tcPr>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10</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15</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16</w:t>
            </w:r>
          </w:p>
          <w:p w:rsidR="002677C2" w:rsidRPr="00390834" w:rsidRDefault="002677C2" w:rsidP="006F1223">
            <w:pPr>
              <w:overflowPunct/>
              <w:jc w:val="right"/>
              <w:textAlignment w:val="auto"/>
              <w:rPr>
                <w:rFonts w:ascii="Consolas" w:hAnsi="Consolas" w:cs="Consolas"/>
                <w:color w:val="646464"/>
                <w:sz w:val="20"/>
                <w:lang w:val="en-US"/>
              </w:rPr>
            </w:pPr>
            <w:r w:rsidRPr="00F4532C">
              <w:rPr>
                <w:rFonts w:ascii="Courier New" w:hAnsi="Courier New" w:cs="Courier New"/>
                <w:color w:val="646464"/>
                <w:sz w:val="20"/>
                <w:lang w:val="en-US"/>
              </w:rPr>
              <w:t>17</w:t>
            </w:r>
          </w:p>
        </w:tc>
        <w:tc>
          <w:tcPr>
            <w:tcW w:w="7241" w:type="dxa"/>
          </w:tcPr>
          <w:p w:rsidR="002677C2" w:rsidRPr="00F4532C" w:rsidRDefault="002677C2" w:rsidP="006F1223">
            <w:pPr>
              <w:overflowPunct/>
              <w:textAlignment w:val="auto"/>
              <w:rPr>
                <w:rFonts w:ascii="Courier New" w:hAnsi="Courier New" w:cs="Courier New"/>
                <w:sz w:val="20"/>
                <w:lang w:val="en-US"/>
              </w:rPr>
            </w:pPr>
            <w:r w:rsidRPr="00F4532C">
              <w:rPr>
                <w:rFonts w:ascii="Courier New" w:hAnsi="Courier New" w:cs="Courier New"/>
                <w:b/>
                <w:bCs/>
                <w:color w:val="7F0055"/>
                <w:sz w:val="20"/>
                <w:lang w:val="en-US"/>
              </w:rPr>
              <w:t>package</w:t>
            </w:r>
            <w:r w:rsidRPr="00F4532C">
              <w:rPr>
                <w:rFonts w:ascii="Courier New" w:hAnsi="Courier New" w:cs="Courier New"/>
                <w:color w:val="000000"/>
                <w:sz w:val="20"/>
                <w:lang w:val="en-US"/>
              </w:rPr>
              <w:t>polsl.iinf.lab;</w:t>
            </w:r>
          </w:p>
          <w:p w:rsidR="002677C2" w:rsidRPr="00F4532C" w:rsidRDefault="002677C2" w:rsidP="006F1223">
            <w:pPr>
              <w:overflowPunct/>
              <w:textAlignment w:val="auto"/>
              <w:rPr>
                <w:rFonts w:ascii="Courier New" w:hAnsi="Courier New" w:cs="Courier New"/>
                <w:sz w:val="20"/>
                <w:lang w:val="en-US"/>
              </w:rPr>
            </w:pPr>
          </w:p>
          <w:p w:rsidR="002677C2" w:rsidRPr="00F4532C" w:rsidRDefault="002677C2" w:rsidP="006F1223">
            <w:pPr>
              <w:overflowPunct/>
              <w:textAlignment w:val="auto"/>
              <w:rPr>
                <w:rFonts w:ascii="Courier New" w:hAnsi="Courier New" w:cs="Courier New"/>
                <w:sz w:val="20"/>
                <w:lang w:val="en-US"/>
              </w:rPr>
            </w:pPr>
            <w:r w:rsidRPr="000C24F7">
              <w:rPr>
                <w:rFonts w:ascii="Courier New" w:hAnsi="Courier New" w:cs="Courier New"/>
                <w:b/>
                <w:bCs/>
                <w:color w:val="7F0055"/>
                <w:sz w:val="20"/>
                <w:lang w:val="en-US"/>
              </w:rPr>
              <w:t>import</w:t>
            </w:r>
            <w:r w:rsidRPr="000C24F7">
              <w:rPr>
                <w:rFonts w:ascii="Courier New" w:hAnsi="Courier New" w:cs="Courier New"/>
                <w:color w:val="7F0055"/>
                <w:sz w:val="20"/>
                <w:lang w:val="en-US"/>
              </w:rPr>
              <w:t>java</w:t>
            </w:r>
            <w:r w:rsidRPr="00F4532C">
              <w:rPr>
                <w:rFonts w:ascii="Courier New" w:hAnsi="Courier New" w:cs="Courier New"/>
                <w:color w:val="000000"/>
                <w:sz w:val="20"/>
                <w:lang w:val="en-US"/>
              </w:rPr>
              <w:t>.util.Random;</w:t>
            </w:r>
          </w:p>
          <w:p w:rsidR="002677C2" w:rsidRPr="00F4532C" w:rsidRDefault="002677C2" w:rsidP="006F1223">
            <w:pPr>
              <w:overflowPunct/>
              <w:textAlignment w:val="auto"/>
              <w:rPr>
                <w:rFonts w:ascii="Courier New" w:hAnsi="Courier New" w:cs="Courier New"/>
                <w:sz w:val="20"/>
                <w:lang w:val="en-US"/>
              </w:rPr>
            </w:pPr>
          </w:p>
          <w:p w:rsidR="002677C2" w:rsidRPr="00F4532C" w:rsidRDefault="002677C2" w:rsidP="006F1223">
            <w:pPr>
              <w:overflowPunct/>
              <w:textAlignment w:val="auto"/>
              <w:rPr>
                <w:rFonts w:ascii="Courier New" w:hAnsi="Courier New" w:cs="Courier New"/>
                <w:sz w:val="20"/>
                <w:lang w:val="en-US"/>
              </w:rPr>
            </w:pPr>
            <w:r w:rsidRPr="00F4532C">
              <w:rPr>
                <w:rFonts w:ascii="Courier New" w:hAnsi="Courier New" w:cs="Courier New"/>
                <w:b/>
                <w:bCs/>
                <w:color w:val="7F0055"/>
                <w:sz w:val="20"/>
                <w:lang w:val="en-US"/>
              </w:rPr>
              <w:t>public</w:t>
            </w:r>
            <w:r w:rsidR="005A0555">
              <w:rPr>
                <w:rFonts w:ascii="Courier New" w:hAnsi="Courier New" w:cs="Courier New"/>
                <w:b/>
                <w:bCs/>
                <w:color w:val="7F0055"/>
                <w:sz w:val="20"/>
                <w:lang w:val="en-US"/>
              </w:rPr>
              <w:t xml:space="preserve"> </w:t>
            </w:r>
            <w:r w:rsidRPr="00F4532C">
              <w:rPr>
                <w:rFonts w:ascii="Courier New" w:hAnsi="Courier New" w:cs="Courier New"/>
                <w:b/>
                <w:bCs/>
                <w:color w:val="7F0055"/>
                <w:sz w:val="20"/>
                <w:lang w:val="en-US"/>
              </w:rPr>
              <w:t>class</w:t>
            </w:r>
            <w:r w:rsidRPr="00F4532C">
              <w:rPr>
                <w:rFonts w:ascii="Courier New" w:hAnsi="Courier New" w:cs="Courier New"/>
                <w:color w:val="000000"/>
                <w:sz w:val="20"/>
                <w:lang w:val="en-US"/>
              </w:rPr>
              <w:t xml:space="preserve"> Main {</w:t>
            </w:r>
          </w:p>
          <w:p w:rsidR="002677C2" w:rsidRPr="00F4532C" w:rsidRDefault="002677C2" w:rsidP="006F1223">
            <w:pPr>
              <w:overflowPunct/>
              <w:textAlignment w:val="auto"/>
              <w:rPr>
                <w:rFonts w:ascii="Courier New" w:hAnsi="Courier New" w:cs="Courier New"/>
                <w:sz w:val="20"/>
                <w:lang w:val="en-US"/>
              </w:rPr>
            </w:pPr>
          </w:p>
          <w:p w:rsidR="002677C2" w:rsidRPr="00F4532C" w:rsidRDefault="002677C2" w:rsidP="006F1223">
            <w:pPr>
              <w:overflowPunct/>
              <w:textAlignment w:val="auto"/>
              <w:rPr>
                <w:rFonts w:ascii="Courier New" w:hAnsi="Courier New" w:cs="Courier New"/>
                <w:sz w:val="20"/>
                <w:lang w:val="en-US"/>
              </w:rPr>
            </w:pPr>
            <w:r w:rsidRPr="00F4532C">
              <w:rPr>
                <w:rFonts w:ascii="Courier New" w:hAnsi="Courier New" w:cs="Courier New"/>
                <w:color w:val="000000"/>
                <w:sz w:val="20"/>
                <w:lang w:val="en-US"/>
              </w:rPr>
              <w:tab/>
            </w:r>
            <w:r w:rsidRPr="00F4532C">
              <w:rPr>
                <w:rFonts w:ascii="Courier New" w:hAnsi="Courier New" w:cs="Courier New"/>
                <w:b/>
                <w:bCs/>
                <w:color w:val="7F0055"/>
                <w:sz w:val="20"/>
                <w:lang w:val="en-US"/>
              </w:rPr>
              <w:t>public</w:t>
            </w:r>
            <w:r w:rsidR="005A0555">
              <w:rPr>
                <w:rFonts w:ascii="Courier New" w:hAnsi="Courier New" w:cs="Courier New"/>
                <w:b/>
                <w:bCs/>
                <w:color w:val="7F0055"/>
                <w:sz w:val="20"/>
                <w:lang w:val="en-US"/>
              </w:rPr>
              <w:t xml:space="preserve"> </w:t>
            </w:r>
            <w:r w:rsidRPr="00F4532C">
              <w:rPr>
                <w:rFonts w:ascii="Courier New" w:hAnsi="Courier New" w:cs="Courier New"/>
                <w:b/>
                <w:bCs/>
                <w:color w:val="7F0055"/>
                <w:sz w:val="20"/>
                <w:lang w:val="en-US"/>
              </w:rPr>
              <w:t>static</w:t>
            </w:r>
            <w:r w:rsidR="005A0555">
              <w:rPr>
                <w:rFonts w:ascii="Courier New" w:hAnsi="Courier New" w:cs="Courier New"/>
                <w:b/>
                <w:bCs/>
                <w:color w:val="7F0055"/>
                <w:sz w:val="20"/>
                <w:lang w:val="en-US"/>
              </w:rPr>
              <w:t xml:space="preserve"> </w:t>
            </w:r>
            <w:r w:rsidRPr="00F4532C">
              <w:rPr>
                <w:rFonts w:ascii="Courier New" w:hAnsi="Courier New" w:cs="Courier New"/>
                <w:b/>
                <w:bCs/>
                <w:color w:val="7F0055"/>
                <w:sz w:val="20"/>
                <w:lang w:val="en-US"/>
              </w:rPr>
              <w:t>void</w:t>
            </w:r>
            <w:r w:rsidRPr="00F4532C">
              <w:rPr>
                <w:rFonts w:ascii="Courier New" w:hAnsi="Courier New" w:cs="Courier New"/>
                <w:color w:val="000000"/>
                <w:sz w:val="20"/>
                <w:lang w:val="en-US"/>
              </w:rPr>
              <w:t xml:space="preserve"> main(String[] args) {</w:t>
            </w:r>
          </w:p>
          <w:p w:rsidR="002677C2" w:rsidRPr="00F4532C" w:rsidRDefault="002677C2" w:rsidP="006F1223">
            <w:pPr>
              <w:overflowPunct/>
              <w:textAlignment w:val="auto"/>
              <w:rPr>
                <w:rFonts w:ascii="Courier New" w:hAnsi="Courier New" w:cs="Courier New"/>
                <w:sz w:val="20"/>
              </w:rPr>
            </w:pPr>
            <w:r w:rsidRPr="00F4532C">
              <w:rPr>
                <w:rFonts w:ascii="Courier New" w:hAnsi="Courier New" w:cs="Courier New"/>
                <w:color w:val="000000"/>
                <w:sz w:val="20"/>
                <w:lang w:val="en-US"/>
              </w:rPr>
              <w:tab/>
            </w:r>
            <w:r w:rsidRPr="00F4532C">
              <w:rPr>
                <w:rFonts w:ascii="Courier New" w:hAnsi="Courier New" w:cs="Courier New"/>
                <w:color w:val="000000"/>
                <w:sz w:val="20"/>
                <w:lang w:val="en-US"/>
              </w:rPr>
              <w:tab/>
            </w:r>
            <w:r w:rsidRPr="00F4532C">
              <w:rPr>
                <w:rFonts w:ascii="Courier New" w:hAnsi="Courier New" w:cs="Courier New"/>
                <w:color w:val="000000"/>
                <w:sz w:val="20"/>
              </w:rPr>
              <w:t xml:space="preserve">Random r = </w:t>
            </w:r>
            <w:r w:rsidRPr="00F4532C">
              <w:rPr>
                <w:rFonts w:ascii="Courier New" w:hAnsi="Courier New" w:cs="Courier New"/>
                <w:b/>
                <w:bCs/>
                <w:color w:val="7F0055"/>
                <w:sz w:val="20"/>
              </w:rPr>
              <w:t>new</w:t>
            </w:r>
            <w:r w:rsidR="005A0555">
              <w:rPr>
                <w:rFonts w:ascii="Courier New" w:hAnsi="Courier New" w:cs="Courier New"/>
                <w:b/>
                <w:bCs/>
                <w:color w:val="7F0055"/>
                <w:sz w:val="20"/>
              </w:rPr>
              <w:t xml:space="preserve"> </w:t>
            </w:r>
            <w:r w:rsidRPr="00F4532C">
              <w:rPr>
                <w:rFonts w:ascii="Courier New" w:hAnsi="Courier New" w:cs="Courier New"/>
                <w:color w:val="000000"/>
                <w:sz w:val="20"/>
              </w:rPr>
              <w:t>Random();</w:t>
            </w:r>
          </w:p>
          <w:p w:rsidR="002677C2" w:rsidRPr="00F4532C" w:rsidRDefault="002677C2" w:rsidP="006F1223">
            <w:pPr>
              <w:overflowPunct/>
              <w:textAlignment w:val="auto"/>
              <w:rPr>
                <w:rFonts w:ascii="Courier New" w:hAnsi="Courier New" w:cs="Courier New"/>
                <w:sz w:val="20"/>
              </w:rPr>
            </w:pPr>
          </w:p>
          <w:p w:rsidR="002677C2" w:rsidRPr="00F4532C" w:rsidRDefault="002677C2" w:rsidP="006F1223">
            <w:pPr>
              <w:overflowPunct/>
              <w:textAlignment w:val="auto"/>
              <w:rPr>
                <w:rFonts w:ascii="Courier New" w:hAnsi="Courier New" w:cs="Courier New"/>
                <w:sz w:val="20"/>
              </w:rPr>
            </w:pPr>
            <w:r w:rsidRPr="00F4532C">
              <w:rPr>
                <w:rFonts w:ascii="Courier New" w:hAnsi="Courier New" w:cs="Courier New"/>
                <w:color w:val="000000"/>
                <w:sz w:val="20"/>
              </w:rPr>
              <w:tab/>
            </w:r>
            <w:r w:rsidRPr="00F4532C">
              <w:rPr>
                <w:rFonts w:ascii="Courier New" w:hAnsi="Courier New" w:cs="Courier New"/>
                <w:color w:val="000000"/>
                <w:sz w:val="20"/>
              </w:rPr>
              <w:tab/>
            </w:r>
            <w:r w:rsidRPr="00F4532C">
              <w:rPr>
                <w:rFonts w:ascii="Courier New" w:hAnsi="Courier New" w:cs="Courier New"/>
                <w:color w:val="3F7F5F"/>
                <w:sz w:val="20"/>
              </w:rPr>
              <w:t>// losowanie liczby z zakresu 1..10</w:t>
            </w:r>
          </w:p>
          <w:p w:rsidR="002677C2" w:rsidRPr="00F4532C" w:rsidRDefault="002677C2" w:rsidP="006F1223">
            <w:pPr>
              <w:overflowPunct/>
              <w:textAlignment w:val="auto"/>
              <w:rPr>
                <w:rFonts w:ascii="Courier New" w:hAnsi="Courier New" w:cs="Courier New"/>
                <w:sz w:val="20"/>
                <w:lang w:val="en-US"/>
              </w:rPr>
            </w:pPr>
            <w:r w:rsidRPr="00F4532C">
              <w:rPr>
                <w:rFonts w:ascii="Courier New" w:hAnsi="Courier New" w:cs="Courier New"/>
                <w:color w:val="000000"/>
                <w:sz w:val="20"/>
              </w:rPr>
              <w:tab/>
            </w:r>
            <w:r w:rsidRPr="00F4532C">
              <w:rPr>
                <w:rFonts w:ascii="Courier New" w:hAnsi="Courier New" w:cs="Courier New"/>
                <w:color w:val="000000"/>
                <w:sz w:val="20"/>
              </w:rPr>
              <w:tab/>
            </w:r>
            <w:r w:rsidRPr="00F4532C">
              <w:rPr>
                <w:rFonts w:ascii="Courier New" w:hAnsi="Courier New" w:cs="Courier New"/>
                <w:b/>
                <w:bCs/>
                <w:color w:val="7F0055"/>
                <w:sz w:val="20"/>
                <w:lang w:val="en-US"/>
              </w:rPr>
              <w:t>int</w:t>
            </w:r>
            <w:r w:rsidRPr="00F4532C">
              <w:rPr>
                <w:rFonts w:ascii="Courier New" w:hAnsi="Courier New" w:cs="Courier New"/>
                <w:color w:val="000000"/>
                <w:sz w:val="20"/>
                <w:lang w:val="en-US"/>
              </w:rPr>
              <w:t xml:space="preserve"> a = r.nextInt(10 + 1);</w:t>
            </w:r>
          </w:p>
          <w:p w:rsidR="002677C2" w:rsidRPr="00F4532C" w:rsidRDefault="002677C2" w:rsidP="006F1223">
            <w:pPr>
              <w:overflowPunct/>
              <w:textAlignment w:val="auto"/>
              <w:rPr>
                <w:rFonts w:ascii="Courier New" w:hAnsi="Courier New" w:cs="Courier New"/>
                <w:sz w:val="20"/>
                <w:lang w:val="en-US"/>
              </w:rPr>
            </w:pPr>
            <w:r w:rsidRPr="00F4532C">
              <w:rPr>
                <w:rFonts w:ascii="Courier New" w:hAnsi="Courier New" w:cs="Courier New"/>
                <w:color w:val="000000"/>
                <w:sz w:val="20"/>
                <w:lang w:val="en-US"/>
              </w:rPr>
              <w:tab/>
            </w:r>
            <w:r w:rsidRPr="00F4532C">
              <w:rPr>
                <w:rFonts w:ascii="Courier New" w:hAnsi="Courier New" w:cs="Courier New"/>
                <w:color w:val="000000"/>
                <w:sz w:val="20"/>
                <w:lang w:val="en-US"/>
              </w:rPr>
              <w:tab/>
              <w:t>System.</w:t>
            </w:r>
            <w:r w:rsidRPr="00F4532C">
              <w:rPr>
                <w:rFonts w:ascii="Courier New" w:hAnsi="Courier New" w:cs="Courier New"/>
                <w:i/>
                <w:iCs/>
                <w:color w:val="0000C0"/>
                <w:sz w:val="20"/>
                <w:lang w:val="en-US"/>
              </w:rPr>
              <w:t>out</w:t>
            </w:r>
            <w:r w:rsidRPr="00F4532C">
              <w:rPr>
                <w:rFonts w:ascii="Courier New" w:hAnsi="Courier New" w:cs="Courier New"/>
                <w:color w:val="000000"/>
                <w:sz w:val="20"/>
                <w:lang w:val="en-US"/>
              </w:rPr>
              <w:t>.println(a);</w:t>
            </w:r>
          </w:p>
          <w:p w:rsidR="002677C2" w:rsidRPr="00F4532C" w:rsidRDefault="002677C2" w:rsidP="006F1223">
            <w:pPr>
              <w:overflowPunct/>
              <w:textAlignment w:val="auto"/>
              <w:rPr>
                <w:rFonts w:ascii="Courier New" w:hAnsi="Courier New" w:cs="Courier New"/>
                <w:sz w:val="20"/>
                <w:lang w:val="en-US"/>
              </w:rPr>
            </w:pPr>
          </w:p>
          <w:p w:rsidR="002677C2" w:rsidRPr="00F4532C" w:rsidRDefault="002677C2" w:rsidP="006F1223">
            <w:pPr>
              <w:overflowPunct/>
              <w:textAlignment w:val="auto"/>
              <w:rPr>
                <w:rFonts w:ascii="Courier New" w:hAnsi="Courier New" w:cs="Courier New"/>
                <w:sz w:val="20"/>
              </w:rPr>
            </w:pPr>
            <w:r w:rsidRPr="00F4532C">
              <w:rPr>
                <w:rFonts w:ascii="Courier New" w:hAnsi="Courier New" w:cs="Courier New"/>
                <w:color w:val="000000"/>
                <w:sz w:val="20"/>
                <w:lang w:val="en-US"/>
              </w:rPr>
              <w:tab/>
            </w:r>
            <w:r w:rsidRPr="00F4532C">
              <w:rPr>
                <w:rFonts w:ascii="Courier New" w:hAnsi="Courier New" w:cs="Courier New"/>
                <w:color w:val="000000"/>
                <w:sz w:val="20"/>
                <w:lang w:val="en-US"/>
              </w:rPr>
              <w:tab/>
            </w:r>
            <w:r w:rsidRPr="00F4532C">
              <w:rPr>
                <w:rFonts w:ascii="Courier New" w:hAnsi="Courier New" w:cs="Courier New"/>
                <w:color w:val="3F7F5F"/>
                <w:sz w:val="20"/>
              </w:rPr>
              <w:t>// Losowanie liczby z zakresu -5..15</w:t>
            </w:r>
          </w:p>
          <w:p w:rsidR="002677C2" w:rsidRPr="00F420CE" w:rsidRDefault="002677C2" w:rsidP="006F1223">
            <w:pPr>
              <w:overflowPunct/>
              <w:textAlignment w:val="auto"/>
              <w:rPr>
                <w:rFonts w:ascii="Courier New" w:hAnsi="Courier New" w:cs="Courier New"/>
                <w:sz w:val="20"/>
                <w:lang w:val="en-US"/>
              </w:rPr>
            </w:pPr>
            <w:r w:rsidRPr="00F4532C">
              <w:rPr>
                <w:rFonts w:ascii="Courier New" w:hAnsi="Courier New" w:cs="Courier New"/>
                <w:color w:val="000000"/>
                <w:sz w:val="20"/>
              </w:rPr>
              <w:tab/>
            </w:r>
            <w:r w:rsidRPr="00F4532C">
              <w:rPr>
                <w:rFonts w:ascii="Courier New" w:hAnsi="Courier New" w:cs="Courier New"/>
                <w:color w:val="000000"/>
                <w:sz w:val="20"/>
              </w:rPr>
              <w:tab/>
            </w:r>
            <w:r w:rsidRPr="00F420CE">
              <w:rPr>
                <w:rFonts w:ascii="Courier New" w:hAnsi="Courier New" w:cs="Courier New"/>
                <w:color w:val="000000"/>
                <w:sz w:val="20"/>
                <w:lang w:val="en-US"/>
              </w:rPr>
              <w:t>System.</w:t>
            </w:r>
            <w:r w:rsidRPr="00F420CE">
              <w:rPr>
                <w:rFonts w:ascii="Courier New" w:hAnsi="Courier New" w:cs="Courier New"/>
                <w:i/>
                <w:iCs/>
                <w:color w:val="0000C0"/>
                <w:sz w:val="20"/>
                <w:lang w:val="en-US"/>
              </w:rPr>
              <w:t>out</w:t>
            </w:r>
            <w:r w:rsidRPr="00F420CE">
              <w:rPr>
                <w:rFonts w:ascii="Courier New" w:hAnsi="Courier New" w:cs="Courier New"/>
                <w:color w:val="000000"/>
                <w:sz w:val="20"/>
                <w:lang w:val="en-US"/>
              </w:rPr>
              <w:t>.println(r.nextInt(21) - 5);</w:t>
            </w:r>
          </w:p>
          <w:p w:rsidR="002677C2" w:rsidRPr="00F4532C" w:rsidRDefault="002677C2" w:rsidP="006F1223">
            <w:pPr>
              <w:overflowPunct/>
              <w:textAlignment w:val="auto"/>
              <w:rPr>
                <w:rFonts w:ascii="Courier New" w:hAnsi="Courier New" w:cs="Courier New"/>
                <w:sz w:val="20"/>
              </w:rPr>
            </w:pPr>
            <w:r w:rsidRPr="00F420CE">
              <w:rPr>
                <w:rFonts w:ascii="Courier New" w:hAnsi="Courier New" w:cs="Courier New"/>
                <w:color w:val="000000"/>
                <w:sz w:val="20"/>
                <w:lang w:val="en-US"/>
              </w:rPr>
              <w:tab/>
            </w:r>
            <w:r w:rsidRPr="00F4532C">
              <w:rPr>
                <w:rFonts w:ascii="Courier New" w:hAnsi="Courier New" w:cs="Courier New"/>
                <w:color w:val="000000"/>
                <w:sz w:val="20"/>
              </w:rPr>
              <w:t>}</w:t>
            </w:r>
          </w:p>
          <w:p w:rsidR="002677C2" w:rsidRPr="00523611" w:rsidRDefault="002677C2" w:rsidP="000C24F7">
            <w:pPr>
              <w:keepNext/>
              <w:overflowPunct/>
              <w:textAlignment w:val="auto"/>
              <w:rPr>
                <w:rFonts w:ascii="Consolas" w:hAnsi="Consolas" w:cs="Consolas"/>
                <w:sz w:val="20"/>
              </w:rPr>
            </w:pPr>
            <w:r w:rsidRPr="00F4532C">
              <w:rPr>
                <w:rFonts w:ascii="Courier New" w:hAnsi="Courier New" w:cs="Courier New"/>
                <w:color w:val="000000"/>
                <w:sz w:val="20"/>
              </w:rPr>
              <w:t>}</w:t>
            </w:r>
          </w:p>
        </w:tc>
      </w:tr>
    </w:tbl>
    <w:p w:rsidR="00032F31" w:rsidRDefault="00032F31">
      <w:pPr>
        <w:overflowPunct/>
        <w:autoSpaceDE/>
        <w:autoSpaceDN/>
        <w:adjustRightInd/>
        <w:textAlignment w:val="auto"/>
      </w:pPr>
      <w:r>
        <w:br w:type="page"/>
      </w:r>
    </w:p>
    <w:p w:rsidR="00C05998" w:rsidRDefault="00C05998" w:rsidP="002E2886">
      <w:pPr>
        <w:sectPr w:rsidR="00C05998" w:rsidSect="00326F59">
          <w:headerReference w:type="even" r:id="rId32"/>
          <w:headerReference w:type="default" r:id="rId33"/>
          <w:footnotePr>
            <w:numRestart w:val="eachPage"/>
          </w:footnotePr>
          <w:pgSz w:w="11907" w:h="16840" w:code="9"/>
          <w:pgMar w:top="2155" w:right="2665" w:bottom="2778" w:left="1701" w:header="1814" w:footer="1814" w:gutter="0"/>
          <w:cols w:space="708"/>
          <w:docGrid w:linePitch="326"/>
        </w:sectPr>
      </w:pPr>
    </w:p>
    <w:p w:rsidR="002E2886" w:rsidRDefault="002E2886" w:rsidP="002E2886"/>
    <w:p w:rsidR="00032F31" w:rsidRPr="00701D68" w:rsidRDefault="00032F31" w:rsidP="00032F31">
      <w:pPr>
        <w:pStyle w:val="Nagwek1"/>
      </w:pPr>
      <w:bookmarkStart w:id="6" w:name="_Toc526887090"/>
      <w:r>
        <w:t>Weryfikacja i walidacja</w:t>
      </w:r>
      <w:bookmarkEnd w:id="6"/>
    </w:p>
    <w:p w:rsidR="00032F31" w:rsidRDefault="00032F31" w:rsidP="00032F31">
      <w:pPr>
        <w:pStyle w:val="Tekstpods"/>
      </w:pPr>
      <w:r w:rsidRPr="005E07A9">
        <w:t xml:space="preserve">Rozdział ten </w:t>
      </w:r>
      <w:r>
        <w:t xml:space="preserve">zawiera takie elementy, jak: </w:t>
      </w:r>
    </w:p>
    <w:p w:rsidR="00032F31" w:rsidRDefault="00032F31" w:rsidP="00032F31">
      <w:pPr>
        <w:pStyle w:val="Tekstpods"/>
        <w:numPr>
          <w:ilvl w:val="0"/>
          <w:numId w:val="34"/>
        </w:numPr>
        <w:ind w:left="709" w:hanging="357"/>
      </w:pPr>
      <w:r>
        <w:t>sposób testowania w ramach pracy (np. odniesienie do modelu V),</w:t>
      </w:r>
    </w:p>
    <w:p w:rsidR="00032F31" w:rsidRDefault="00032F31" w:rsidP="00032F31">
      <w:pPr>
        <w:pStyle w:val="Tekstpods"/>
        <w:numPr>
          <w:ilvl w:val="0"/>
          <w:numId w:val="34"/>
        </w:numPr>
        <w:ind w:left="709" w:hanging="357"/>
      </w:pPr>
      <w:r>
        <w:t>organizacja eksperymentów,</w:t>
      </w:r>
    </w:p>
    <w:p w:rsidR="00032F31" w:rsidRDefault="00032F31" w:rsidP="00032F31">
      <w:pPr>
        <w:pStyle w:val="Tekstpods"/>
        <w:numPr>
          <w:ilvl w:val="0"/>
          <w:numId w:val="34"/>
        </w:numPr>
        <w:ind w:left="709" w:hanging="357"/>
      </w:pPr>
      <w:r>
        <w:t>przypadki testowe i zakres testowania (pełny/niepełny),</w:t>
      </w:r>
    </w:p>
    <w:p w:rsidR="00032F31" w:rsidRDefault="00032F31" w:rsidP="00032F31">
      <w:pPr>
        <w:pStyle w:val="Tekstpods"/>
        <w:numPr>
          <w:ilvl w:val="0"/>
          <w:numId w:val="34"/>
        </w:numPr>
        <w:ind w:left="709" w:hanging="357"/>
      </w:pPr>
      <w:r>
        <w:t>wykryte i usunięte błędy,</w:t>
      </w:r>
    </w:p>
    <w:p w:rsidR="00032F31" w:rsidRDefault="00032F31" w:rsidP="00032F31">
      <w:pPr>
        <w:pStyle w:val="Tekstpods"/>
        <w:numPr>
          <w:ilvl w:val="0"/>
          <w:numId w:val="34"/>
        </w:numPr>
        <w:ind w:left="709" w:hanging="357"/>
      </w:pPr>
      <w:r>
        <w:t>opcjonalne wyniki badań eksperymentalnych.</w:t>
      </w:r>
    </w:p>
    <w:p w:rsidR="00032F31" w:rsidRDefault="00032F31">
      <w:pPr>
        <w:overflowPunct/>
        <w:autoSpaceDE/>
        <w:autoSpaceDN/>
        <w:adjustRightInd/>
        <w:textAlignment w:val="auto"/>
      </w:pPr>
      <w:r>
        <w:br w:type="page"/>
      </w:r>
    </w:p>
    <w:p w:rsidR="00032F31" w:rsidRDefault="00032F31" w:rsidP="00032F31">
      <w:pPr>
        <w:pStyle w:val="Tekstpods"/>
        <w:ind w:left="709" w:firstLine="0"/>
      </w:pPr>
    </w:p>
    <w:p w:rsidR="00C05998" w:rsidRDefault="00C05998">
      <w:pPr>
        <w:overflowPunct/>
        <w:autoSpaceDE/>
        <w:autoSpaceDN/>
        <w:adjustRightInd/>
        <w:textAlignment w:val="auto"/>
        <w:sectPr w:rsidR="00C05998" w:rsidSect="00326F59">
          <w:headerReference w:type="first" r:id="rId34"/>
          <w:footnotePr>
            <w:numRestart w:val="eachPage"/>
          </w:footnotePr>
          <w:pgSz w:w="11907" w:h="16840" w:code="9"/>
          <w:pgMar w:top="2155" w:right="2665" w:bottom="2778" w:left="1701" w:header="1814" w:footer="1814" w:gutter="0"/>
          <w:cols w:space="708"/>
          <w:titlePg/>
          <w:docGrid w:linePitch="326"/>
        </w:sectPr>
      </w:pPr>
    </w:p>
    <w:p w:rsidR="00C05998" w:rsidRDefault="00C05998">
      <w:pPr>
        <w:overflowPunct/>
        <w:autoSpaceDE/>
        <w:autoSpaceDN/>
        <w:adjustRightInd/>
        <w:textAlignment w:val="auto"/>
        <w:sectPr w:rsidR="00C05998" w:rsidSect="00326F59">
          <w:headerReference w:type="even" r:id="rId35"/>
          <w:footnotePr>
            <w:numRestart w:val="eachPage"/>
          </w:footnotePr>
          <w:pgSz w:w="11907" w:h="16840" w:code="9"/>
          <w:pgMar w:top="2155" w:right="2665" w:bottom="2778" w:left="1701" w:header="1814" w:footer="1814" w:gutter="0"/>
          <w:cols w:space="708"/>
          <w:docGrid w:linePitch="326"/>
        </w:sectPr>
      </w:pPr>
    </w:p>
    <w:p w:rsidR="00032F31" w:rsidRDefault="00032F31">
      <w:pPr>
        <w:overflowPunct/>
        <w:autoSpaceDE/>
        <w:autoSpaceDN/>
        <w:adjustRightInd/>
        <w:textAlignment w:val="auto"/>
      </w:pPr>
    </w:p>
    <w:p w:rsidR="00A61F08" w:rsidRDefault="00A61F08">
      <w:pPr>
        <w:overflowPunct/>
        <w:autoSpaceDE/>
        <w:autoSpaceDN/>
        <w:adjustRightInd/>
        <w:textAlignment w:val="auto"/>
      </w:pPr>
    </w:p>
    <w:p w:rsidR="00032F31" w:rsidRPr="00701D68" w:rsidRDefault="00032F31" w:rsidP="00032F31">
      <w:pPr>
        <w:pStyle w:val="Nagwek1"/>
      </w:pPr>
      <w:bookmarkStart w:id="7" w:name="_Toc526887091"/>
      <w:r>
        <w:t>Podsumowanie i wnioski</w:t>
      </w:r>
      <w:bookmarkEnd w:id="7"/>
    </w:p>
    <w:p w:rsidR="00032F31" w:rsidRDefault="00032F31" w:rsidP="00032F31">
      <w:pPr>
        <w:pStyle w:val="Tekstpods"/>
      </w:pPr>
      <w:r w:rsidRPr="005E07A9">
        <w:t xml:space="preserve">Rozdział ten </w:t>
      </w:r>
      <w:r>
        <w:t xml:space="preserve">obejmuje następujące elementy: </w:t>
      </w:r>
    </w:p>
    <w:p w:rsidR="00032F31" w:rsidRDefault="00032F31" w:rsidP="00032F31">
      <w:pPr>
        <w:pStyle w:val="Tekstpods"/>
        <w:numPr>
          <w:ilvl w:val="0"/>
          <w:numId w:val="34"/>
        </w:numPr>
        <w:ind w:left="709" w:hanging="357"/>
      </w:pPr>
      <w:r>
        <w:t>uzyskane wyniki w świetle postawionych celów i zdefiniowanych wymagań,</w:t>
      </w:r>
    </w:p>
    <w:p w:rsidR="00032F31" w:rsidRDefault="00032F31" w:rsidP="00032F31">
      <w:pPr>
        <w:pStyle w:val="Tekstpods"/>
        <w:numPr>
          <w:ilvl w:val="0"/>
          <w:numId w:val="34"/>
        </w:numPr>
        <w:ind w:left="709" w:hanging="357"/>
      </w:pPr>
      <w:r>
        <w:t>kierunki ewentualnych dalszych prac (rozbudowa funkcjonalna, …),</w:t>
      </w:r>
    </w:p>
    <w:p w:rsidR="00032F31" w:rsidRDefault="00032F31" w:rsidP="00032F31">
      <w:pPr>
        <w:pStyle w:val="Tekstpods"/>
        <w:numPr>
          <w:ilvl w:val="0"/>
          <w:numId w:val="34"/>
        </w:numPr>
        <w:ind w:left="709" w:hanging="357"/>
      </w:pPr>
      <w:r>
        <w:t>problemy napotkane w trakcie pracy.</w:t>
      </w:r>
    </w:p>
    <w:p w:rsidR="00CF4318" w:rsidRDefault="00CF4318" w:rsidP="00032F31">
      <w:pPr>
        <w:overflowPunct/>
        <w:autoSpaceDE/>
        <w:autoSpaceDN/>
        <w:adjustRightInd/>
        <w:textAlignment w:val="auto"/>
      </w:pPr>
    </w:p>
    <w:p w:rsidR="006F1223" w:rsidRDefault="006F1223" w:rsidP="00032F31">
      <w:pPr>
        <w:overflowPunct/>
        <w:autoSpaceDE/>
        <w:autoSpaceDN/>
        <w:adjustRightInd/>
        <w:textAlignment w:val="auto"/>
      </w:pPr>
    </w:p>
    <w:p w:rsidR="006F1223" w:rsidRDefault="006F1223">
      <w:pPr>
        <w:overflowPunct/>
        <w:autoSpaceDE/>
        <w:autoSpaceDN/>
        <w:adjustRightInd/>
        <w:textAlignment w:val="auto"/>
      </w:pPr>
      <w:r>
        <w:br w:type="page"/>
      </w:r>
    </w:p>
    <w:p w:rsidR="006F1223" w:rsidRDefault="006F1223">
      <w:pPr>
        <w:overflowPunct/>
        <w:autoSpaceDE/>
        <w:autoSpaceDN/>
        <w:adjustRightInd/>
        <w:textAlignment w:val="auto"/>
      </w:pPr>
    </w:p>
    <w:p w:rsidR="006F1223" w:rsidRDefault="006F1223" w:rsidP="00032F31">
      <w:pPr>
        <w:overflowPunct/>
        <w:autoSpaceDE/>
        <w:autoSpaceDN/>
        <w:adjustRightInd/>
        <w:textAlignment w:val="auto"/>
        <w:sectPr w:rsidR="006F1223" w:rsidSect="00326F59">
          <w:headerReference w:type="even" r:id="rId36"/>
          <w:headerReference w:type="default" r:id="rId37"/>
          <w:footnotePr>
            <w:numRestart w:val="eachPage"/>
          </w:footnotePr>
          <w:pgSz w:w="11907" w:h="16840" w:code="9"/>
          <w:pgMar w:top="2155" w:right="2665" w:bottom="2778" w:left="1701" w:header="1814" w:footer="1814" w:gutter="0"/>
          <w:cols w:space="708"/>
          <w:titlePg/>
          <w:docGrid w:linePitch="326"/>
        </w:sectPr>
      </w:pPr>
    </w:p>
    <w:p w:rsidR="00C05998" w:rsidRDefault="00C05998">
      <w:pPr>
        <w:overflowPunct/>
        <w:autoSpaceDE/>
        <w:autoSpaceDN/>
        <w:adjustRightInd/>
        <w:textAlignment w:val="auto"/>
        <w:sectPr w:rsidR="00C05998" w:rsidSect="00326F59">
          <w:headerReference w:type="even" r:id="rId38"/>
          <w:headerReference w:type="default" r:id="rId39"/>
          <w:footnotePr>
            <w:numRestart w:val="eachPage"/>
          </w:footnotePr>
          <w:pgSz w:w="11907" w:h="16840" w:code="9"/>
          <w:pgMar w:top="2155" w:right="2665" w:bottom="2778" w:left="1701" w:header="1814" w:footer="1814" w:gutter="0"/>
          <w:pgNumType w:fmt="lowerRoman" w:start="1"/>
          <w:cols w:space="708"/>
          <w:docGrid w:linePitch="326"/>
        </w:sectPr>
      </w:pPr>
    </w:p>
    <w:p w:rsidR="00032F31" w:rsidRDefault="00032F31">
      <w:pPr>
        <w:overflowPunct/>
        <w:autoSpaceDE/>
        <w:autoSpaceDN/>
        <w:adjustRightInd/>
        <w:textAlignment w:val="auto"/>
      </w:pPr>
    </w:p>
    <w:p w:rsidR="00C228EF" w:rsidRDefault="00E45A30" w:rsidP="001F24F6">
      <w:pPr>
        <w:pStyle w:val="Nagwek1"/>
        <w:numPr>
          <w:ilvl w:val="0"/>
          <w:numId w:val="0"/>
        </w:numPr>
        <w:ind w:left="363"/>
      </w:pPr>
      <w:bookmarkStart w:id="8" w:name="_Toc526887092"/>
      <w:r w:rsidRPr="008F36EE">
        <w:t>B</w:t>
      </w:r>
      <w:r w:rsidR="005E07A9" w:rsidRPr="008F36EE">
        <w:t>ibliografia</w:t>
      </w:r>
      <w:bookmarkStart w:id="9" w:name="_GoBack"/>
      <w:bookmarkEnd w:id="8"/>
      <w:bookmarkEnd w:id="9"/>
    </w:p>
    <w:p w:rsidR="004C577C" w:rsidRDefault="004C577C" w:rsidP="004C577C"/>
    <w:p w:rsidR="004C577C" w:rsidRPr="004C577C" w:rsidRDefault="004C577C" w:rsidP="004C577C">
      <w:pPr>
        <w:pStyle w:val="Tekstpods"/>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75"/>
        <w:gridCol w:w="7082"/>
      </w:tblGrid>
      <w:tr w:rsidR="00DF76E0" w:rsidTr="00406747">
        <w:trPr>
          <w:cantSplit/>
          <w:trHeight w:val="227"/>
        </w:trPr>
        <w:tc>
          <w:tcPr>
            <w:tcW w:w="675" w:type="dxa"/>
          </w:tcPr>
          <w:p w:rsidR="00DF76E0" w:rsidRDefault="00DF76E0" w:rsidP="00240636">
            <w:pPr>
              <w:pStyle w:val="Literatwykaz"/>
              <w:tabs>
                <w:tab w:val="clear" w:pos="567"/>
              </w:tabs>
              <w:spacing w:after="120"/>
              <w:ind w:left="0" w:firstLine="0"/>
              <w:jc w:val="left"/>
            </w:pPr>
            <w:r>
              <w:t>[1]</w:t>
            </w:r>
          </w:p>
        </w:tc>
        <w:tc>
          <w:tcPr>
            <w:tcW w:w="7082" w:type="dxa"/>
          </w:tcPr>
          <w:p w:rsidR="00174E3D" w:rsidRDefault="00875ADB" w:rsidP="003E7613">
            <w:pPr>
              <w:overflowPunct/>
              <w:autoSpaceDE/>
              <w:autoSpaceDN/>
              <w:adjustRightInd/>
              <w:textAlignment w:val="auto"/>
            </w:pPr>
            <w:r>
              <w:t xml:space="preserve">Tom Wijman. </w:t>
            </w:r>
            <w:r w:rsidRPr="00875ADB">
              <w:rPr>
                <w:i/>
              </w:rPr>
              <w:t>Newzoo</w:t>
            </w:r>
            <w:r>
              <w:rPr>
                <w:rFonts w:ascii="Courier New" w:hAnsi="Courier New" w:cs="Courier New"/>
              </w:rPr>
              <w:t xml:space="preserve">. </w:t>
            </w:r>
            <w:r w:rsidRPr="00875ADB">
              <w:rPr>
                <w:rFonts w:ascii="Courier New" w:hAnsi="Courier New" w:cs="Courier New"/>
                <w:sz w:val="20"/>
              </w:rPr>
              <w:t>https://newzoo.com/insights/articles/global-games-market-reaches-137-9-billion-in-2018-mobile-games-take-half/</w:t>
            </w:r>
            <w:r>
              <w:t xml:space="preserve"> [2018-12-15]. </w:t>
            </w:r>
          </w:p>
        </w:tc>
      </w:tr>
      <w:tr w:rsidR="0049420C" w:rsidTr="00406747">
        <w:trPr>
          <w:cantSplit/>
          <w:trHeight w:val="227"/>
        </w:trPr>
        <w:tc>
          <w:tcPr>
            <w:tcW w:w="675" w:type="dxa"/>
          </w:tcPr>
          <w:p w:rsidR="0049420C" w:rsidRDefault="0049420C" w:rsidP="0049420C">
            <w:pPr>
              <w:pStyle w:val="Literatwykaz"/>
              <w:tabs>
                <w:tab w:val="clear" w:pos="567"/>
              </w:tabs>
              <w:spacing w:after="120"/>
              <w:ind w:left="0" w:firstLine="0"/>
              <w:jc w:val="left"/>
            </w:pPr>
            <w:r>
              <w:t>[2]</w:t>
            </w:r>
          </w:p>
        </w:tc>
        <w:tc>
          <w:tcPr>
            <w:tcW w:w="7082" w:type="dxa"/>
          </w:tcPr>
          <w:p w:rsidR="0049420C" w:rsidRDefault="00875ADB" w:rsidP="00875ADB">
            <w:pPr>
              <w:overflowPunct/>
              <w:autoSpaceDE/>
              <w:autoSpaceDN/>
              <w:adjustRightInd/>
              <w:textAlignment w:val="auto"/>
            </w:pPr>
            <w:r>
              <w:rPr>
                <w:noProof/>
              </w:rPr>
              <w:t xml:space="preserve">Jeff  Friesen . </w:t>
            </w:r>
            <w:r>
              <w:rPr>
                <w:i/>
                <w:iCs/>
                <w:noProof/>
              </w:rPr>
              <w:t>Java. Przygotowanie do programowania na platformę Android</w:t>
            </w:r>
            <w:r>
              <w:rPr>
                <w:noProof/>
              </w:rPr>
              <w:t>. Helion, Gliwice,2012.</w:t>
            </w:r>
          </w:p>
        </w:tc>
      </w:tr>
      <w:tr w:rsidR="00DF76E0" w:rsidTr="00406747">
        <w:trPr>
          <w:cantSplit/>
          <w:trHeight w:val="227"/>
        </w:trPr>
        <w:tc>
          <w:tcPr>
            <w:tcW w:w="675" w:type="dxa"/>
          </w:tcPr>
          <w:p w:rsidR="00DF76E0" w:rsidRDefault="00DF76E0" w:rsidP="0049420C">
            <w:pPr>
              <w:pStyle w:val="Literatwykaz"/>
              <w:tabs>
                <w:tab w:val="clear" w:pos="567"/>
              </w:tabs>
              <w:spacing w:after="120"/>
              <w:ind w:left="0" w:firstLine="0"/>
              <w:jc w:val="left"/>
            </w:pPr>
            <w:r>
              <w:t>[</w:t>
            </w:r>
            <w:r w:rsidR="0049420C">
              <w:t>3</w:t>
            </w:r>
            <w:r>
              <w:t>]</w:t>
            </w:r>
          </w:p>
        </w:tc>
        <w:tc>
          <w:tcPr>
            <w:tcW w:w="7082" w:type="dxa"/>
          </w:tcPr>
          <w:p w:rsidR="00174E3D" w:rsidRDefault="00875ADB" w:rsidP="002D7DEA">
            <w:pPr>
              <w:overflowPunct/>
              <w:autoSpaceDE/>
              <w:autoSpaceDN/>
              <w:adjustRightInd/>
              <w:textAlignment w:val="auto"/>
            </w:pPr>
            <w:r>
              <w:rPr>
                <w:noProof/>
              </w:rPr>
              <w:t xml:space="preserve">Deitel Paul, Deitel Harvey, Wald Alexander. </w:t>
            </w:r>
            <w:r>
              <w:rPr>
                <w:i/>
                <w:iCs/>
                <w:noProof/>
              </w:rPr>
              <w:t>Android 6. Techniki tworzenia aplikacji.</w:t>
            </w:r>
            <w:r w:rsidR="002D7DEA">
              <w:rPr>
                <w:noProof/>
              </w:rPr>
              <w:t xml:space="preserve"> Helion, Gliwice,</w:t>
            </w:r>
            <w:r>
              <w:rPr>
                <w:noProof/>
              </w:rPr>
              <w:t>2016.</w:t>
            </w:r>
          </w:p>
        </w:tc>
      </w:tr>
      <w:tr w:rsidR="00DF76E0" w:rsidTr="00406747">
        <w:trPr>
          <w:cantSplit/>
        </w:trPr>
        <w:tc>
          <w:tcPr>
            <w:tcW w:w="675" w:type="dxa"/>
          </w:tcPr>
          <w:p w:rsidR="00F944CD" w:rsidRDefault="00DF76E0" w:rsidP="0049420C">
            <w:pPr>
              <w:pStyle w:val="Literatwykaz"/>
              <w:tabs>
                <w:tab w:val="clear" w:pos="567"/>
              </w:tabs>
              <w:spacing w:after="120"/>
              <w:ind w:left="0" w:firstLine="0"/>
              <w:jc w:val="left"/>
            </w:pPr>
            <w:r>
              <w:t>[</w:t>
            </w:r>
            <w:r w:rsidR="0049420C">
              <w:t>4</w:t>
            </w:r>
            <w:r>
              <w:t>]</w:t>
            </w:r>
          </w:p>
        </w:tc>
        <w:tc>
          <w:tcPr>
            <w:tcW w:w="7082" w:type="dxa"/>
          </w:tcPr>
          <w:p w:rsidR="00F944CD" w:rsidRPr="0020694D" w:rsidRDefault="002D7DEA" w:rsidP="002D7DEA">
            <w:pPr>
              <w:overflowPunct/>
              <w:autoSpaceDE/>
              <w:autoSpaceDN/>
              <w:adjustRightInd/>
              <w:textAlignment w:val="auto"/>
              <w:rPr>
                <w:noProof/>
              </w:rPr>
            </w:pPr>
            <w:r>
              <w:rPr>
                <w:noProof/>
              </w:rPr>
              <w:t xml:space="preserve">Robert Ciesla. </w:t>
            </w:r>
            <w:r>
              <w:rPr>
                <w:i/>
                <w:iCs/>
                <w:noProof/>
              </w:rPr>
              <w:t>Mostly Codeless Game Development: New School Game Engines.</w:t>
            </w:r>
            <w:r>
              <w:rPr>
                <w:noProof/>
              </w:rPr>
              <w:t xml:space="preserve"> Apress, Helsinki, 2017.</w:t>
            </w:r>
          </w:p>
        </w:tc>
      </w:tr>
      <w:tr w:rsidR="00F944CD" w:rsidTr="00406747">
        <w:trPr>
          <w:cantSplit/>
        </w:trPr>
        <w:tc>
          <w:tcPr>
            <w:tcW w:w="675" w:type="dxa"/>
          </w:tcPr>
          <w:p w:rsidR="00F944CD" w:rsidRDefault="0020694D" w:rsidP="0049420C">
            <w:pPr>
              <w:pStyle w:val="Literatwykaz"/>
              <w:tabs>
                <w:tab w:val="clear" w:pos="567"/>
              </w:tabs>
              <w:spacing w:after="120"/>
              <w:ind w:left="0" w:firstLine="0"/>
              <w:jc w:val="left"/>
            </w:pPr>
            <w:r>
              <w:t>[5]</w:t>
            </w:r>
          </w:p>
        </w:tc>
        <w:tc>
          <w:tcPr>
            <w:tcW w:w="7082" w:type="dxa"/>
          </w:tcPr>
          <w:p w:rsidR="00F944CD" w:rsidRDefault="0020694D" w:rsidP="002D7DEA">
            <w:pPr>
              <w:overflowPunct/>
              <w:autoSpaceDE/>
              <w:autoSpaceDN/>
              <w:adjustRightInd/>
              <w:textAlignment w:val="auto"/>
              <w:rPr>
                <w:noProof/>
              </w:rPr>
            </w:pPr>
            <w:r>
              <w:t xml:space="preserve">Clare Edgeley. Arkade Action: Arkanoid. Computer and Video Games, </w:t>
            </w:r>
            <w:r w:rsidR="009131EA">
              <w:t>62(12)</w:t>
            </w:r>
            <w:r>
              <w:t>,</w:t>
            </w:r>
            <w:r w:rsidR="009131EA">
              <w:t xml:space="preserve"> 142,</w:t>
            </w:r>
            <w:r>
              <w:t xml:space="preserve"> 1986.</w:t>
            </w:r>
          </w:p>
        </w:tc>
      </w:tr>
      <w:tr w:rsidR="00F944CD" w:rsidTr="00406747">
        <w:trPr>
          <w:cantSplit/>
        </w:trPr>
        <w:tc>
          <w:tcPr>
            <w:tcW w:w="675" w:type="dxa"/>
          </w:tcPr>
          <w:p w:rsidR="00F944CD" w:rsidRDefault="00FA4993" w:rsidP="0049420C">
            <w:pPr>
              <w:pStyle w:val="Literatwykaz"/>
              <w:tabs>
                <w:tab w:val="clear" w:pos="567"/>
              </w:tabs>
              <w:spacing w:after="120"/>
              <w:ind w:left="0" w:firstLine="0"/>
              <w:jc w:val="left"/>
            </w:pPr>
            <w:r>
              <w:t>[6]</w:t>
            </w:r>
          </w:p>
        </w:tc>
        <w:tc>
          <w:tcPr>
            <w:tcW w:w="7082" w:type="dxa"/>
          </w:tcPr>
          <w:p w:rsidR="00F944CD" w:rsidRDefault="003E7613" w:rsidP="002D7DEA">
            <w:pPr>
              <w:overflowPunct/>
              <w:autoSpaceDE/>
              <w:autoSpaceDN/>
              <w:adjustRightInd/>
              <w:textAlignment w:val="auto"/>
              <w:rPr>
                <w:noProof/>
              </w:rPr>
            </w:pPr>
            <w:r w:rsidRPr="003E7613">
              <w:rPr>
                <w:i/>
                <w:noProof/>
              </w:rPr>
              <w:t xml:space="preserve">Android </w:t>
            </w:r>
            <w:r w:rsidR="00416F1D">
              <w:rPr>
                <w:i/>
                <w:noProof/>
              </w:rPr>
              <w:t xml:space="preserve">Developer </w:t>
            </w:r>
            <w:r w:rsidRPr="003E7613">
              <w:rPr>
                <w:i/>
                <w:noProof/>
              </w:rPr>
              <w:t>Manual</w:t>
            </w:r>
            <w:r w:rsidR="00D55553">
              <w:rPr>
                <w:i/>
                <w:noProof/>
              </w:rPr>
              <w:t>: OpenGL</w:t>
            </w:r>
            <w:r>
              <w:rPr>
                <w:noProof/>
              </w:rPr>
              <w:t xml:space="preserve">. </w:t>
            </w:r>
            <w:r w:rsidRPr="00474DFB">
              <w:rPr>
                <w:rFonts w:ascii="Courier New" w:hAnsi="Courier New" w:cs="Courier New"/>
                <w:noProof/>
                <w:sz w:val="20"/>
              </w:rPr>
              <w:t>https://developer.android.com/guide/topics/graphics/opengl</w:t>
            </w:r>
            <w:r w:rsidR="00474DFB">
              <w:rPr>
                <w:noProof/>
              </w:rPr>
              <w:t xml:space="preserve"> </w:t>
            </w:r>
            <w:r>
              <w:rPr>
                <w:noProof/>
              </w:rPr>
              <w:t>[2018-12-15]</w:t>
            </w:r>
          </w:p>
        </w:tc>
      </w:tr>
      <w:tr w:rsidR="00F944CD" w:rsidTr="00406747">
        <w:trPr>
          <w:cantSplit/>
        </w:trPr>
        <w:tc>
          <w:tcPr>
            <w:tcW w:w="675" w:type="dxa"/>
          </w:tcPr>
          <w:p w:rsidR="00F944CD" w:rsidRDefault="00342EA4" w:rsidP="0049420C">
            <w:pPr>
              <w:pStyle w:val="Literatwykaz"/>
              <w:tabs>
                <w:tab w:val="clear" w:pos="567"/>
              </w:tabs>
              <w:spacing w:after="120"/>
              <w:ind w:left="0" w:firstLine="0"/>
              <w:jc w:val="left"/>
            </w:pPr>
            <w:r>
              <w:t>[7]</w:t>
            </w:r>
          </w:p>
        </w:tc>
        <w:tc>
          <w:tcPr>
            <w:tcW w:w="7082" w:type="dxa"/>
          </w:tcPr>
          <w:p w:rsidR="00F944CD" w:rsidRDefault="00342EA4" w:rsidP="002D7DEA">
            <w:pPr>
              <w:overflowPunct/>
              <w:autoSpaceDE/>
              <w:autoSpaceDN/>
              <w:adjustRightInd/>
              <w:textAlignment w:val="auto"/>
              <w:rPr>
                <w:noProof/>
              </w:rPr>
            </w:pPr>
            <w:r w:rsidRPr="00342EA4">
              <w:rPr>
                <w:i/>
                <w:noProof/>
              </w:rPr>
              <w:t xml:space="preserve">Corona </w:t>
            </w:r>
            <w:r w:rsidR="00416F1D">
              <w:rPr>
                <w:i/>
                <w:noProof/>
              </w:rPr>
              <w:t xml:space="preserve">SDK </w:t>
            </w:r>
            <w:r w:rsidRPr="00342EA4">
              <w:rPr>
                <w:i/>
                <w:noProof/>
              </w:rPr>
              <w:t>Manual.</w:t>
            </w:r>
            <w:r>
              <w:rPr>
                <w:noProof/>
              </w:rPr>
              <w:t xml:space="preserve"> </w:t>
            </w:r>
            <w:r w:rsidRPr="00474DFB">
              <w:rPr>
                <w:rFonts w:ascii="Courier New" w:hAnsi="Courier New" w:cs="Courier New"/>
                <w:noProof/>
                <w:sz w:val="20"/>
              </w:rPr>
              <w:t>https://docs.coronalabs.com/guide/programming/intro/index.html</w:t>
            </w:r>
            <w:r w:rsidR="00474DFB" w:rsidRPr="00474DFB">
              <w:rPr>
                <w:rFonts w:ascii="Courier New" w:hAnsi="Courier New" w:cs="Courier New"/>
                <w:noProof/>
                <w:sz w:val="20"/>
              </w:rPr>
              <w:t xml:space="preserve"> </w:t>
            </w:r>
            <w:r>
              <w:rPr>
                <w:noProof/>
              </w:rPr>
              <w:t>[2018-12-15]</w:t>
            </w:r>
          </w:p>
        </w:tc>
      </w:tr>
      <w:tr w:rsidR="00F944CD" w:rsidTr="00406747">
        <w:trPr>
          <w:cantSplit/>
        </w:trPr>
        <w:tc>
          <w:tcPr>
            <w:tcW w:w="675" w:type="dxa"/>
          </w:tcPr>
          <w:p w:rsidR="00F944CD" w:rsidRDefault="00B125FC" w:rsidP="0049420C">
            <w:pPr>
              <w:pStyle w:val="Literatwykaz"/>
              <w:tabs>
                <w:tab w:val="clear" w:pos="567"/>
              </w:tabs>
              <w:spacing w:after="120"/>
              <w:ind w:left="0" w:firstLine="0"/>
              <w:jc w:val="left"/>
            </w:pPr>
            <w:r>
              <w:t>[8]</w:t>
            </w:r>
          </w:p>
        </w:tc>
        <w:tc>
          <w:tcPr>
            <w:tcW w:w="7082" w:type="dxa"/>
          </w:tcPr>
          <w:p w:rsidR="00F944CD" w:rsidRDefault="008B4A7B" w:rsidP="002D7DEA">
            <w:pPr>
              <w:overflowPunct/>
              <w:autoSpaceDE/>
              <w:autoSpaceDN/>
              <w:adjustRightInd/>
              <w:textAlignment w:val="auto"/>
              <w:rPr>
                <w:i/>
                <w:noProof/>
              </w:rPr>
            </w:pPr>
            <w:r>
              <w:t xml:space="preserve">Ian Spence, Kurt Bittne. </w:t>
            </w:r>
            <w:r w:rsidR="001843BF" w:rsidRPr="008B4A7B">
              <w:rPr>
                <w:i/>
                <w:noProof/>
              </w:rPr>
              <w:t>IBM</w:t>
            </w:r>
            <w:r w:rsidR="00B125FC">
              <w:rPr>
                <w:noProof/>
              </w:rPr>
              <w:t>.</w:t>
            </w:r>
            <w:r w:rsidR="001843BF">
              <w:rPr>
                <w:noProof/>
              </w:rPr>
              <w:t xml:space="preserve"> </w:t>
            </w:r>
            <w:r w:rsidR="001843BF">
              <w:rPr>
                <w:i/>
                <w:noProof/>
              </w:rPr>
              <w:t>What is iterative development?</w:t>
            </w:r>
          </w:p>
          <w:p w:rsidR="00B125FC" w:rsidRPr="00B125FC" w:rsidRDefault="001843BF" w:rsidP="002D7DEA">
            <w:pPr>
              <w:overflowPunct/>
              <w:autoSpaceDE/>
              <w:autoSpaceDN/>
              <w:adjustRightInd/>
              <w:textAlignment w:val="auto"/>
              <w:rPr>
                <w:rFonts w:ascii="Courier New" w:hAnsi="Courier New" w:cs="Courier New"/>
                <w:noProof/>
              </w:rPr>
            </w:pPr>
            <w:r w:rsidRPr="001843BF">
              <w:rPr>
                <w:rFonts w:ascii="Courier New" w:hAnsi="Courier New" w:cs="Courier New"/>
                <w:noProof/>
              </w:rPr>
              <w:t>https://www.ibm.com/developerworks/rational/library/may05/bittner-spence/</w:t>
            </w:r>
            <w:r w:rsidR="004425CC">
              <w:rPr>
                <w:rFonts w:ascii="Courier New" w:hAnsi="Courier New" w:cs="Courier New"/>
                <w:noProof/>
              </w:rPr>
              <w:t xml:space="preserve"> </w:t>
            </w:r>
            <w:r>
              <w:rPr>
                <w:noProof/>
              </w:rPr>
              <w:t>[2018-12-22</w:t>
            </w:r>
            <w:r w:rsidR="00B125FC">
              <w:rPr>
                <w:noProof/>
              </w:rPr>
              <w:t>]</w:t>
            </w:r>
          </w:p>
        </w:tc>
      </w:tr>
      <w:tr w:rsidR="00BE0F60" w:rsidTr="00406747">
        <w:trPr>
          <w:cantSplit/>
        </w:trPr>
        <w:tc>
          <w:tcPr>
            <w:tcW w:w="675" w:type="dxa"/>
          </w:tcPr>
          <w:p w:rsidR="00BE0F60" w:rsidRDefault="001A0A4C" w:rsidP="0049420C">
            <w:pPr>
              <w:pStyle w:val="Literatwykaz"/>
              <w:tabs>
                <w:tab w:val="clear" w:pos="567"/>
              </w:tabs>
              <w:spacing w:after="120"/>
              <w:ind w:left="0" w:firstLine="0"/>
              <w:jc w:val="left"/>
            </w:pPr>
            <w:r>
              <w:t>[9]</w:t>
            </w:r>
          </w:p>
        </w:tc>
        <w:tc>
          <w:tcPr>
            <w:tcW w:w="7082" w:type="dxa"/>
          </w:tcPr>
          <w:p w:rsidR="00BE0F60" w:rsidRDefault="001A0A4C" w:rsidP="002D7DEA">
            <w:pPr>
              <w:overflowPunct/>
              <w:autoSpaceDE/>
              <w:autoSpaceDN/>
              <w:adjustRightInd/>
              <w:textAlignment w:val="auto"/>
              <w:rPr>
                <w:noProof/>
              </w:rPr>
            </w:pPr>
            <w:r>
              <w:t xml:space="preserve">Adam Sinicki. </w:t>
            </w:r>
            <w:r w:rsidRPr="001A0A4C">
              <w:rPr>
                <w:i/>
              </w:rPr>
              <w:t>Learn Unity for Android Game Development: A Guide to Game Design, Development, and Marketing</w:t>
            </w:r>
            <w:r>
              <w:rPr>
                <w:i/>
              </w:rPr>
              <w:t xml:space="preserve">. </w:t>
            </w:r>
            <w:r w:rsidRPr="001A0A4C">
              <w:t>Apress</w:t>
            </w:r>
            <w:r>
              <w:t>, Guildford, 2017.</w:t>
            </w:r>
          </w:p>
        </w:tc>
      </w:tr>
      <w:tr w:rsidR="00BE0F60" w:rsidTr="00406747">
        <w:trPr>
          <w:cantSplit/>
        </w:trPr>
        <w:tc>
          <w:tcPr>
            <w:tcW w:w="675" w:type="dxa"/>
          </w:tcPr>
          <w:p w:rsidR="00BE0F60" w:rsidRDefault="00D55553" w:rsidP="0049420C">
            <w:pPr>
              <w:pStyle w:val="Literatwykaz"/>
              <w:tabs>
                <w:tab w:val="clear" w:pos="567"/>
              </w:tabs>
              <w:spacing w:after="120"/>
              <w:ind w:left="0" w:firstLine="0"/>
              <w:jc w:val="left"/>
            </w:pPr>
            <w:r>
              <w:t>[10]</w:t>
            </w:r>
          </w:p>
        </w:tc>
        <w:tc>
          <w:tcPr>
            <w:tcW w:w="7082" w:type="dxa"/>
          </w:tcPr>
          <w:p w:rsidR="00D55553" w:rsidRPr="00D55553" w:rsidRDefault="00D55553" w:rsidP="00D55553">
            <w:pPr>
              <w:overflowPunct/>
              <w:autoSpaceDE/>
              <w:autoSpaceDN/>
              <w:adjustRightInd/>
              <w:textAlignment w:val="auto"/>
              <w:rPr>
                <w:i/>
                <w:noProof/>
              </w:rPr>
            </w:pPr>
            <w:r>
              <w:rPr>
                <w:noProof/>
              </w:rPr>
              <w:t xml:space="preserve">Mario Zechner, Robert Green. </w:t>
            </w:r>
            <w:r w:rsidRPr="00D55553">
              <w:rPr>
                <w:i/>
                <w:noProof/>
              </w:rPr>
              <w:t xml:space="preserve">Beginning Android 4 </w:t>
            </w:r>
          </w:p>
          <w:p w:rsidR="00BE0F60" w:rsidRDefault="00D55553" w:rsidP="00D55553">
            <w:pPr>
              <w:overflowPunct/>
              <w:autoSpaceDE/>
              <w:autoSpaceDN/>
              <w:adjustRightInd/>
              <w:textAlignment w:val="auto"/>
              <w:rPr>
                <w:noProof/>
              </w:rPr>
            </w:pPr>
            <w:r w:rsidRPr="00D55553">
              <w:rPr>
                <w:i/>
                <w:noProof/>
              </w:rPr>
              <w:t>Games Development</w:t>
            </w:r>
            <w:r>
              <w:rPr>
                <w:i/>
                <w:noProof/>
              </w:rPr>
              <w:t>. Apress, 2011.</w:t>
            </w: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r>
              <w:t>[11]</w:t>
            </w:r>
          </w:p>
        </w:tc>
        <w:tc>
          <w:tcPr>
            <w:tcW w:w="7082" w:type="dxa"/>
          </w:tcPr>
          <w:p w:rsidR="00707396" w:rsidRPr="00707396" w:rsidRDefault="00707396" w:rsidP="00D55553">
            <w:pPr>
              <w:overflowPunct/>
              <w:autoSpaceDE/>
              <w:autoSpaceDN/>
              <w:adjustRightInd/>
              <w:textAlignment w:val="auto"/>
              <w:rPr>
                <w:i/>
                <w:noProof/>
              </w:rPr>
            </w:pPr>
            <w:r w:rsidRPr="00707396">
              <w:rPr>
                <w:i/>
                <w:noProof/>
              </w:rPr>
              <w:t>Unity</w:t>
            </w:r>
            <w:r>
              <w:rPr>
                <w:i/>
                <w:noProof/>
              </w:rPr>
              <w:t xml:space="preserve"> System Requirements. </w:t>
            </w:r>
            <w:r w:rsidRPr="00707396">
              <w:rPr>
                <w:rFonts w:ascii="Courier New" w:hAnsi="Courier New" w:cs="Courier New"/>
                <w:noProof/>
              </w:rPr>
              <w:t>https://unity3d.com/unity/system-requirements</w:t>
            </w:r>
            <w:r>
              <w:rPr>
                <w:rFonts w:ascii="Courier New" w:hAnsi="Courier New" w:cs="Courier New"/>
                <w:noProof/>
              </w:rPr>
              <w:t xml:space="preserve"> </w:t>
            </w:r>
            <w:r>
              <w:rPr>
                <w:noProof/>
              </w:rPr>
              <w:t>[2018-12-18]</w:t>
            </w: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bl>
    <w:p w:rsidR="007907B7" w:rsidRDefault="007907B7" w:rsidP="00DF76E0">
      <w:pPr>
        <w:overflowPunct/>
        <w:autoSpaceDE/>
        <w:autoSpaceDN/>
        <w:adjustRightInd/>
        <w:textAlignment w:val="auto"/>
      </w:pPr>
    </w:p>
    <w:p w:rsidR="00240636" w:rsidRPr="00174E3D" w:rsidRDefault="00240636" w:rsidP="00DF76E0">
      <w:pPr>
        <w:overflowPunct/>
        <w:autoSpaceDE/>
        <w:autoSpaceDN/>
        <w:adjustRightInd/>
        <w:textAlignment w:val="auto"/>
      </w:pPr>
      <w:r w:rsidRPr="00174E3D">
        <w:br w:type="page"/>
      </w:r>
    </w:p>
    <w:p w:rsidR="007907B7" w:rsidRPr="00174E3D" w:rsidRDefault="007907B7" w:rsidP="007907B7">
      <w:pPr>
        <w:pStyle w:val="Tekstpods"/>
      </w:pPr>
    </w:p>
    <w:p w:rsidR="007907B7" w:rsidRPr="008F36EE" w:rsidRDefault="007907B7" w:rsidP="001F24F6">
      <w:pPr>
        <w:pStyle w:val="Nagwek1"/>
        <w:numPr>
          <w:ilvl w:val="0"/>
          <w:numId w:val="0"/>
        </w:numPr>
        <w:ind w:left="363"/>
      </w:pPr>
      <w:bookmarkStart w:id="10" w:name="_Toc526887093"/>
      <w:r w:rsidRPr="008F36EE">
        <w:t xml:space="preserve">Spis </w:t>
      </w:r>
      <w:r>
        <w:t>skrótów i symboli</w:t>
      </w:r>
      <w:bookmarkEnd w:id="10"/>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14"/>
        <w:gridCol w:w="7043"/>
      </w:tblGrid>
      <w:tr w:rsidR="00C1384C" w:rsidTr="006F1223">
        <w:trPr>
          <w:cantSplit/>
          <w:trHeight w:val="227"/>
        </w:trPr>
        <w:tc>
          <w:tcPr>
            <w:tcW w:w="557" w:type="dxa"/>
          </w:tcPr>
          <w:p w:rsidR="00C1384C" w:rsidRPr="00C1384C" w:rsidRDefault="00C1384C" w:rsidP="006F1223">
            <w:pPr>
              <w:pStyle w:val="Literatwykaz"/>
              <w:tabs>
                <w:tab w:val="clear" w:pos="567"/>
              </w:tabs>
              <w:spacing w:after="120"/>
              <w:ind w:left="0" w:firstLine="0"/>
              <w:jc w:val="left"/>
              <w:rPr>
                <w:i/>
              </w:rPr>
            </w:pPr>
            <w:r w:rsidRPr="00C1384C">
              <w:rPr>
                <w:i/>
              </w:rPr>
              <w:t>DNA</w:t>
            </w:r>
          </w:p>
        </w:tc>
        <w:tc>
          <w:tcPr>
            <w:tcW w:w="7098" w:type="dxa"/>
          </w:tcPr>
          <w:p w:rsidR="00C1384C" w:rsidRDefault="00C1384C" w:rsidP="006F1223">
            <w:pPr>
              <w:overflowPunct/>
              <w:autoSpaceDE/>
              <w:autoSpaceDN/>
              <w:adjustRightInd/>
              <w:textAlignment w:val="auto"/>
            </w:pPr>
            <w:r w:rsidRPr="00C1384C">
              <w:t xml:space="preserve">kwas deoksyrybonukleinowy (ang. </w:t>
            </w:r>
            <w:r w:rsidRPr="00C1384C">
              <w:rPr>
                <w:i/>
              </w:rPr>
              <w:t>deoxyribonucleicacid</w:t>
            </w:r>
            <w:r w:rsidRPr="00C1384C">
              <w:t>)</w:t>
            </w:r>
          </w:p>
        </w:tc>
      </w:tr>
      <w:tr w:rsidR="00C1384C" w:rsidRPr="00F420CE" w:rsidTr="006F1223">
        <w:trPr>
          <w:cantSplit/>
          <w:trHeight w:val="227"/>
        </w:trPr>
        <w:tc>
          <w:tcPr>
            <w:tcW w:w="557" w:type="dxa"/>
          </w:tcPr>
          <w:p w:rsidR="00C1384C" w:rsidRPr="00C1384C" w:rsidRDefault="00C1384C" w:rsidP="006F1223">
            <w:pPr>
              <w:pStyle w:val="Literatwykaz"/>
              <w:tabs>
                <w:tab w:val="clear" w:pos="567"/>
              </w:tabs>
              <w:spacing w:after="120"/>
              <w:ind w:left="0" w:firstLine="0"/>
              <w:jc w:val="left"/>
              <w:rPr>
                <w:i/>
              </w:rPr>
            </w:pPr>
            <w:r w:rsidRPr="00C1384C">
              <w:rPr>
                <w:i/>
              </w:rPr>
              <w:t>MVC</w:t>
            </w:r>
          </w:p>
        </w:tc>
        <w:tc>
          <w:tcPr>
            <w:tcW w:w="7098" w:type="dxa"/>
          </w:tcPr>
          <w:p w:rsidR="00C1384C" w:rsidRPr="00C1384C" w:rsidRDefault="00C1384C" w:rsidP="006F1223">
            <w:pPr>
              <w:overflowPunct/>
              <w:autoSpaceDE/>
              <w:autoSpaceDN/>
              <w:adjustRightInd/>
              <w:textAlignment w:val="auto"/>
              <w:rPr>
                <w:lang w:val="en-US"/>
              </w:rPr>
            </w:pPr>
            <w:r w:rsidRPr="00C1384C">
              <w:rPr>
                <w:lang w:val="en-US"/>
              </w:rPr>
              <w:t>model – widok – kontroler (ang.</w:t>
            </w:r>
            <w:r w:rsidRPr="00C1384C">
              <w:rPr>
                <w:i/>
                <w:lang w:val="en-US"/>
              </w:rPr>
              <w:t>model–view–controller</w:t>
            </w:r>
            <w:r w:rsidRPr="00C1384C">
              <w:rPr>
                <w:lang w:val="en-US"/>
              </w:rPr>
              <w:t>)</w:t>
            </w:r>
          </w:p>
        </w:tc>
      </w:tr>
      <w:tr w:rsidR="00C1384C" w:rsidTr="006F1223">
        <w:trPr>
          <w:cantSplit/>
        </w:trPr>
        <w:tc>
          <w:tcPr>
            <w:tcW w:w="557" w:type="dxa"/>
          </w:tcPr>
          <w:p w:rsidR="00C1384C" w:rsidRPr="00C1384C" w:rsidRDefault="00C1384C" w:rsidP="00C1384C">
            <w:pPr>
              <w:pStyle w:val="Literatwykaz"/>
              <w:tabs>
                <w:tab w:val="clear" w:pos="567"/>
              </w:tabs>
              <w:spacing w:after="120"/>
              <w:ind w:left="0" w:firstLine="0"/>
              <w:jc w:val="right"/>
              <w:rPr>
                <w:i/>
              </w:rPr>
            </w:pPr>
            <w:r w:rsidRPr="00C1384C">
              <w:rPr>
                <w:i/>
              </w:rPr>
              <w:t>N</w:t>
            </w:r>
          </w:p>
        </w:tc>
        <w:tc>
          <w:tcPr>
            <w:tcW w:w="7098" w:type="dxa"/>
          </w:tcPr>
          <w:p w:rsidR="00C1384C" w:rsidRDefault="00C1384C" w:rsidP="006F1223">
            <w:pPr>
              <w:overflowPunct/>
              <w:autoSpaceDE/>
              <w:autoSpaceDN/>
              <w:adjustRightInd/>
              <w:textAlignment w:val="auto"/>
            </w:pPr>
            <w:r>
              <w:t>Liczebność zbioru danych</w:t>
            </w:r>
          </w:p>
          <w:p w:rsidR="00C1384C" w:rsidRDefault="00C1384C" w:rsidP="006F1223">
            <w:pPr>
              <w:overflowPunct/>
              <w:autoSpaceDE/>
              <w:autoSpaceDN/>
              <w:adjustRightInd/>
              <w:textAlignment w:val="auto"/>
            </w:pPr>
          </w:p>
        </w:tc>
      </w:tr>
    </w:tbl>
    <w:p w:rsidR="007907B7" w:rsidRDefault="007907B7">
      <w:pPr>
        <w:overflowPunct/>
        <w:autoSpaceDE/>
        <w:autoSpaceDN/>
        <w:adjustRightInd/>
        <w:textAlignment w:val="auto"/>
      </w:pPr>
      <w:r>
        <w:br w:type="page"/>
      </w:r>
    </w:p>
    <w:p w:rsidR="00B97622" w:rsidRPr="005E07A9" w:rsidRDefault="00B97622" w:rsidP="00B97622">
      <w:pPr>
        <w:pStyle w:val="Literatwykaz"/>
        <w:tabs>
          <w:tab w:val="clear" w:pos="567"/>
        </w:tabs>
        <w:spacing w:after="120"/>
        <w:ind w:left="357" w:firstLine="0"/>
        <w:jc w:val="left"/>
      </w:pPr>
    </w:p>
    <w:p w:rsidR="00B97622" w:rsidRPr="005E07A9" w:rsidRDefault="00B97622" w:rsidP="001F24F6">
      <w:pPr>
        <w:pStyle w:val="Nagwek1"/>
        <w:numPr>
          <w:ilvl w:val="0"/>
          <w:numId w:val="0"/>
        </w:numPr>
        <w:ind w:left="363"/>
      </w:pPr>
      <w:bookmarkStart w:id="11" w:name="_Toc526887094"/>
      <w:r w:rsidRPr="005E07A9">
        <w:t xml:space="preserve">Zawartość </w:t>
      </w:r>
      <w:r>
        <w:t>dołączonej płyty</w:t>
      </w:r>
      <w:bookmarkEnd w:id="11"/>
    </w:p>
    <w:p w:rsidR="00B97622" w:rsidRDefault="00B97622" w:rsidP="00B97622">
      <w:pPr>
        <w:pStyle w:val="Tekstpods"/>
      </w:pPr>
      <w:r w:rsidRPr="005E07A9">
        <w:t>Na płycie DVD dołączonej do dokumentacji znajdują się następujące materiały:</w:t>
      </w:r>
    </w:p>
    <w:p w:rsidR="00B97622" w:rsidRDefault="00B97622" w:rsidP="00B97622">
      <w:pPr>
        <w:pStyle w:val="Tekstpods"/>
        <w:numPr>
          <w:ilvl w:val="0"/>
          <w:numId w:val="34"/>
        </w:numPr>
        <w:ind w:left="709" w:hanging="357"/>
      </w:pPr>
      <w:r>
        <w:t>praca w formacie pdf,</w:t>
      </w:r>
    </w:p>
    <w:p w:rsidR="00B97622" w:rsidRDefault="00B97622" w:rsidP="00B97622">
      <w:pPr>
        <w:pStyle w:val="Tekstpods"/>
        <w:numPr>
          <w:ilvl w:val="0"/>
          <w:numId w:val="34"/>
        </w:numPr>
        <w:ind w:left="709" w:hanging="357"/>
      </w:pPr>
      <w:r>
        <w:t>źródła programu,</w:t>
      </w:r>
    </w:p>
    <w:p w:rsidR="00B97622" w:rsidRDefault="00B97622" w:rsidP="00B97622">
      <w:pPr>
        <w:pStyle w:val="Tekstpods"/>
        <w:numPr>
          <w:ilvl w:val="0"/>
          <w:numId w:val="34"/>
        </w:numPr>
        <w:ind w:left="709" w:hanging="357"/>
      </w:pPr>
      <w:r>
        <w:t>zbiory danych użyte w eksperymentach.</w:t>
      </w:r>
    </w:p>
    <w:p w:rsidR="00B97622" w:rsidRPr="005E07A9" w:rsidRDefault="00B97622" w:rsidP="00B97622">
      <w:pPr>
        <w:overflowPunct/>
        <w:autoSpaceDE/>
        <w:autoSpaceDN/>
        <w:adjustRightInd/>
        <w:textAlignment w:val="auto"/>
        <w:rPr>
          <w:spacing w:val="-3"/>
        </w:rPr>
      </w:pPr>
      <w:r w:rsidRPr="005E07A9">
        <w:br w:type="page"/>
      </w:r>
    </w:p>
    <w:p w:rsidR="00F944CD" w:rsidRDefault="00F944CD" w:rsidP="001F24F6">
      <w:pPr>
        <w:pStyle w:val="Nagwek1"/>
        <w:numPr>
          <w:ilvl w:val="0"/>
          <w:numId w:val="0"/>
        </w:numPr>
        <w:ind w:left="363"/>
      </w:pPr>
      <w:bookmarkStart w:id="12" w:name="_Toc526887095"/>
    </w:p>
    <w:p w:rsidR="00721100" w:rsidRPr="008F36EE" w:rsidRDefault="00721100" w:rsidP="001F24F6">
      <w:pPr>
        <w:pStyle w:val="Nagwek1"/>
        <w:numPr>
          <w:ilvl w:val="0"/>
          <w:numId w:val="0"/>
        </w:numPr>
        <w:ind w:left="363"/>
      </w:pPr>
      <w:r w:rsidRPr="008F36EE">
        <w:t>Spis rysunków</w:t>
      </w:r>
      <w:bookmarkEnd w:id="12"/>
    </w:p>
    <w:p w:rsidR="004148FD" w:rsidRDefault="004148FD">
      <w:pPr>
        <w:overflowPunct/>
        <w:autoSpaceDE/>
        <w:autoSpaceDN/>
        <w:adjustRightInd/>
        <w:textAlignment w:val="auto"/>
      </w:pPr>
      <w:r>
        <w:br w:type="page"/>
      </w:r>
    </w:p>
    <w:p w:rsidR="004148FD" w:rsidRPr="005E07A9" w:rsidRDefault="004148FD" w:rsidP="004148FD">
      <w:pPr>
        <w:pStyle w:val="Tekstpods"/>
      </w:pPr>
    </w:p>
    <w:p w:rsidR="00721100" w:rsidRPr="008F36EE" w:rsidRDefault="00721100" w:rsidP="001F24F6">
      <w:pPr>
        <w:pStyle w:val="Nagwek1"/>
        <w:numPr>
          <w:ilvl w:val="0"/>
          <w:numId w:val="0"/>
        </w:numPr>
        <w:ind w:left="363"/>
      </w:pPr>
      <w:bookmarkStart w:id="13" w:name="_Toc526887096"/>
      <w:r w:rsidRPr="008F36EE">
        <w:t>Spis tabel</w:t>
      </w:r>
      <w:bookmarkEnd w:id="13"/>
    </w:p>
    <w:p w:rsidR="004148FD" w:rsidRPr="004148FD" w:rsidRDefault="004148FD" w:rsidP="004148FD">
      <w:pPr>
        <w:pStyle w:val="Tekstpods"/>
      </w:pPr>
    </w:p>
    <w:sectPr w:rsidR="004148FD" w:rsidRPr="004148FD" w:rsidSect="00326F59">
      <w:footnotePr>
        <w:numRestart w:val="eachPage"/>
      </w:footnotePr>
      <w:type w:val="oddPage"/>
      <w:pgSz w:w="11907" w:h="16840" w:code="9"/>
      <w:pgMar w:top="2155" w:right="2665" w:bottom="2778" w:left="1701" w:header="1814" w:footer="1814" w:gutter="0"/>
      <w:pgNumType w:fmt="lowerRoman" w:start="1"/>
      <w:cols w:space="708"/>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B59D1" w:rsidRDefault="00DB59D1">
      <w:r>
        <w:separator/>
      </w:r>
    </w:p>
    <w:p w:rsidR="00DB59D1" w:rsidRDefault="00DB59D1"/>
  </w:endnote>
  <w:endnote w:type="continuationSeparator" w:id="1">
    <w:p w:rsidR="00DB59D1" w:rsidRDefault="00DB59D1">
      <w:r>
        <w:continuationSeparator/>
      </w:r>
    </w:p>
    <w:p w:rsidR="00DB59D1" w:rsidRDefault="00DB59D1"/>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B59D1" w:rsidRDefault="00DB59D1">
      <w:r>
        <w:separator/>
      </w:r>
    </w:p>
    <w:p w:rsidR="00DB59D1" w:rsidRDefault="00DB59D1"/>
  </w:footnote>
  <w:footnote w:type="continuationSeparator" w:id="1">
    <w:p w:rsidR="00DB59D1" w:rsidRDefault="00DB59D1">
      <w:r>
        <w:continuationSeparator/>
      </w:r>
    </w:p>
    <w:p w:rsidR="00DB59D1" w:rsidRDefault="00DB59D1"/>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424" w:rsidRPr="001D381A" w:rsidRDefault="00F93424" w:rsidP="00E76F8C">
    <w:pPr>
      <w:pStyle w:val="Nagwek"/>
      <w:pBdr>
        <w:bottom w:val="none" w:sz="0" w:space="0" w:color="auto"/>
      </w:pBd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424" w:rsidRDefault="00F93424" w:rsidP="00D16B4C">
    <w:pPr>
      <w:pStyle w:val="Nagwek"/>
      <w:ind w:left="360"/>
    </w:pPr>
    <w:sdt>
      <w:sdtPr>
        <w:rPr>
          <w:rStyle w:val="Numerstrony"/>
        </w:rPr>
        <w:alias w:val="Autor"/>
        <w:tag w:val=""/>
        <w:id w:val="633938346"/>
        <w:placeholder>
          <w:docPart w:val="0387D3B060D14417A81481A92D72EAE1"/>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Alex Porębski</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26</w:t>
    </w:r>
    <w:r>
      <w:rPr>
        <w:rStyle w:val="Numerstrony"/>
      </w:rPr>
      <w:fldChar w:fldCharType="end"/>
    </w:r>
  </w:p>
  <w:p w:rsidR="00F93424" w:rsidRPr="00D16B4C" w:rsidRDefault="00F93424" w:rsidP="00D16B4C">
    <w:pPr>
      <w:pStyle w:val="Nagwek"/>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424" w:rsidRPr="00D16B4C" w:rsidRDefault="00F93424" w:rsidP="00D16B4C">
    <w:pPr>
      <w:pStyle w:val="Nagwek"/>
      <w:tabs>
        <w:tab w:val="left" w:pos="3075"/>
        <w:tab w:val="left" w:pos="3969"/>
      </w:tabs>
    </w:pPr>
    <w:r>
      <w:rPr>
        <w:rStyle w:val="Numerstrony"/>
      </w:rPr>
      <w:fldChar w:fldCharType="begin"/>
    </w:r>
    <w:r>
      <w:rPr>
        <w:rStyle w:val="Numerstrony"/>
      </w:rPr>
      <w:instrText xml:space="preserve"> PAGE </w:instrText>
    </w:r>
    <w:r>
      <w:rPr>
        <w:rStyle w:val="Numerstrony"/>
      </w:rPr>
      <w:fldChar w:fldCharType="separate"/>
    </w:r>
    <w:r>
      <w:rPr>
        <w:rStyle w:val="Numerstrony"/>
        <w:noProof/>
      </w:rPr>
      <w:t>25</w:t>
    </w:r>
    <w:r>
      <w:rPr>
        <w:rStyle w:val="Numerstrony"/>
      </w:rPr>
      <w:fldChar w:fldCharType="end"/>
    </w:r>
    <w:r>
      <w:tab/>
    </w:r>
    <w:r>
      <w:tab/>
    </w:r>
    <w:r>
      <w:tab/>
      <w:t>Specyfikacja zewnętrzna</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424" w:rsidRDefault="00F93424" w:rsidP="00A61F08">
    <w:pPr>
      <w:pStyle w:val="Nagwek"/>
      <w:tabs>
        <w:tab w:val="left" w:pos="3075"/>
      </w:tabs>
    </w:pPr>
    <w:r>
      <w:rPr>
        <w:rStyle w:val="Numerstrony"/>
      </w:rPr>
      <w:fldChar w:fldCharType="begin"/>
    </w:r>
    <w:r>
      <w:rPr>
        <w:rStyle w:val="Numerstrony"/>
      </w:rPr>
      <w:instrText xml:space="preserve"> PAGE </w:instrText>
    </w:r>
    <w:r>
      <w:rPr>
        <w:rStyle w:val="Numerstrony"/>
      </w:rPr>
      <w:fldChar w:fldCharType="separate"/>
    </w:r>
    <w:r w:rsidR="00197710">
      <w:rPr>
        <w:rStyle w:val="Numerstrony"/>
        <w:noProof/>
      </w:rPr>
      <w:t>28</w:t>
    </w:r>
    <w:r>
      <w:rPr>
        <w:rStyle w:val="Numerstrony"/>
      </w:rPr>
      <w:fldChar w:fldCharType="end"/>
    </w:r>
    <w:r>
      <w:tab/>
    </w:r>
    <w:r>
      <w:tab/>
      <w:t>Podsumowanie</w:t>
    </w:r>
  </w:p>
  <w:p w:rsidR="00F93424" w:rsidRDefault="00F93424"/>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424" w:rsidRPr="004E62BA" w:rsidRDefault="00F93424" w:rsidP="004E62BA">
    <w:pPr>
      <w:pStyle w:val="Nagwek"/>
      <w:tabs>
        <w:tab w:val="left" w:pos="3075"/>
        <w:tab w:val="left" w:pos="3969"/>
      </w:tabs>
    </w:pPr>
    <w:r>
      <w:rPr>
        <w:rStyle w:val="Numerstrony"/>
      </w:rPr>
      <w:fldChar w:fldCharType="begin"/>
    </w:r>
    <w:r>
      <w:rPr>
        <w:rStyle w:val="Numerstrony"/>
      </w:rPr>
      <w:instrText xml:space="preserve"> PAGE </w:instrText>
    </w:r>
    <w:r>
      <w:rPr>
        <w:rStyle w:val="Numerstrony"/>
      </w:rPr>
      <w:fldChar w:fldCharType="separate"/>
    </w:r>
    <w:r w:rsidR="00197710">
      <w:rPr>
        <w:rStyle w:val="Numerstrony"/>
        <w:noProof/>
      </w:rPr>
      <w:t>29</w:t>
    </w:r>
    <w:r>
      <w:rPr>
        <w:rStyle w:val="Numerstrony"/>
      </w:rPr>
      <w:fldChar w:fldCharType="end"/>
    </w:r>
    <w:r>
      <w:tab/>
    </w:r>
    <w:r>
      <w:tab/>
    </w:r>
    <w:r>
      <w:tab/>
      <w:t>Specyfikacja wewnętrzna</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424" w:rsidRPr="00BE2DBC" w:rsidRDefault="00F93424" w:rsidP="00BE2DBC">
    <w:pPr>
      <w:pStyle w:val="Nagwek"/>
      <w:pBdr>
        <w:bottom w:val="none" w:sz="0" w:space="0" w:color="auto"/>
      </w:pBd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424" w:rsidRDefault="00F93424" w:rsidP="00A61F08">
    <w:pPr>
      <w:pStyle w:val="Nagwek"/>
      <w:tabs>
        <w:tab w:val="left" w:pos="3075"/>
      </w:tabs>
    </w:pPr>
    <w:r>
      <w:rPr>
        <w:rStyle w:val="Numerstrony"/>
      </w:rPr>
      <w:fldChar w:fldCharType="begin"/>
    </w:r>
    <w:r>
      <w:rPr>
        <w:rStyle w:val="Numerstrony"/>
      </w:rPr>
      <w:instrText xml:space="preserve"> PAGE </w:instrText>
    </w:r>
    <w:r>
      <w:rPr>
        <w:rStyle w:val="Numerstrony"/>
      </w:rPr>
      <w:fldChar w:fldCharType="separate"/>
    </w:r>
    <w:r w:rsidR="003E1D79">
      <w:rPr>
        <w:rStyle w:val="Numerstrony"/>
        <w:noProof/>
      </w:rPr>
      <w:t>38</w:t>
    </w:r>
    <w:r>
      <w:rPr>
        <w:rStyle w:val="Numerstrony"/>
      </w:rPr>
      <w:fldChar w:fldCharType="end"/>
    </w:r>
    <w:r>
      <w:tab/>
    </w:r>
    <w:r>
      <w:tab/>
      <w:t>Weryfikacja i walidacja</w:t>
    </w:r>
  </w:p>
  <w:p w:rsidR="00F93424" w:rsidRDefault="00F93424"/>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424" w:rsidRDefault="00F93424" w:rsidP="00A61F08">
    <w:pPr>
      <w:pStyle w:val="Nagwek"/>
      <w:tabs>
        <w:tab w:val="left" w:pos="3075"/>
      </w:tabs>
    </w:pPr>
    <w:r>
      <w:rPr>
        <w:rStyle w:val="Numerstrony"/>
      </w:rPr>
      <w:fldChar w:fldCharType="begin"/>
    </w:r>
    <w:r>
      <w:rPr>
        <w:rStyle w:val="Numerstrony"/>
      </w:rPr>
      <w:instrText xml:space="preserve"> PAGE </w:instrText>
    </w:r>
    <w:r>
      <w:rPr>
        <w:rStyle w:val="Numerstrony"/>
      </w:rPr>
      <w:fldChar w:fldCharType="separate"/>
    </w:r>
    <w:r w:rsidR="003E1D79">
      <w:rPr>
        <w:rStyle w:val="Numerstrony"/>
        <w:noProof/>
      </w:rPr>
      <w:t>40</w:t>
    </w:r>
    <w:r>
      <w:rPr>
        <w:rStyle w:val="Numerstrony"/>
      </w:rPr>
      <w:fldChar w:fldCharType="end"/>
    </w:r>
    <w:r>
      <w:tab/>
    </w:r>
    <w:r>
      <w:tab/>
      <w:t>Podsumowanie i wnioski</w:t>
    </w:r>
  </w:p>
  <w:p w:rsidR="00F93424" w:rsidRDefault="00F93424"/>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424" w:rsidRDefault="00F93424" w:rsidP="00690286">
    <w:pPr>
      <w:pStyle w:val="Nagwek"/>
    </w:pPr>
    <w:sdt>
      <w:sdtPr>
        <w:rPr>
          <w:rStyle w:val="Numerstrony"/>
        </w:rPr>
        <w:alias w:val="Autor"/>
        <w:tag w:val=""/>
        <w:id w:val="1869719563"/>
        <w:dataBinding w:prefixMappings="xmlns:ns0='http://purl.org/dc/elements/1.1/' xmlns:ns1='http://schemas.openxmlformats.org/package/2006/metadata/core-properties' " w:xpath="/ns1:coreProperties[1]/ns0:creator[1]" w:storeItemID="{6C3C8BC8-F283-45AE-878A-BAB7291924A1}"/>
        <w:text/>
      </w:sdtPr>
      <w:sdtContent>
        <w:r>
          <w:rPr>
            <w:rStyle w:val="Numerstrony"/>
          </w:rPr>
          <w:t>Alex Porębski</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sidR="003D27CE">
      <w:rPr>
        <w:rStyle w:val="Numerstrony"/>
        <w:noProof/>
      </w:rPr>
      <w:t>41</w:t>
    </w:r>
    <w:r>
      <w:rPr>
        <w:rStyle w:val="Numerstrony"/>
      </w:rPr>
      <w:fldChar w:fldCharType="end"/>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424" w:rsidRDefault="00F93424" w:rsidP="00A61F08">
    <w:pPr>
      <w:pStyle w:val="Nagwek"/>
      <w:tabs>
        <w:tab w:val="left" w:pos="3075"/>
      </w:tabs>
    </w:pPr>
    <w:r>
      <w:rPr>
        <w:rStyle w:val="Numerstrony"/>
      </w:rPr>
      <w:fldChar w:fldCharType="begin"/>
    </w:r>
    <w:r>
      <w:rPr>
        <w:rStyle w:val="Numerstrony"/>
      </w:rPr>
      <w:instrText xml:space="preserve"> PAGE </w:instrText>
    </w:r>
    <w:r>
      <w:rPr>
        <w:rStyle w:val="Numerstrony"/>
      </w:rPr>
      <w:fldChar w:fldCharType="separate"/>
    </w:r>
    <w:r w:rsidR="003E1D79">
      <w:rPr>
        <w:rStyle w:val="Numerstrony"/>
        <w:noProof/>
      </w:rPr>
      <w:t>vi</w:t>
    </w:r>
    <w:r>
      <w:rPr>
        <w:rStyle w:val="Numerstrony"/>
      </w:rPr>
      <w:fldChar w:fldCharType="end"/>
    </w:r>
    <w:r>
      <w:tab/>
    </w:r>
  </w:p>
  <w:p w:rsidR="00F93424" w:rsidRDefault="00F93424"/>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424" w:rsidRDefault="00F93424" w:rsidP="00690286">
    <w:pPr>
      <w:pStyle w:val="Nagwek"/>
    </w:pPr>
    <w:r>
      <w:rPr>
        <w:rStyle w:val="Numerstrony"/>
      </w:rPr>
      <w:tab/>
    </w:r>
    <w:r>
      <w:rPr>
        <w:rStyle w:val="Numerstrony"/>
      </w:rPr>
      <w:fldChar w:fldCharType="begin"/>
    </w:r>
    <w:r>
      <w:rPr>
        <w:rStyle w:val="Numerstrony"/>
      </w:rPr>
      <w:instrText xml:space="preserve"> PAGE </w:instrText>
    </w:r>
    <w:r>
      <w:rPr>
        <w:rStyle w:val="Numerstrony"/>
      </w:rPr>
      <w:fldChar w:fldCharType="separate"/>
    </w:r>
    <w:r w:rsidR="003E1D79">
      <w:rPr>
        <w:rStyle w:val="Numerstrony"/>
        <w:noProof/>
      </w:rPr>
      <w:t>v</w:t>
    </w:r>
    <w:r>
      <w:rPr>
        <w:rStyle w:val="Numerstrony"/>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424" w:rsidRDefault="00F93424" w:rsidP="008F2D23">
    <w:pPr>
      <w:pStyle w:val="Nagwek"/>
      <w:pBdr>
        <w:bottom w:val="none" w:sz="0" w:space="0" w:color="auto"/>
      </w:pBdr>
    </w:pPr>
    <w:r>
      <w:rPr>
        <w:rStyle w:val="Numerstrony"/>
      </w:rPr>
      <w:tab/>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424" w:rsidRPr="00BE2DBC" w:rsidRDefault="00F93424" w:rsidP="00BE2DBC">
    <w:pPr>
      <w:pStyle w:val="Nagwek"/>
      <w:pBdr>
        <w:bottom w:val="none" w:sz="0" w:space="0" w:color="auto"/>
      </w:pBd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424" w:rsidRDefault="00F93424" w:rsidP="00A47AE5">
    <w:pPr>
      <w:pStyle w:val="Nagwek"/>
      <w:ind w:left="360"/>
    </w:pPr>
    <w:sdt>
      <w:sdtPr>
        <w:rPr>
          <w:rStyle w:val="Numerstrony"/>
        </w:rPr>
        <w:alias w:val="Autor"/>
        <w:tag w:val=""/>
        <w:id w:val="18401466"/>
        <w:placeholder>
          <w:docPart w:val="92EF85632B714C21A3E2288723D2D442"/>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Alex Porębski</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8</w:t>
    </w:r>
    <w:r>
      <w:rPr>
        <w:rStyle w:val="Numerstrony"/>
      </w:rPr>
      <w:fldChar w:fldCharType="end"/>
    </w:r>
  </w:p>
  <w:p w:rsidR="00F93424" w:rsidRPr="001D381A" w:rsidRDefault="00F93424" w:rsidP="00E76F8C">
    <w:pPr>
      <w:pStyle w:val="Nagwek"/>
      <w:pBdr>
        <w:bottom w:val="none" w:sz="0" w:space="0" w:color="auto"/>
      </w:pBd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424" w:rsidRPr="008F2D23" w:rsidRDefault="00F93424" w:rsidP="008F2D23">
    <w:pPr>
      <w:pStyle w:val="Nagwek"/>
      <w:pBdr>
        <w:bottom w:val="none" w:sz="0" w:space="0" w:color="auto"/>
      </w:pBd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424" w:rsidRDefault="00F93424" w:rsidP="001046A3">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3</w:t>
    </w:r>
    <w:r>
      <w:rPr>
        <w:rStyle w:val="Numerstrony"/>
      </w:rPr>
      <w:fldChar w:fldCharType="end"/>
    </w:r>
    <w:r>
      <w:tab/>
      <w:t>Wstęp</w:t>
    </w:r>
  </w:p>
  <w:p w:rsidR="00F93424" w:rsidRDefault="00F93424"/>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424" w:rsidRDefault="00F93424" w:rsidP="001046A3">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9</w:t>
    </w:r>
    <w:r>
      <w:rPr>
        <w:rStyle w:val="Numerstrony"/>
      </w:rPr>
      <w:fldChar w:fldCharType="end"/>
    </w:r>
    <w:r>
      <w:tab/>
      <w:t>Analiza tematu</w:t>
    </w:r>
  </w:p>
  <w:p w:rsidR="00F93424" w:rsidRDefault="00F93424"/>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424" w:rsidRDefault="00F93424" w:rsidP="00AB72B4">
    <w:pPr>
      <w:pStyle w:val="Nagwek"/>
      <w:ind w:left="360"/>
    </w:pPr>
    <w:sdt>
      <w:sdtPr>
        <w:rPr>
          <w:rStyle w:val="Numerstrony"/>
        </w:rPr>
        <w:alias w:val="Autor"/>
        <w:tag w:val=""/>
        <w:id w:val="285133754"/>
        <w:placeholder>
          <w:docPart w:val="5D91E27C6B42450F8F800A769393D0D2"/>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Alex Porębski</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20</w:t>
    </w:r>
    <w:r>
      <w:rPr>
        <w:rStyle w:val="Numerstrony"/>
      </w:rPr>
      <w:fldChar w:fldCharType="end"/>
    </w:r>
  </w:p>
  <w:p w:rsidR="00F93424" w:rsidRDefault="00F93424"/>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3424" w:rsidRDefault="00F93424" w:rsidP="00AB72B4">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19</w:t>
    </w:r>
    <w:r>
      <w:rPr>
        <w:rStyle w:val="Numerstrony"/>
      </w:rPr>
      <w:fldChar w:fldCharType="end"/>
    </w:r>
    <w:r>
      <w:tab/>
      <w:t>Wymagania dotyczące aplikacji i narzędzia programistyczne</w:t>
    </w:r>
  </w:p>
  <w:p w:rsidR="00F93424" w:rsidRDefault="00F93424"/>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ADC27B46"/>
    <w:lvl w:ilvl="0">
      <w:start w:val="1"/>
      <w:numFmt w:val="decimal"/>
      <w:pStyle w:val="Nagwek1"/>
      <w:lvlText w:val="%1."/>
      <w:legacy w:legacy="1" w:legacySpace="113" w:legacyIndent="0"/>
      <w:lvlJc w:val="left"/>
      <w:rPr>
        <w:rFonts w:cs="Times New Roman"/>
      </w:rPr>
    </w:lvl>
    <w:lvl w:ilvl="1">
      <w:start w:val="1"/>
      <w:numFmt w:val="decimal"/>
      <w:pStyle w:val="Nagwek2"/>
      <w:lvlText w:val="%1.%2."/>
      <w:legacy w:legacy="1" w:legacySpace="113" w:legacyIndent="0"/>
      <w:lvlJc w:val="left"/>
      <w:rPr>
        <w:rFonts w:cs="Times New Roman"/>
      </w:rPr>
    </w:lvl>
    <w:lvl w:ilvl="2">
      <w:start w:val="1"/>
      <w:numFmt w:val="decimal"/>
      <w:pStyle w:val="Nagwek3"/>
      <w:lvlText w:val="%1.%2.%3."/>
      <w:legacy w:legacy="1" w:legacySpace="113" w:legacyIndent="0"/>
      <w:lvlJc w:val="left"/>
      <w:rPr>
        <w:rFonts w:cs="Times New Roman"/>
      </w:rPr>
    </w:lvl>
    <w:lvl w:ilvl="3">
      <w:start w:val="1"/>
      <w:numFmt w:val="decimal"/>
      <w:pStyle w:val="Nagwek4"/>
      <w:lvlText w:val="%1.%2.%3.%4."/>
      <w:legacy w:legacy="1" w:legacySpace="113" w:legacyIndent="0"/>
      <w:lvlJc w:val="left"/>
      <w:rPr>
        <w:rFonts w:cs="Times New Roman"/>
      </w:rPr>
    </w:lvl>
    <w:lvl w:ilvl="4">
      <w:start w:val="1"/>
      <w:numFmt w:val="decimal"/>
      <w:pStyle w:val="Nagwek5"/>
      <w:lvlText w:val="%1.%2.%3.%4.%5."/>
      <w:legacy w:legacy="1" w:legacySpace="113" w:legacyIndent="0"/>
      <w:lvlJc w:val="left"/>
      <w:rPr>
        <w:rFonts w:cs="Times New Roman"/>
      </w:rPr>
    </w:lvl>
    <w:lvl w:ilvl="5">
      <w:start w:val="1"/>
      <w:numFmt w:val="decimal"/>
      <w:pStyle w:val="Nagwek6"/>
      <w:lvlText w:val="%1.%2.%3.%4.%5.%6."/>
      <w:legacy w:legacy="1" w:legacySpace="113" w:legacyIndent="0"/>
      <w:lvlJc w:val="left"/>
      <w:rPr>
        <w:rFonts w:cs="Times New Roman"/>
      </w:rPr>
    </w:lvl>
    <w:lvl w:ilvl="6">
      <w:start w:val="1"/>
      <w:numFmt w:val="decimal"/>
      <w:pStyle w:val="Nagwek7"/>
      <w:lvlText w:val="%1.%2.%3.%4.%5.%6.%7."/>
      <w:legacy w:legacy="1" w:legacySpace="113" w:legacyIndent="0"/>
      <w:lvlJc w:val="left"/>
      <w:rPr>
        <w:rFonts w:cs="Times New Roman"/>
      </w:rPr>
    </w:lvl>
    <w:lvl w:ilvl="7">
      <w:start w:val="1"/>
      <w:numFmt w:val="decimal"/>
      <w:pStyle w:val="Nagwek8"/>
      <w:lvlText w:val="%1.%2.%3.%4.%5.%6.%7.%8."/>
      <w:legacy w:legacy="1" w:legacySpace="113" w:legacyIndent="0"/>
      <w:lvlJc w:val="left"/>
      <w:rPr>
        <w:rFonts w:cs="Times New Roman"/>
      </w:rPr>
    </w:lvl>
    <w:lvl w:ilvl="8">
      <w:start w:val="1"/>
      <w:numFmt w:val="decimal"/>
      <w:pStyle w:val="Nagwek9"/>
      <w:lvlText w:val="%1.%2.%3.%4.%5.%6.%7.%8.%9."/>
      <w:legacy w:legacy="1" w:legacySpace="113" w:legacyIndent="0"/>
      <w:lvlJc w:val="left"/>
      <w:rPr>
        <w:rFonts w:cs="Times New Roman"/>
      </w:rPr>
    </w:lvl>
  </w:abstractNum>
  <w:abstractNum w:abstractNumId="1">
    <w:nsid w:val="FFFFFFFE"/>
    <w:multiLevelType w:val="singleLevel"/>
    <w:tmpl w:val="0CCEA1B4"/>
    <w:lvl w:ilvl="0">
      <w:numFmt w:val="bullet"/>
      <w:lvlText w:val="*"/>
      <w:lvlJc w:val="left"/>
    </w:lvl>
  </w:abstractNum>
  <w:abstractNum w:abstractNumId="2">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07B4296B"/>
    <w:multiLevelType w:val="hybridMultilevel"/>
    <w:tmpl w:val="5FC68EA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14716E43"/>
    <w:multiLevelType w:val="hybridMultilevel"/>
    <w:tmpl w:val="C268C0CE"/>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5">
    <w:nsid w:val="14F2397C"/>
    <w:multiLevelType w:val="hybridMultilevel"/>
    <w:tmpl w:val="2454F1AA"/>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6">
    <w:nsid w:val="152A0EF5"/>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7">
    <w:nsid w:val="18B45C9B"/>
    <w:multiLevelType w:val="hybridMultilevel"/>
    <w:tmpl w:val="FFF039F4"/>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8">
    <w:nsid w:val="1AAF5FB8"/>
    <w:multiLevelType w:val="hybridMultilevel"/>
    <w:tmpl w:val="D7D6C5AE"/>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9">
    <w:nsid w:val="22607B1B"/>
    <w:multiLevelType w:val="hybridMultilevel"/>
    <w:tmpl w:val="1760FDB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A0C44BD"/>
    <w:multiLevelType w:val="hybridMultilevel"/>
    <w:tmpl w:val="4DB228DC"/>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1">
    <w:nsid w:val="361D4197"/>
    <w:multiLevelType w:val="singleLevel"/>
    <w:tmpl w:val="09E292C0"/>
    <w:lvl w:ilvl="0">
      <w:start w:val="1"/>
      <w:numFmt w:val="decimal"/>
      <w:lvlText w:val="%1."/>
      <w:legacy w:legacy="1" w:legacySpace="120" w:legacyIndent="360"/>
      <w:lvlJc w:val="left"/>
      <w:pPr>
        <w:ind w:left="360" w:hanging="360"/>
      </w:pPr>
      <w:rPr>
        <w:rFonts w:cs="Times New Roman"/>
      </w:rPr>
    </w:lvl>
  </w:abstractNum>
  <w:abstractNum w:abstractNumId="12">
    <w:nsid w:val="3899171B"/>
    <w:multiLevelType w:val="hybridMultilevel"/>
    <w:tmpl w:val="2ABE0C62"/>
    <w:lvl w:ilvl="0" w:tplc="ED0C9E9A">
      <w:numFmt w:val="bullet"/>
      <w:lvlText w:val="•"/>
      <w:lvlJc w:val="left"/>
      <w:pPr>
        <w:ind w:left="1086" w:hanging="360"/>
      </w:pPr>
      <w:rPr>
        <w:rFonts w:ascii="Times New Roman" w:eastAsia="Times New Roman" w:hAnsi="Times New Roman" w:cs="Times New Roman"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3">
    <w:nsid w:val="3C901087"/>
    <w:multiLevelType w:val="hybridMultilevel"/>
    <w:tmpl w:val="75DCFA68"/>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4">
    <w:nsid w:val="3E614DE6"/>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5">
    <w:nsid w:val="409F61F1"/>
    <w:multiLevelType w:val="hybridMultilevel"/>
    <w:tmpl w:val="1CA8E142"/>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418C23E6">
      <w:numFmt w:val="bullet"/>
      <w:lvlText w:val="–"/>
      <w:lvlJc w:val="left"/>
      <w:pPr>
        <w:tabs>
          <w:tab w:val="num" w:pos="2160"/>
        </w:tabs>
        <w:ind w:left="2160" w:hanging="360"/>
      </w:pPr>
      <w:rPr>
        <w:rFonts w:ascii="Times New Roman" w:eastAsia="Times New Roman" w:hAnsi="Times New Roman" w:cs="Times New Roman"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6">
    <w:nsid w:val="4B997DAC"/>
    <w:multiLevelType w:val="hybridMultilevel"/>
    <w:tmpl w:val="FD846886"/>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7">
    <w:nsid w:val="4D4520DD"/>
    <w:multiLevelType w:val="hybridMultilevel"/>
    <w:tmpl w:val="D9D690DA"/>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8">
    <w:nsid w:val="4FDD0CCA"/>
    <w:multiLevelType w:val="hybridMultilevel"/>
    <w:tmpl w:val="83E20E9E"/>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9">
    <w:nsid w:val="53F76E64"/>
    <w:multiLevelType w:val="hybridMultilevel"/>
    <w:tmpl w:val="6FC2FBBA"/>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0">
    <w:nsid w:val="5553219C"/>
    <w:multiLevelType w:val="hybridMultilevel"/>
    <w:tmpl w:val="38F0B8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1">
    <w:nsid w:val="62E2438E"/>
    <w:multiLevelType w:val="hybridMultilevel"/>
    <w:tmpl w:val="B0FE9972"/>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632C51E7"/>
    <w:multiLevelType w:val="hybridMultilevel"/>
    <w:tmpl w:val="ACC479C2"/>
    <w:lvl w:ilvl="0" w:tplc="EA348DD6">
      <w:start w:val="1"/>
      <w:numFmt w:val="upperLetter"/>
      <w:lvlText w:val="%1."/>
      <w:lvlJc w:val="left"/>
      <w:pPr>
        <w:ind w:left="723" w:hanging="360"/>
      </w:pPr>
      <w:rPr>
        <w:rFonts w:hint="default"/>
      </w:rPr>
    </w:lvl>
    <w:lvl w:ilvl="1" w:tplc="04150019" w:tentative="1">
      <w:start w:val="1"/>
      <w:numFmt w:val="lowerLetter"/>
      <w:lvlText w:val="%2."/>
      <w:lvlJc w:val="left"/>
      <w:pPr>
        <w:ind w:left="1443" w:hanging="360"/>
      </w:pPr>
    </w:lvl>
    <w:lvl w:ilvl="2" w:tplc="0415001B" w:tentative="1">
      <w:start w:val="1"/>
      <w:numFmt w:val="lowerRoman"/>
      <w:lvlText w:val="%3."/>
      <w:lvlJc w:val="right"/>
      <w:pPr>
        <w:ind w:left="2163" w:hanging="180"/>
      </w:pPr>
    </w:lvl>
    <w:lvl w:ilvl="3" w:tplc="0415000F" w:tentative="1">
      <w:start w:val="1"/>
      <w:numFmt w:val="decimal"/>
      <w:lvlText w:val="%4."/>
      <w:lvlJc w:val="left"/>
      <w:pPr>
        <w:ind w:left="2883" w:hanging="360"/>
      </w:pPr>
    </w:lvl>
    <w:lvl w:ilvl="4" w:tplc="04150019" w:tentative="1">
      <w:start w:val="1"/>
      <w:numFmt w:val="lowerLetter"/>
      <w:lvlText w:val="%5."/>
      <w:lvlJc w:val="left"/>
      <w:pPr>
        <w:ind w:left="3603" w:hanging="360"/>
      </w:pPr>
    </w:lvl>
    <w:lvl w:ilvl="5" w:tplc="0415001B" w:tentative="1">
      <w:start w:val="1"/>
      <w:numFmt w:val="lowerRoman"/>
      <w:lvlText w:val="%6."/>
      <w:lvlJc w:val="right"/>
      <w:pPr>
        <w:ind w:left="4323" w:hanging="180"/>
      </w:pPr>
    </w:lvl>
    <w:lvl w:ilvl="6" w:tplc="0415000F" w:tentative="1">
      <w:start w:val="1"/>
      <w:numFmt w:val="decimal"/>
      <w:lvlText w:val="%7."/>
      <w:lvlJc w:val="left"/>
      <w:pPr>
        <w:ind w:left="5043" w:hanging="360"/>
      </w:pPr>
    </w:lvl>
    <w:lvl w:ilvl="7" w:tplc="04150019" w:tentative="1">
      <w:start w:val="1"/>
      <w:numFmt w:val="lowerLetter"/>
      <w:lvlText w:val="%8."/>
      <w:lvlJc w:val="left"/>
      <w:pPr>
        <w:ind w:left="5763" w:hanging="360"/>
      </w:pPr>
    </w:lvl>
    <w:lvl w:ilvl="8" w:tplc="0415001B" w:tentative="1">
      <w:start w:val="1"/>
      <w:numFmt w:val="lowerRoman"/>
      <w:lvlText w:val="%9."/>
      <w:lvlJc w:val="right"/>
      <w:pPr>
        <w:ind w:left="6483" w:hanging="180"/>
      </w:pPr>
    </w:lvl>
  </w:abstractNum>
  <w:abstractNum w:abstractNumId="23">
    <w:nsid w:val="68B403EC"/>
    <w:multiLevelType w:val="hybridMultilevel"/>
    <w:tmpl w:val="2014E9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6ECE1879"/>
    <w:multiLevelType w:val="hybridMultilevel"/>
    <w:tmpl w:val="234C9C22"/>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5">
    <w:nsid w:val="73DD3C0B"/>
    <w:multiLevelType w:val="hybridMultilevel"/>
    <w:tmpl w:val="54084AB4"/>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6">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7">
    <w:nsid w:val="77BB0B4F"/>
    <w:multiLevelType w:val="singleLevel"/>
    <w:tmpl w:val="11C0791A"/>
    <w:lvl w:ilvl="0">
      <w:start w:val="1"/>
      <w:numFmt w:val="lowerLetter"/>
      <w:lvlText w:val="%1)"/>
      <w:legacy w:legacy="1" w:legacySpace="120" w:legacyIndent="360"/>
      <w:lvlJc w:val="left"/>
      <w:pPr>
        <w:ind w:left="360" w:hanging="360"/>
      </w:pPr>
      <w:rPr>
        <w:rFonts w:cs="Times New Roman"/>
      </w:rPr>
    </w:lvl>
  </w:abstractNum>
  <w:num w:numId="1">
    <w:abstractNumId w:val="0"/>
  </w:num>
  <w:num w:numId="2">
    <w:abstractNumId w:val="1"/>
    <w:lvlOverride w:ilvl="0">
      <w:lvl w:ilvl="0">
        <w:start w:val="1"/>
        <w:numFmt w:val="bullet"/>
        <w:lvlText w:val=""/>
        <w:legacy w:legacy="1" w:legacySpace="120" w:legacyIndent="360"/>
        <w:lvlJc w:val="left"/>
        <w:pPr>
          <w:ind w:left="360" w:hanging="360"/>
        </w:pPr>
        <w:rPr>
          <w:rFonts w:ascii="Symbol" w:hAnsi="Symbol" w:hint="default"/>
        </w:rPr>
      </w:lvl>
    </w:lvlOverride>
  </w:num>
  <w:num w:numId="3">
    <w:abstractNumId w:val="27"/>
  </w:num>
  <w:num w:numId="4">
    <w:abstractNumId w:val="1"/>
    <w:lvlOverride w:ilvl="0">
      <w:lvl w:ilvl="0">
        <w:start w:val="1"/>
        <w:numFmt w:val="bullet"/>
        <w:lvlText w:val="_"/>
        <w:legacy w:legacy="1" w:legacySpace="120" w:legacyIndent="360"/>
        <w:lvlJc w:val="left"/>
        <w:pPr>
          <w:ind w:left="717" w:hanging="360"/>
        </w:pPr>
      </w:lvl>
    </w:lvlOverride>
  </w:num>
  <w:num w:numId="5">
    <w:abstractNumId w:val="11"/>
  </w:num>
  <w:num w:numId="6">
    <w:abstractNumId w:val="20"/>
  </w:num>
  <w:num w:numId="7">
    <w:abstractNumId w:val="2"/>
  </w:num>
  <w:num w:numId="8">
    <w:abstractNumId w:val="3"/>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22"/>
  </w:num>
  <w:num w:numId="20">
    <w:abstractNumId w:val="0"/>
  </w:num>
  <w:num w:numId="21">
    <w:abstractNumId w:val="13"/>
  </w:num>
  <w:num w:numId="22">
    <w:abstractNumId w:val="0"/>
  </w:num>
  <w:num w:numId="23">
    <w:abstractNumId w:val="14"/>
  </w:num>
  <w:num w:numId="24">
    <w:abstractNumId w:val="6"/>
  </w:num>
  <w:num w:numId="25">
    <w:abstractNumId w:val="0"/>
  </w:num>
  <w:num w:numId="26">
    <w:abstractNumId w:val="0"/>
  </w:num>
  <w:num w:numId="27">
    <w:abstractNumId w:val="19"/>
  </w:num>
  <w:num w:numId="28">
    <w:abstractNumId w:val="15"/>
  </w:num>
  <w:num w:numId="29">
    <w:abstractNumId w:val="9"/>
  </w:num>
  <w:num w:numId="30">
    <w:abstractNumId w:val="5"/>
  </w:num>
  <w:num w:numId="31">
    <w:abstractNumId w:val="7"/>
  </w:num>
  <w:num w:numId="32">
    <w:abstractNumId w:val="16"/>
  </w:num>
  <w:num w:numId="33">
    <w:abstractNumId w:val="12"/>
  </w:num>
  <w:num w:numId="34">
    <w:abstractNumId w:val="26"/>
  </w:num>
  <w:num w:numId="35">
    <w:abstractNumId w:val="24"/>
  </w:num>
  <w:num w:numId="36">
    <w:abstractNumId w:val="10"/>
  </w:num>
  <w:num w:numId="37">
    <w:abstractNumId w:val="21"/>
  </w:num>
  <w:num w:numId="38">
    <w:abstractNumId w:val="0"/>
  </w:num>
  <w:num w:numId="39">
    <w:abstractNumId w:val="0"/>
  </w:num>
  <w:num w:numId="40">
    <w:abstractNumId w:val="0"/>
  </w:num>
  <w:num w:numId="41">
    <w:abstractNumId w:val="0"/>
  </w:num>
  <w:num w:numId="42">
    <w:abstractNumId w:val="23"/>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num>
  <w:num w:numId="45">
    <w:abstractNumId w:val="8"/>
  </w:num>
  <w:num w:numId="46">
    <w:abstractNumId w:val="4"/>
  </w:num>
  <w:num w:numId="47">
    <w:abstractNumId w:val="25"/>
  </w:num>
  <w:num w:numId="48">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attachedTemplate r:id="rId1"/>
  <w:defaultTabStop w:val="360"/>
  <w:hyphenationZone w:val="425"/>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60418"/>
  </w:hdrShapeDefaults>
  <w:footnotePr>
    <w:numRestart w:val="eachPage"/>
    <w:footnote w:id="0"/>
    <w:footnote w:id="1"/>
  </w:footnotePr>
  <w:endnotePr>
    <w:endnote w:id="0"/>
    <w:endnote w:id="1"/>
  </w:endnotePr>
  <w:compat>
    <w:doNotUseHTMLParagraphAutoSpacing/>
  </w:compat>
  <w:rsids>
    <w:rsidRoot w:val="00E130EC"/>
    <w:rsid w:val="000005BB"/>
    <w:rsid w:val="00000F65"/>
    <w:rsid w:val="00005794"/>
    <w:rsid w:val="00006CD5"/>
    <w:rsid w:val="00007369"/>
    <w:rsid w:val="00007DFF"/>
    <w:rsid w:val="00010CF6"/>
    <w:rsid w:val="00022399"/>
    <w:rsid w:val="00023509"/>
    <w:rsid w:val="00032F31"/>
    <w:rsid w:val="000330A9"/>
    <w:rsid w:val="000363D4"/>
    <w:rsid w:val="0004418F"/>
    <w:rsid w:val="000445E3"/>
    <w:rsid w:val="00047984"/>
    <w:rsid w:val="00061726"/>
    <w:rsid w:val="00061A7B"/>
    <w:rsid w:val="000744CF"/>
    <w:rsid w:val="0007483A"/>
    <w:rsid w:val="00075918"/>
    <w:rsid w:val="00097AF6"/>
    <w:rsid w:val="000A6BCB"/>
    <w:rsid w:val="000B42E6"/>
    <w:rsid w:val="000B5E7F"/>
    <w:rsid w:val="000B746B"/>
    <w:rsid w:val="000B7F49"/>
    <w:rsid w:val="000C24F7"/>
    <w:rsid w:val="000C4AC0"/>
    <w:rsid w:val="000D015A"/>
    <w:rsid w:val="000D443D"/>
    <w:rsid w:val="000D5714"/>
    <w:rsid w:val="000E701A"/>
    <w:rsid w:val="000E70D9"/>
    <w:rsid w:val="000F3A69"/>
    <w:rsid w:val="000F445A"/>
    <w:rsid w:val="000F5D99"/>
    <w:rsid w:val="001046A3"/>
    <w:rsid w:val="001348B1"/>
    <w:rsid w:val="00134CD9"/>
    <w:rsid w:val="00136D9E"/>
    <w:rsid w:val="00162E91"/>
    <w:rsid w:val="00165DA0"/>
    <w:rsid w:val="001706F4"/>
    <w:rsid w:val="00174E3D"/>
    <w:rsid w:val="00181138"/>
    <w:rsid w:val="00183394"/>
    <w:rsid w:val="001834BA"/>
    <w:rsid w:val="00184033"/>
    <w:rsid w:val="001843BF"/>
    <w:rsid w:val="00186D71"/>
    <w:rsid w:val="00197710"/>
    <w:rsid w:val="001A0A4C"/>
    <w:rsid w:val="001A55FB"/>
    <w:rsid w:val="001A791D"/>
    <w:rsid w:val="001B2102"/>
    <w:rsid w:val="001B2688"/>
    <w:rsid w:val="001B2DDA"/>
    <w:rsid w:val="001C7D45"/>
    <w:rsid w:val="001D0BC8"/>
    <w:rsid w:val="001D2A6A"/>
    <w:rsid w:val="001D381A"/>
    <w:rsid w:val="001E0FC1"/>
    <w:rsid w:val="001E22FE"/>
    <w:rsid w:val="001E2842"/>
    <w:rsid w:val="001E541C"/>
    <w:rsid w:val="001E622B"/>
    <w:rsid w:val="001F24F6"/>
    <w:rsid w:val="002013F2"/>
    <w:rsid w:val="0020537D"/>
    <w:rsid w:val="0020694D"/>
    <w:rsid w:val="0020796F"/>
    <w:rsid w:val="0021065D"/>
    <w:rsid w:val="002139A6"/>
    <w:rsid w:val="0022649B"/>
    <w:rsid w:val="002329CD"/>
    <w:rsid w:val="00240636"/>
    <w:rsid w:val="00240DE6"/>
    <w:rsid w:val="002450DD"/>
    <w:rsid w:val="0024745D"/>
    <w:rsid w:val="002545F1"/>
    <w:rsid w:val="002571C3"/>
    <w:rsid w:val="0026428B"/>
    <w:rsid w:val="00267666"/>
    <w:rsid w:val="002677C2"/>
    <w:rsid w:val="0027530F"/>
    <w:rsid w:val="0027612D"/>
    <w:rsid w:val="00281DE8"/>
    <w:rsid w:val="00282916"/>
    <w:rsid w:val="00283553"/>
    <w:rsid w:val="00290AB5"/>
    <w:rsid w:val="00296564"/>
    <w:rsid w:val="002965CB"/>
    <w:rsid w:val="002A7B76"/>
    <w:rsid w:val="002C2558"/>
    <w:rsid w:val="002C76B0"/>
    <w:rsid w:val="002D4E1B"/>
    <w:rsid w:val="002D7DEA"/>
    <w:rsid w:val="002E0E28"/>
    <w:rsid w:val="002E2886"/>
    <w:rsid w:val="002E7BE5"/>
    <w:rsid w:val="00306682"/>
    <w:rsid w:val="00313F20"/>
    <w:rsid w:val="0031561A"/>
    <w:rsid w:val="00320CC2"/>
    <w:rsid w:val="00325675"/>
    <w:rsid w:val="00326F59"/>
    <w:rsid w:val="0033311F"/>
    <w:rsid w:val="00336928"/>
    <w:rsid w:val="003401CC"/>
    <w:rsid w:val="00342EA4"/>
    <w:rsid w:val="003454B4"/>
    <w:rsid w:val="0036311E"/>
    <w:rsid w:val="00373222"/>
    <w:rsid w:val="00386B5E"/>
    <w:rsid w:val="00390834"/>
    <w:rsid w:val="00390F05"/>
    <w:rsid w:val="00394A69"/>
    <w:rsid w:val="003A0DC3"/>
    <w:rsid w:val="003A2C4D"/>
    <w:rsid w:val="003C473F"/>
    <w:rsid w:val="003C7BAE"/>
    <w:rsid w:val="003D0CDB"/>
    <w:rsid w:val="003D27CE"/>
    <w:rsid w:val="003D35E2"/>
    <w:rsid w:val="003D731D"/>
    <w:rsid w:val="003E068B"/>
    <w:rsid w:val="003E0A13"/>
    <w:rsid w:val="003E1D79"/>
    <w:rsid w:val="003E2A44"/>
    <w:rsid w:val="003E2EB5"/>
    <w:rsid w:val="003E69A8"/>
    <w:rsid w:val="003E7613"/>
    <w:rsid w:val="003F28BF"/>
    <w:rsid w:val="003F5DCC"/>
    <w:rsid w:val="00406747"/>
    <w:rsid w:val="0040684D"/>
    <w:rsid w:val="00410F5D"/>
    <w:rsid w:val="00412D54"/>
    <w:rsid w:val="004148FD"/>
    <w:rsid w:val="00416587"/>
    <w:rsid w:val="00416F1D"/>
    <w:rsid w:val="004257A1"/>
    <w:rsid w:val="0043387F"/>
    <w:rsid w:val="00436A32"/>
    <w:rsid w:val="004375D0"/>
    <w:rsid w:val="004425CC"/>
    <w:rsid w:val="004441D5"/>
    <w:rsid w:val="00452B64"/>
    <w:rsid w:val="004566CE"/>
    <w:rsid w:val="004628E3"/>
    <w:rsid w:val="00464795"/>
    <w:rsid w:val="00474DFB"/>
    <w:rsid w:val="00477261"/>
    <w:rsid w:val="00484934"/>
    <w:rsid w:val="00492A21"/>
    <w:rsid w:val="0049420C"/>
    <w:rsid w:val="004978B9"/>
    <w:rsid w:val="004C32B2"/>
    <w:rsid w:val="004C577C"/>
    <w:rsid w:val="004D0248"/>
    <w:rsid w:val="004E62BA"/>
    <w:rsid w:val="00502761"/>
    <w:rsid w:val="00514C04"/>
    <w:rsid w:val="00523611"/>
    <w:rsid w:val="00523CAA"/>
    <w:rsid w:val="005241AE"/>
    <w:rsid w:val="005458F4"/>
    <w:rsid w:val="00550DF0"/>
    <w:rsid w:val="00551EF2"/>
    <w:rsid w:val="00554E4F"/>
    <w:rsid w:val="00563199"/>
    <w:rsid w:val="00565275"/>
    <w:rsid w:val="005675DC"/>
    <w:rsid w:val="005702C4"/>
    <w:rsid w:val="0057368E"/>
    <w:rsid w:val="005831FE"/>
    <w:rsid w:val="00593BC3"/>
    <w:rsid w:val="00594E3D"/>
    <w:rsid w:val="005A01C9"/>
    <w:rsid w:val="005A0555"/>
    <w:rsid w:val="005A2EBD"/>
    <w:rsid w:val="005A77F5"/>
    <w:rsid w:val="005A7B4C"/>
    <w:rsid w:val="005B10D3"/>
    <w:rsid w:val="005B2CF9"/>
    <w:rsid w:val="005B4818"/>
    <w:rsid w:val="005B6E5D"/>
    <w:rsid w:val="005C24F4"/>
    <w:rsid w:val="005D4E2D"/>
    <w:rsid w:val="005E07A9"/>
    <w:rsid w:val="005E3BBC"/>
    <w:rsid w:val="005E7E94"/>
    <w:rsid w:val="00607A74"/>
    <w:rsid w:val="00612C18"/>
    <w:rsid w:val="00614F62"/>
    <w:rsid w:val="00622C41"/>
    <w:rsid w:val="006328FE"/>
    <w:rsid w:val="006344B1"/>
    <w:rsid w:val="006433B7"/>
    <w:rsid w:val="00651688"/>
    <w:rsid w:val="00660ABE"/>
    <w:rsid w:val="00663561"/>
    <w:rsid w:val="00672923"/>
    <w:rsid w:val="00673450"/>
    <w:rsid w:val="00680294"/>
    <w:rsid w:val="00680E71"/>
    <w:rsid w:val="0068164F"/>
    <w:rsid w:val="006818F4"/>
    <w:rsid w:val="00690286"/>
    <w:rsid w:val="0069391D"/>
    <w:rsid w:val="00695EFD"/>
    <w:rsid w:val="006A41EA"/>
    <w:rsid w:val="006D119B"/>
    <w:rsid w:val="006F1223"/>
    <w:rsid w:val="006F2CA8"/>
    <w:rsid w:val="006F434F"/>
    <w:rsid w:val="0070088A"/>
    <w:rsid w:val="00701D68"/>
    <w:rsid w:val="00704A69"/>
    <w:rsid w:val="00707396"/>
    <w:rsid w:val="007125BF"/>
    <w:rsid w:val="007138F0"/>
    <w:rsid w:val="00716E33"/>
    <w:rsid w:val="00721100"/>
    <w:rsid w:val="007255DF"/>
    <w:rsid w:val="00730CE3"/>
    <w:rsid w:val="0073128A"/>
    <w:rsid w:val="0073136C"/>
    <w:rsid w:val="0073536D"/>
    <w:rsid w:val="00740F18"/>
    <w:rsid w:val="007430D9"/>
    <w:rsid w:val="00745F71"/>
    <w:rsid w:val="00752E5F"/>
    <w:rsid w:val="00756AB7"/>
    <w:rsid w:val="00757BFB"/>
    <w:rsid w:val="00765CAC"/>
    <w:rsid w:val="00767540"/>
    <w:rsid w:val="00770890"/>
    <w:rsid w:val="00771981"/>
    <w:rsid w:val="00771C3A"/>
    <w:rsid w:val="007759DE"/>
    <w:rsid w:val="00776BE9"/>
    <w:rsid w:val="00777AEC"/>
    <w:rsid w:val="00783E25"/>
    <w:rsid w:val="00784EEF"/>
    <w:rsid w:val="007907B7"/>
    <w:rsid w:val="0079499D"/>
    <w:rsid w:val="007971BD"/>
    <w:rsid w:val="007B026C"/>
    <w:rsid w:val="007B03DC"/>
    <w:rsid w:val="007B06D2"/>
    <w:rsid w:val="007B08B1"/>
    <w:rsid w:val="007C66F7"/>
    <w:rsid w:val="007E7515"/>
    <w:rsid w:val="007F3F6D"/>
    <w:rsid w:val="008017F3"/>
    <w:rsid w:val="00816AF9"/>
    <w:rsid w:val="008206D8"/>
    <w:rsid w:val="00826368"/>
    <w:rsid w:val="00831E51"/>
    <w:rsid w:val="00843794"/>
    <w:rsid w:val="0084491A"/>
    <w:rsid w:val="00850646"/>
    <w:rsid w:val="00850EB5"/>
    <w:rsid w:val="00857AC9"/>
    <w:rsid w:val="00860786"/>
    <w:rsid w:val="00867954"/>
    <w:rsid w:val="00873EA5"/>
    <w:rsid w:val="00875ADB"/>
    <w:rsid w:val="00875FE4"/>
    <w:rsid w:val="0087634F"/>
    <w:rsid w:val="00883768"/>
    <w:rsid w:val="00885BED"/>
    <w:rsid w:val="0089065D"/>
    <w:rsid w:val="0089067F"/>
    <w:rsid w:val="008957FA"/>
    <w:rsid w:val="008A4152"/>
    <w:rsid w:val="008A4C1F"/>
    <w:rsid w:val="008A6306"/>
    <w:rsid w:val="008A6F7B"/>
    <w:rsid w:val="008B4A7B"/>
    <w:rsid w:val="008B7145"/>
    <w:rsid w:val="008C6824"/>
    <w:rsid w:val="008E0082"/>
    <w:rsid w:val="008E0D22"/>
    <w:rsid w:val="008E30BD"/>
    <w:rsid w:val="008E35C5"/>
    <w:rsid w:val="008F0CBC"/>
    <w:rsid w:val="008F2D23"/>
    <w:rsid w:val="008F36EE"/>
    <w:rsid w:val="00900058"/>
    <w:rsid w:val="00911122"/>
    <w:rsid w:val="009131EA"/>
    <w:rsid w:val="00916256"/>
    <w:rsid w:val="0092627D"/>
    <w:rsid w:val="00930114"/>
    <w:rsid w:val="00934D47"/>
    <w:rsid w:val="0094207D"/>
    <w:rsid w:val="00942C8B"/>
    <w:rsid w:val="00944224"/>
    <w:rsid w:val="009510EA"/>
    <w:rsid w:val="00964566"/>
    <w:rsid w:val="0096564E"/>
    <w:rsid w:val="00965955"/>
    <w:rsid w:val="009731A2"/>
    <w:rsid w:val="00973623"/>
    <w:rsid w:val="00985857"/>
    <w:rsid w:val="00986599"/>
    <w:rsid w:val="009B1FE5"/>
    <w:rsid w:val="009C5739"/>
    <w:rsid w:val="009D03B2"/>
    <w:rsid w:val="009D1D76"/>
    <w:rsid w:val="009D4824"/>
    <w:rsid w:val="009F445D"/>
    <w:rsid w:val="009F5619"/>
    <w:rsid w:val="00A1422F"/>
    <w:rsid w:val="00A31A99"/>
    <w:rsid w:val="00A36C07"/>
    <w:rsid w:val="00A373AF"/>
    <w:rsid w:val="00A41C14"/>
    <w:rsid w:val="00A42439"/>
    <w:rsid w:val="00A44F6A"/>
    <w:rsid w:val="00A450DA"/>
    <w:rsid w:val="00A47AE5"/>
    <w:rsid w:val="00A57457"/>
    <w:rsid w:val="00A61F08"/>
    <w:rsid w:val="00A631B7"/>
    <w:rsid w:val="00A67BCA"/>
    <w:rsid w:val="00A70EA3"/>
    <w:rsid w:val="00A82DD2"/>
    <w:rsid w:val="00A86503"/>
    <w:rsid w:val="00A93C7F"/>
    <w:rsid w:val="00AA3412"/>
    <w:rsid w:val="00AA487D"/>
    <w:rsid w:val="00AB20D1"/>
    <w:rsid w:val="00AB72B4"/>
    <w:rsid w:val="00AC06B0"/>
    <w:rsid w:val="00AD7474"/>
    <w:rsid w:val="00AF5495"/>
    <w:rsid w:val="00AF5A1D"/>
    <w:rsid w:val="00B125FC"/>
    <w:rsid w:val="00B2284A"/>
    <w:rsid w:val="00B24E03"/>
    <w:rsid w:val="00B32427"/>
    <w:rsid w:val="00B34641"/>
    <w:rsid w:val="00B530E3"/>
    <w:rsid w:val="00B64C8F"/>
    <w:rsid w:val="00B6553A"/>
    <w:rsid w:val="00B66CEB"/>
    <w:rsid w:val="00B77880"/>
    <w:rsid w:val="00B77B86"/>
    <w:rsid w:val="00B82384"/>
    <w:rsid w:val="00B860E0"/>
    <w:rsid w:val="00B86B94"/>
    <w:rsid w:val="00B8748A"/>
    <w:rsid w:val="00B96A0D"/>
    <w:rsid w:val="00B97622"/>
    <w:rsid w:val="00BB6C72"/>
    <w:rsid w:val="00BC15C9"/>
    <w:rsid w:val="00BC1CAF"/>
    <w:rsid w:val="00BE0F60"/>
    <w:rsid w:val="00BE223F"/>
    <w:rsid w:val="00BE2DBC"/>
    <w:rsid w:val="00BE4276"/>
    <w:rsid w:val="00BF2F14"/>
    <w:rsid w:val="00BF3581"/>
    <w:rsid w:val="00BF5CEE"/>
    <w:rsid w:val="00C0245A"/>
    <w:rsid w:val="00C04028"/>
    <w:rsid w:val="00C05998"/>
    <w:rsid w:val="00C1384C"/>
    <w:rsid w:val="00C145CF"/>
    <w:rsid w:val="00C228EF"/>
    <w:rsid w:val="00C3324F"/>
    <w:rsid w:val="00C341C2"/>
    <w:rsid w:val="00C3719A"/>
    <w:rsid w:val="00C51B58"/>
    <w:rsid w:val="00C55252"/>
    <w:rsid w:val="00C60B2E"/>
    <w:rsid w:val="00C66B60"/>
    <w:rsid w:val="00C72154"/>
    <w:rsid w:val="00C82D59"/>
    <w:rsid w:val="00C8654E"/>
    <w:rsid w:val="00C868F9"/>
    <w:rsid w:val="00C918C1"/>
    <w:rsid w:val="00C93F01"/>
    <w:rsid w:val="00CA010E"/>
    <w:rsid w:val="00CA19C5"/>
    <w:rsid w:val="00CA1C86"/>
    <w:rsid w:val="00CB23B7"/>
    <w:rsid w:val="00CB333C"/>
    <w:rsid w:val="00CB64C4"/>
    <w:rsid w:val="00CC156B"/>
    <w:rsid w:val="00CC545E"/>
    <w:rsid w:val="00CE4BC9"/>
    <w:rsid w:val="00CE665A"/>
    <w:rsid w:val="00CE7E65"/>
    <w:rsid w:val="00CF4318"/>
    <w:rsid w:val="00CF5375"/>
    <w:rsid w:val="00D03A8F"/>
    <w:rsid w:val="00D16B4C"/>
    <w:rsid w:val="00D1716A"/>
    <w:rsid w:val="00D233FE"/>
    <w:rsid w:val="00D24B74"/>
    <w:rsid w:val="00D25975"/>
    <w:rsid w:val="00D26B2E"/>
    <w:rsid w:val="00D40323"/>
    <w:rsid w:val="00D55553"/>
    <w:rsid w:val="00D56525"/>
    <w:rsid w:val="00D61400"/>
    <w:rsid w:val="00D62C67"/>
    <w:rsid w:val="00D65389"/>
    <w:rsid w:val="00D70150"/>
    <w:rsid w:val="00D85959"/>
    <w:rsid w:val="00D90462"/>
    <w:rsid w:val="00D967D1"/>
    <w:rsid w:val="00DA3C4D"/>
    <w:rsid w:val="00DA5832"/>
    <w:rsid w:val="00DA68ED"/>
    <w:rsid w:val="00DB59D1"/>
    <w:rsid w:val="00DB75F2"/>
    <w:rsid w:val="00DD18AC"/>
    <w:rsid w:val="00DD1A70"/>
    <w:rsid w:val="00DD27B2"/>
    <w:rsid w:val="00DD3848"/>
    <w:rsid w:val="00DD4E0F"/>
    <w:rsid w:val="00DD7E29"/>
    <w:rsid w:val="00DE0753"/>
    <w:rsid w:val="00DE5E7C"/>
    <w:rsid w:val="00DE6C5D"/>
    <w:rsid w:val="00DF0BC9"/>
    <w:rsid w:val="00DF76E0"/>
    <w:rsid w:val="00E130EC"/>
    <w:rsid w:val="00E16A0C"/>
    <w:rsid w:val="00E202AF"/>
    <w:rsid w:val="00E2051A"/>
    <w:rsid w:val="00E34E70"/>
    <w:rsid w:val="00E365B0"/>
    <w:rsid w:val="00E3710F"/>
    <w:rsid w:val="00E40215"/>
    <w:rsid w:val="00E40D7B"/>
    <w:rsid w:val="00E45A30"/>
    <w:rsid w:val="00E65327"/>
    <w:rsid w:val="00E76E40"/>
    <w:rsid w:val="00E76F8C"/>
    <w:rsid w:val="00E81152"/>
    <w:rsid w:val="00E817A7"/>
    <w:rsid w:val="00E92789"/>
    <w:rsid w:val="00EC2030"/>
    <w:rsid w:val="00EC6302"/>
    <w:rsid w:val="00ED2E4D"/>
    <w:rsid w:val="00EE4D94"/>
    <w:rsid w:val="00EE59B6"/>
    <w:rsid w:val="00EE6A4B"/>
    <w:rsid w:val="00EF09F2"/>
    <w:rsid w:val="00EF509A"/>
    <w:rsid w:val="00EF6432"/>
    <w:rsid w:val="00F02830"/>
    <w:rsid w:val="00F26D33"/>
    <w:rsid w:val="00F370CD"/>
    <w:rsid w:val="00F40612"/>
    <w:rsid w:val="00F420CE"/>
    <w:rsid w:val="00F4532C"/>
    <w:rsid w:val="00F56B92"/>
    <w:rsid w:val="00F6177D"/>
    <w:rsid w:val="00F7024C"/>
    <w:rsid w:val="00F7068F"/>
    <w:rsid w:val="00F774B4"/>
    <w:rsid w:val="00F77B2A"/>
    <w:rsid w:val="00F8246E"/>
    <w:rsid w:val="00F93424"/>
    <w:rsid w:val="00F944CD"/>
    <w:rsid w:val="00F965F5"/>
    <w:rsid w:val="00FA4993"/>
    <w:rsid w:val="00FA742F"/>
    <w:rsid w:val="00FB07F8"/>
    <w:rsid w:val="00FB75BC"/>
    <w:rsid w:val="00FC4EBB"/>
    <w:rsid w:val="00FD2CAB"/>
    <w:rsid w:val="00FF5F26"/>
    <w:rsid w:val="00FF7DF2"/>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04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lsdException w:name="heading 5" w:semiHidden="0" w:uiPriority="0" w:unhideWhenUsed="0"/>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373AF"/>
    <w:pPr>
      <w:overflowPunct w:val="0"/>
      <w:autoSpaceDE w:val="0"/>
      <w:autoSpaceDN w:val="0"/>
      <w:adjustRightInd w:val="0"/>
      <w:textAlignment w:val="baseline"/>
    </w:pPr>
    <w:rPr>
      <w:sz w:val="24"/>
    </w:rPr>
  </w:style>
  <w:style w:type="paragraph" w:styleId="Nagwek1">
    <w:name w:val="heading 1"/>
    <w:basedOn w:val="Normalny"/>
    <w:next w:val="Tekstpods"/>
    <w:link w:val="Nagwek1Znak"/>
    <w:uiPriority w:val="9"/>
    <w:qFormat/>
    <w:rsid w:val="001F24F6"/>
    <w:pPr>
      <w:keepNext/>
      <w:keepLines/>
      <w:numPr>
        <w:numId w:val="1"/>
      </w:numPr>
      <w:spacing w:before="1080" w:after="840"/>
      <w:ind w:firstLine="357"/>
      <w:outlineLvl w:val="0"/>
    </w:pPr>
    <w:rPr>
      <w:b/>
      <w:kern w:val="28"/>
      <w:sz w:val="48"/>
      <w:szCs w:val="48"/>
    </w:rPr>
  </w:style>
  <w:style w:type="paragraph" w:styleId="Nagwek2">
    <w:name w:val="heading 2"/>
    <w:basedOn w:val="Normalny"/>
    <w:next w:val="Tekstpods"/>
    <w:link w:val="Nagwek2Znak"/>
    <w:uiPriority w:val="9"/>
    <w:qFormat/>
    <w:rsid w:val="000B42E6"/>
    <w:pPr>
      <w:keepNext/>
      <w:numPr>
        <w:ilvl w:val="1"/>
        <w:numId w:val="1"/>
      </w:numPr>
      <w:spacing w:before="600" w:after="480"/>
      <w:ind w:left="828" w:hanging="465"/>
      <w:outlineLvl w:val="1"/>
    </w:pPr>
    <w:rPr>
      <w:b/>
      <w:sz w:val="40"/>
      <w:szCs w:val="40"/>
    </w:rPr>
  </w:style>
  <w:style w:type="paragraph" w:styleId="Nagwek3">
    <w:name w:val="heading 3"/>
    <w:basedOn w:val="Normalny"/>
    <w:next w:val="Tekstpods"/>
    <w:link w:val="Nagwek3Znak"/>
    <w:uiPriority w:val="9"/>
    <w:qFormat/>
    <w:rsid w:val="00CB333C"/>
    <w:pPr>
      <w:keepNext/>
      <w:numPr>
        <w:ilvl w:val="2"/>
        <w:numId w:val="1"/>
      </w:numPr>
      <w:spacing w:before="200" w:after="172"/>
      <w:ind w:left="1043" w:hanging="680"/>
      <w:outlineLvl w:val="2"/>
    </w:pPr>
    <w:rPr>
      <w:b/>
      <w:sz w:val="32"/>
    </w:rPr>
  </w:style>
  <w:style w:type="paragraph" w:styleId="Nagwek4">
    <w:name w:val="heading 4"/>
    <w:basedOn w:val="Normalny"/>
    <w:next w:val="Normalny"/>
    <w:link w:val="Nagwek4Znak"/>
    <w:uiPriority w:val="9"/>
    <w:rsid w:val="00A373AF"/>
    <w:pPr>
      <w:keepNext/>
      <w:numPr>
        <w:ilvl w:val="3"/>
        <w:numId w:val="1"/>
      </w:numPr>
      <w:spacing w:before="60" w:after="80"/>
      <w:ind w:left="1214" w:hanging="851"/>
      <w:outlineLvl w:val="3"/>
    </w:pPr>
    <w:rPr>
      <w:i/>
    </w:rPr>
  </w:style>
  <w:style w:type="paragraph" w:styleId="Nagwek5">
    <w:name w:val="heading 5"/>
    <w:basedOn w:val="Normalny"/>
    <w:next w:val="Normalny"/>
    <w:link w:val="Nagwek5Znak"/>
    <w:uiPriority w:val="9"/>
    <w:rsid w:val="00A373AF"/>
    <w:pPr>
      <w:numPr>
        <w:ilvl w:val="4"/>
        <w:numId w:val="1"/>
      </w:numPr>
      <w:spacing w:before="240" w:after="60"/>
      <w:outlineLvl w:val="4"/>
    </w:pPr>
    <w:rPr>
      <w:rFonts w:ascii="Arial" w:hAnsi="Arial"/>
      <w:sz w:val="22"/>
    </w:rPr>
  </w:style>
  <w:style w:type="paragraph" w:styleId="Nagwek6">
    <w:name w:val="heading 6"/>
    <w:basedOn w:val="Normalny"/>
    <w:next w:val="Normalny"/>
    <w:link w:val="Nagwek6Znak"/>
    <w:uiPriority w:val="9"/>
    <w:rsid w:val="00A373AF"/>
    <w:pPr>
      <w:numPr>
        <w:ilvl w:val="5"/>
        <w:numId w:val="1"/>
      </w:numPr>
      <w:spacing w:before="240" w:after="60"/>
      <w:outlineLvl w:val="5"/>
    </w:pPr>
    <w:rPr>
      <w:i/>
      <w:sz w:val="22"/>
    </w:rPr>
  </w:style>
  <w:style w:type="paragraph" w:styleId="Nagwek7">
    <w:name w:val="heading 7"/>
    <w:basedOn w:val="Normalny"/>
    <w:next w:val="Normalny"/>
    <w:link w:val="Nagwek7Znak"/>
    <w:uiPriority w:val="9"/>
    <w:rsid w:val="00A373AF"/>
    <w:pPr>
      <w:numPr>
        <w:ilvl w:val="6"/>
        <w:numId w:val="1"/>
      </w:numPr>
      <w:spacing w:before="240" w:after="60"/>
      <w:outlineLvl w:val="6"/>
    </w:pPr>
    <w:rPr>
      <w:rFonts w:ascii="Arial" w:hAnsi="Arial"/>
    </w:rPr>
  </w:style>
  <w:style w:type="paragraph" w:styleId="Nagwek8">
    <w:name w:val="heading 8"/>
    <w:basedOn w:val="Normalny"/>
    <w:next w:val="Normalny"/>
    <w:link w:val="Nagwek8Znak"/>
    <w:uiPriority w:val="9"/>
    <w:rsid w:val="00A373AF"/>
    <w:pPr>
      <w:numPr>
        <w:ilvl w:val="7"/>
        <w:numId w:val="1"/>
      </w:numPr>
      <w:spacing w:before="240" w:after="60"/>
      <w:outlineLvl w:val="7"/>
    </w:pPr>
    <w:rPr>
      <w:rFonts w:ascii="Arial" w:hAnsi="Arial"/>
      <w:i/>
    </w:rPr>
  </w:style>
  <w:style w:type="paragraph" w:styleId="Nagwek9">
    <w:name w:val="heading 9"/>
    <w:basedOn w:val="Normalny"/>
    <w:next w:val="Normalny"/>
    <w:link w:val="Nagwek9Znak"/>
    <w:uiPriority w:val="9"/>
    <w:rsid w:val="00A373AF"/>
    <w:pPr>
      <w:numPr>
        <w:ilvl w:val="8"/>
        <w:numId w:val="1"/>
      </w:numPr>
      <w:spacing w:before="240" w:after="60"/>
      <w:outlineLvl w:val="8"/>
    </w:pPr>
    <w:rPr>
      <w:rFonts w:ascii="Arial" w:hAnsi="Arial"/>
      <w:b/>
      <w:i/>
      <w:sz w:val="1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1F24F6"/>
    <w:rPr>
      <w:b/>
      <w:kern w:val="28"/>
      <w:sz w:val="48"/>
      <w:szCs w:val="48"/>
    </w:rPr>
  </w:style>
  <w:style w:type="character" w:customStyle="1" w:styleId="Nagwek2Znak">
    <w:name w:val="Nagłówek 2 Znak"/>
    <w:link w:val="Nagwek2"/>
    <w:uiPriority w:val="9"/>
    <w:rsid w:val="000B42E6"/>
    <w:rPr>
      <w:b/>
      <w:sz w:val="40"/>
      <w:szCs w:val="40"/>
    </w:rPr>
  </w:style>
  <w:style w:type="character" w:customStyle="1" w:styleId="Nagwek3Znak">
    <w:name w:val="Nagłówek 3 Znak"/>
    <w:link w:val="Nagwek3"/>
    <w:uiPriority w:val="9"/>
    <w:rsid w:val="00CB333C"/>
    <w:rPr>
      <w:b/>
      <w:sz w:val="32"/>
    </w:rPr>
  </w:style>
  <w:style w:type="character" w:customStyle="1" w:styleId="Nagwek4Znak">
    <w:name w:val="Nagłówek 4 Znak"/>
    <w:link w:val="Nagwek4"/>
    <w:uiPriority w:val="9"/>
    <w:semiHidden/>
    <w:rsid w:val="00A373AF"/>
    <w:rPr>
      <w:rFonts w:ascii="Calibri" w:eastAsia="Times New Roman" w:hAnsi="Calibri" w:cs="Times New Roman"/>
      <w:b/>
      <w:bCs/>
      <w:sz w:val="28"/>
      <w:szCs w:val="28"/>
    </w:rPr>
  </w:style>
  <w:style w:type="character" w:customStyle="1" w:styleId="Nagwek5Znak">
    <w:name w:val="Nagłówek 5 Znak"/>
    <w:link w:val="Nagwek5"/>
    <w:uiPriority w:val="9"/>
    <w:semiHidden/>
    <w:rsid w:val="00A373AF"/>
    <w:rPr>
      <w:rFonts w:ascii="Calibri" w:eastAsia="Times New Roman" w:hAnsi="Calibri" w:cs="Times New Roman"/>
      <w:b/>
      <w:bCs/>
      <w:i/>
      <w:iCs/>
      <w:sz w:val="26"/>
      <w:szCs w:val="26"/>
    </w:rPr>
  </w:style>
  <w:style w:type="character" w:customStyle="1" w:styleId="Nagwek6Znak">
    <w:name w:val="Nagłówek 6 Znak"/>
    <w:link w:val="Nagwek6"/>
    <w:uiPriority w:val="9"/>
    <w:semiHidden/>
    <w:rsid w:val="00A373AF"/>
    <w:rPr>
      <w:rFonts w:ascii="Calibri" w:eastAsia="Times New Roman" w:hAnsi="Calibri" w:cs="Times New Roman"/>
      <w:b/>
      <w:bCs/>
      <w:sz w:val="22"/>
      <w:szCs w:val="22"/>
    </w:rPr>
  </w:style>
  <w:style w:type="character" w:customStyle="1" w:styleId="Nagwek7Znak">
    <w:name w:val="Nagłówek 7 Znak"/>
    <w:link w:val="Nagwek7"/>
    <w:uiPriority w:val="9"/>
    <w:semiHidden/>
    <w:rsid w:val="00A373AF"/>
    <w:rPr>
      <w:rFonts w:ascii="Calibri" w:eastAsia="Times New Roman" w:hAnsi="Calibri" w:cs="Times New Roman"/>
      <w:sz w:val="24"/>
      <w:szCs w:val="24"/>
    </w:rPr>
  </w:style>
  <w:style w:type="character" w:customStyle="1" w:styleId="Nagwek8Znak">
    <w:name w:val="Nagłówek 8 Znak"/>
    <w:link w:val="Nagwek8"/>
    <w:uiPriority w:val="9"/>
    <w:semiHidden/>
    <w:rsid w:val="00A373AF"/>
    <w:rPr>
      <w:rFonts w:ascii="Calibri" w:eastAsia="Times New Roman" w:hAnsi="Calibri" w:cs="Times New Roman"/>
      <w:i/>
      <w:iCs/>
      <w:sz w:val="24"/>
      <w:szCs w:val="24"/>
    </w:rPr>
  </w:style>
  <w:style w:type="character" w:customStyle="1" w:styleId="Nagwek9Znak">
    <w:name w:val="Nagłówek 9 Znak"/>
    <w:link w:val="Nagwek9"/>
    <w:uiPriority w:val="9"/>
    <w:semiHidden/>
    <w:rsid w:val="00A373AF"/>
    <w:rPr>
      <w:rFonts w:ascii="Cambria" w:eastAsia="Times New Roman" w:hAnsi="Cambria" w:cs="Times New Roman"/>
      <w:sz w:val="22"/>
      <w:szCs w:val="22"/>
    </w:rPr>
  </w:style>
  <w:style w:type="paragraph" w:styleId="Nagwek">
    <w:name w:val="header"/>
    <w:basedOn w:val="Normalny"/>
    <w:link w:val="NagwekZnak"/>
    <w:uiPriority w:val="99"/>
    <w:rsid w:val="00A373AF"/>
    <w:pPr>
      <w:pBdr>
        <w:bottom w:val="single" w:sz="6" w:space="1" w:color="auto"/>
      </w:pBdr>
      <w:tabs>
        <w:tab w:val="right" w:pos="9027"/>
      </w:tabs>
      <w:spacing w:after="20"/>
    </w:pPr>
  </w:style>
  <w:style w:type="character" w:customStyle="1" w:styleId="NagwekZnak">
    <w:name w:val="Nagłówek Znak"/>
    <w:link w:val="Nagwek"/>
    <w:uiPriority w:val="99"/>
    <w:rsid w:val="00A373AF"/>
    <w:rPr>
      <w:sz w:val="24"/>
    </w:rPr>
  </w:style>
  <w:style w:type="paragraph" w:styleId="Legenda">
    <w:name w:val="caption"/>
    <w:basedOn w:val="Normalny"/>
    <w:next w:val="Normalny"/>
    <w:uiPriority w:val="35"/>
    <w:qFormat/>
    <w:rsid w:val="00A373AF"/>
  </w:style>
  <w:style w:type="paragraph" w:styleId="Tekstprzypisudolnego">
    <w:name w:val="footnote text"/>
    <w:basedOn w:val="Normalny"/>
    <w:link w:val="TekstprzypisudolnegoZnak"/>
    <w:uiPriority w:val="99"/>
    <w:semiHidden/>
    <w:rsid w:val="00A373AF"/>
    <w:pPr>
      <w:ind w:firstLine="363"/>
      <w:jc w:val="both"/>
    </w:pPr>
    <w:rPr>
      <w:sz w:val="20"/>
    </w:rPr>
  </w:style>
  <w:style w:type="character" w:customStyle="1" w:styleId="TekstprzypisudolnegoZnak">
    <w:name w:val="Tekst przypisu dolnego Znak"/>
    <w:link w:val="Tekstprzypisudolnego"/>
    <w:uiPriority w:val="99"/>
    <w:semiHidden/>
    <w:rsid w:val="00A373AF"/>
  </w:style>
  <w:style w:type="paragraph" w:customStyle="1" w:styleId="Podpispodrysunkiem">
    <w:name w:val="Podpis pod rysunkiem"/>
    <w:basedOn w:val="Normalny"/>
    <w:rsid w:val="00A373AF"/>
    <w:rPr>
      <w:sz w:val="22"/>
    </w:rPr>
  </w:style>
  <w:style w:type="character" w:styleId="Odwoanieprzypisudolnego">
    <w:name w:val="footnote reference"/>
    <w:uiPriority w:val="99"/>
    <w:semiHidden/>
    <w:rsid w:val="00A373AF"/>
    <w:rPr>
      <w:vertAlign w:val="superscript"/>
    </w:rPr>
  </w:style>
  <w:style w:type="character" w:styleId="Numerstrony">
    <w:name w:val="page number"/>
    <w:uiPriority w:val="99"/>
    <w:semiHidden/>
    <w:rsid w:val="00A373AF"/>
    <w:rPr>
      <w:rFonts w:cs="Times New Roman"/>
    </w:rPr>
  </w:style>
  <w:style w:type="paragraph" w:styleId="Stopka">
    <w:name w:val="footer"/>
    <w:basedOn w:val="Normalny"/>
    <w:link w:val="StopkaZnak"/>
    <w:uiPriority w:val="99"/>
    <w:semiHidden/>
    <w:rsid w:val="00A373AF"/>
    <w:pPr>
      <w:tabs>
        <w:tab w:val="center" w:pos="4153"/>
        <w:tab w:val="right" w:pos="8306"/>
      </w:tabs>
    </w:pPr>
  </w:style>
  <w:style w:type="character" w:customStyle="1" w:styleId="StopkaZnak">
    <w:name w:val="Stopka Znak"/>
    <w:link w:val="Stopka"/>
    <w:uiPriority w:val="99"/>
    <w:semiHidden/>
    <w:rsid w:val="00A373AF"/>
    <w:rPr>
      <w:sz w:val="24"/>
    </w:rPr>
  </w:style>
  <w:style w:type="paragraph" w:styleId="Plandokumentu">
    <w:name w:val="Document Map"/>
    <w:basedOn w:val="Normalny"/>
    <w:link w:val="PlandokumentuZnak"/>
    <w:uiPriority w:val="99"/>
    <w:rsid w:val="00A373AF"/>
    <w:pPr>
      <w:shd w:val="clear" w:color="auto" w:fill="000080"/>
    </w:pPr>
    <w:rPr>
      <w:rFonts w:ascii="Tahoma" w:hAnsi="Tahoma"/>
    </w:rPr>
  </w:style>
  <w:style w:type="character" w:customStyle="1" w:styleId="PlandokumentuZnak">
    <w:name w:val="Plan dokumentu Znak"/>
    <w:link w:val="Plandokumentu"/>
    <w:uiPriority w:val="99"/>
    <w:semiHidden/>
    <w:rsid w:val="00A373AF"/>
    <w:rPr>
      <w:rFonts w:ascii="Tahoma" w:hAnsi="Tahoma" w:cs="Tahoma"/>
      <w:sz w:val="16"/>
      <w:szCs w:val="16"/>
    </w:rPr>
  </w:style>
  <w:style w:type="character" w:styleId="Hipercze">
    <w:name w:val="Hyperlink"/>
    <w:uiPriority w:val="99"/>
    <w:rsid w:val="00A373AF"/>
    <w:rPr>
      <w:color w:val="0000FF"/>
      <w:u w:val="single"/>
    </w:rPr>
  </w:style>
  <w:style w:type="paragraph" w:customStyle="1" w:styleId="Adresy">
    <w:name w:val="Adresy"/>
    <w:basedOn w:val="Normalny"/>
    <w:rsid w:val="00A373AF"/>
    <w:pPr>
      <w:spacing w:after="60"/>
    </w:pPr>
  </w:style>
  <w:style w:type="paragraph" w:customStyle="1" w:styleId="Podpistabela2">
    <w:name w:val="Podpis tabela2"/>
    <w:basedOn w:val="Podpispodrysunkiem"/>
    <w:rsid w:val="00A373AF"/>
    <w:pPr>
      <w:jc w:val="center"/>
    </w:pPr>
    <w:rPr>
      <w:sz w:val="24"/>
    </w:rPr>
  </w:style>
  <w:style w:type="paragraph" w:customStyle="1" w:styleId="Podpistabela1">
    <w:name w:val="Podpis tabela1"/>
    <w:basedOn w:val="Podpispodrysunkiem"/>
    <w:rsid w:val="00A373AF"/>
    <w:pPr>
      <w:jc w:val="right"/>
    </w:pPr>
    <w:rPr>
      <w:sz w:val="24"/>
    </w:rPr>
  </w:style>
  <w:style w:type="paragraph" w:customStyle="1" w:styleId="Autor">
    <w:name w:val="Autor"/>
    <w:basedOn w:val="Normalny"/>
    <w:next w:val="Nazwainstyt"/>
    <w:rsid w:val="00A373AF"/>
  </w:style>
  <w:style w:type="paragraph" w:customStyle="1" w:styleId="Informdata">
    <w:name w:val="Inform_data"/>
    <w:basedOn w:val="Normalny"/>
    <w:next w:val="Normalny"/>
    <w:rsid w:val="00A373AF"/>
    <w:pPr>
      <w:spacing w:before="113" w:line="312" w:lineRule="auto"/>
      <w:jc w:val="both"/>
    </w:pPr>
  </w:style>
  <w:style w:type="paragraph" w:customStyle="1" w:styleId="Informrecenz">
    <w:name w:val="Inform_recenz"/>
    <w:basedOn w:val="Normalny"/>
    <w:next w:val="Informdata"/>
    <w:rsid w:val="00A373AF"/>
    <w:pPr>
      <w:keepNext/>
      <w:tabs>
        <w:tab w:val="right" w:pos="9025"/>
      </w:tabs>
      <w:spacing w:before="623" w:after="284" w:line="312" w:lineRule="auto"/>
      <w:jc w:val="both"/>
    </w:pPr>
  </w:style>
  <w:style w:type="paragraph" w:customStyle="1" w:styleId="Streszangkrotkie">
    <w:name w:val="Stresz_ang_krotkie"/>
    <w:basedOn w:val="Normalny"/>
    <w:next w:val="Keywordsang"/>
    <w:rsid w:val="00A373AF"/>
    <w:pPr>
      <w:ind w:left="720" w:firstLine="357"/>
      <w:jc w:val="both"/>
    </w:pPr>
    <w:rPr>
      <w:lang w:val="en-US"/>
    </w:rPr>
  </w:style>
  <w:style w:type="paragraph" w:customStyle="1" w:styleId="Keywordsang">
    <w:name w:val="Keywords_ang"/>
    <w:basedOn w:val="Streszangkrotkie"/>
    <w:rsid w:val="00A373AF"/>
    <w:pPr>
      <w:spacing w:before="60"/>
    </w:pPr>
  </w:style>
  <w:style w:type="paragraph" w:customStyle="1" w:styleId="Streszplkrotkie">
    <w:name w:val="Stresz_pl_krotkie"/>
    <w:basedOn w:val="Normalny"/>
    <w:next w:val="Keywordspl"/>
    <w:rsid w:val="00A373AF"/>
    <w:pPr>
      <w:ind w:left="720" w:firstLine="357"/>
      <w:jc w:val="both"/>
    </w:pPr>
  </w:style>
  <w:style w:type="paragraph" w:customStyle="1" w:styleId="Keywordspl">
    <w:name w:val="Keywords_pl"/>
    <w:basedOn w:val="Streszplkrotkie"/>
    <w:rsid w:val="00A373AF"/>
    <w:pPr>
      <w:spacing w:before="60"/>
    </w:pPr>
  </w:style>
  <w:style w:type="paragraph" w:customStyle="1" w:styleId="Literattytul">
    <w:name w:val="Literat_tytul"/>
    <w:basedOn w:val="Normalny"/>
    <w:next w:val="Normalny"/>
    <w:rsid w:val="00A373AF"/>
    <w:pPr>
      <w:keepNext/>
      <w:spacing w:before="650" w:after="446"/>
    </w:pPr>
    <w:rPr>
      <w:b/>
    </w:rPr>
  </w:style>
  <w:style w:type="paragraph" w:customStyle="1" w:styleId="Literatwykaz">
    <w:name w:val="Literat_wykaz"/>
    <w:basedOn w:val="Normalny"/>
    <w:rsid w:val="00A373AF"/>
    <w:pPr>
      <w:keepLines/>
      <w:tabs>
        <w:tab w:val="left" w:pos="567"/>
      </w:tabs>
      <w:spacing w:line="312" w:lineRule="auto"/>
      <w:ind w:left="567" w:hanging="567"/>
      <w:jc w:val="both"/>
    </w:pPr>
    <w:rPr>
      <w:spacing w:val="-3"/>
    </w:rPr>
  </w:style>
  <w:style w:type="paragraph" w:customStyle="1" w:styleId="Nazwainstyt">
    <w:name w:val="Nazwa_instyt"/>
    <w:basedOn w:val="Normalny"/>
    <w:next w:val="Tytulart"/>
    <w:rsid w:val="00A373AF"/>
    <w:pPr>
      <w:spacing w:after="68"/>
    </w:pPr>
  </w:style>
  <w:style w:type="paragraph" w:customStyle="1" w:styleId="Program">
    <w:name w:val="Program"/>
    <w:basedOn w:val="Normalny"/>
    <w:rsid w:val="00A373AF"/>
    <w:pPr>
      <w:ind w:left="357"/>
    </w:pPr>
    <w:rPr>
      <w:rFonts w:ascii="Courier New" w:hAnsi="Courier New"/>
      <w:sz w:val="18"/>
    </w:rPr>
  </w:style>
  <w:style w:type="paragraph" w:customStyle="1" w:styleId="Tekstpods">
    <w:name w:val="Tekst_pods"/>
    <w:basedOn w:val="Normalny"/>
    <w:rsid w:val="00CB333C"/>
    <w:pPr>
      <w:spacing w:after="120" w:line="312" w:lineRule="auto"/>
      <w:ind w:firstLine="363"/>
      <w:jc w:val="both"/>
    </w:pPr>
  </w:style>
  <w:style w:type="paragraph" w:customStyle="1" w:styleId="Rownanie">
    <w:name w:val="Rownanie"/>
    <w:basedOn w:val="Tekstpods"/>
    <w:next w:val="Tekstpods"/>
    <w:rsid w:val="00A373AF"/>
    <w:pPr>
      <w:tabs>
        <w:tab w:val="right" w:pos="9027"/>
      </w:tabs>
      <w:spacing w:before="60" w:after="60" w:line="240" w:lineRule="auto"/>
      <w:ind w:left="720" w:firstLine="0"/>
    </w:pPr>
  </w:style>
  <w:style w:type="paragraph" w:customStyle="1" w:styleId="Tekstpodswciety1">
    <w:name w:val="Tekst_pods_wciety1"/>
    <w:basedOn w:val="Tekstpods"/>
    <w:rsid w:val="00A373AF"/>
    <w:pPr>
      <w:ind w:left="360" w:firstLine="0"/>
    </w:pPr>
  </w:style>
  <w:style w:type="paragraph" w:customStyle="1" w:styleId="Tekstpodswciety2">
    <w:name w:val="Tekst_pods_wciety2"/>
    <w:basedOn w:val="Tekstpods"/>
    <w:rsid w:val="00A373AF"/>
    <w:pPr>
      <w:ind w:left="720" w:firstLine="0"/>
    </w:pPr>
  </w:style>
  <w:style w:type="paragraph" w:customStyle="1" w:styleId="Tytulart">
    <w:name w:val="Tytul_art"/>
    <w:basedOn w:val="Normalny"/>
    <w:next w:val="Streszplkrotkie"/>
    <w:rsid w:val="00A373AF"/>
    <w:pPr>
      <w:keepLines/>
      <w:spacing w:before="1022" w:after="727"/>
    </w:pPr>
    <w:rPr>
      <w:b/>
      <w:caps/>
      <w:sz w:val="29"/>
    </w:rPr>
  </w:style>
  <w:style w:type="paragraph" w:customStyle="1" w:styleId="Tytulartang">
    <w:name w:val="Tytul_art_ang"/>
    <w:basedOn w:val="Normalny"/>
    <w:next w:val="Streszangkrotkie"/>
    <w:rsid w:val="00A373AF"/>
    <w:pPr>
      <w:spacing w:before="706" w:after="440"/>
    </w:pPr>
    <w:rPr>
      <w:caps/>
      <w:sz w:val="29"/>
      <w:lang w:val="en-US"/>
    </w:rPr>
  </w:style>
  <w:style w:type="paragraph" w:customStyle="1" w:styleId="Wylicz1">
    <w:name w:val="Wylicz_1)"/>
    <w:basedOn w:val="Tekstpods"/>
    <w:rsid w:val="00A373AF"/>
    <w:pPr>
      <w:keepNext/>
      <w:tabs>
        <w:tab w:val="left" w:pos="360"/>
      </w:tabs>
      <w:ind w:left="360" w:hanging="360"/>
    </w:pPr>
  </w:style>
  <w:style w:type="paragraph" w:customStyle="1" w:styleId="Wylicz11">
    <w:name w:val="Wylicz_11"/>
    <w:basedOn w:val="Tekstpods"/>
    <w:rsid w:val="00A373AF"/>
    <w:pPr>
      <w:keepNext/>
      <w:tabs>
        <w:tab w:val="left" w:pos="360"/>
      </w:tabs>
      <w:ind w:left="360" w:hanging="360"/>
    </w:pPr>
  </w:style>
  <w:style w:type="paragraph" w:customStyle="1" w:styleId="Wylicza">
    <w:name w:val="Wylicz_a)"/>
    <w:basedOn w:val="Tekstpods"/>
    <w:rsid w:val="00A373AF"/>
    <w:pPr>
      <w:tabs>
        <w:tab w:val="left" w:pos="360"/>
      </w:tabs>
      <w:ind w:left="357" w:hanging="357"/>
    </w:pPr>
  </w:style>
  <w:style w:type="paragraph" w:customStyle="1" w:styleId="WyliczAA">
    <w:name w:val="Wylicz_AA"/>
    <w:basedOn w:val="Tekstpods"/>
    <w:rsid w:val="00A373AF"/>
    <w:pPr>
      <w:tabs>
        <w:tab w:val="left" w:pos="360"/>
      </w:tabs>
      <w:ind w:left="357" w:hanging="357"/>
    </w:pPr>
  </w:style>
  <w:style w:type="paragraph" w:customStyle="1" w:styleId="Wypunkt-">
    <w:name w:val="Wypunkt_-"/>
    <w:basedOn w:val="Tekstpods"/>
    <w:rsid w:val="00A373AF"/>
    <w:pPr>
      <w:tabs>
        <w:tab w:val="left" w:pos="717"/>
      </w:tabs>
      <w:ind w:left="717" w:hanging="360"/>
    </w:pPr>
  </w:style>
  <w:style w:type="paragraph" w:customStyle="1" w:styleId="Wypunkto">
    <w:name w:val="Wypunkt_o"/>
    <w:basedOn w:val="Normalny"/>
    <w:rsid w:val="00A373AF"/>
    <w:pPr>
      <w:tabs>
        <w:tab w:val="left" w:pos="360"/>
      </w:tabs>
      <w:spacing w:line="312" w:lineRule="auto"/>
      <w:ind w:left="357" w:hanging="357"/>
      <w:jc w:val="both"/>
    </w:pPr>
    <w:rPr>
      <w:lang w:val="en-GB"/>
    </w:rPr>
  </w:style>
  <w:style w:type="paragraph" w:customStyle="1" w:styleId="Tekstpodsbezwciecia">
    <w:name w:val="Tekst_pods_bez_wciecia"/>
    <w:basedOn w:val="Tekstpods"/>
    <w:next w:val="Tekstpods"/>
    <w:rsid w:val="00A373AF"/>
    <w:pPr>
      <w:ind w:firstLine="0"/>
    </w:pPr>
  </w:style>
  <w:style w:type="paragraph" w:styleId="NormalnyWeb">
    <w:name w:val="Normal (Web)"/>
    <w:basedOn w:val="Normalny"/>
    <w:uiPriority w:val="99"/>
    <w:rsid w:val="00A373AF"/>
  </w:style>
  <w:style w:type="paragraph" w:customStyle="1" w:styleId="Definicja">
    <w:name w:val="Definicja"/>
    <w:basedOn w:val="Tekstpods"/>
    <w:rsid w:val="00A373AF"/>
    <w:pPr>
      <w:spacing w:before="120"/>
    </w:pPr>
    <w:rPr>
      <w:b/>
    </w:rPr>
  </w:style>
  <w:style w:type="paragraph" w:styleId="Nagwekspisutreci">
    <w:name w:val="TOC Heading"/>
    <w:basedOn w:val="Nagwek1"/>
    <w:next w:val="Normalny"/>
    <w:uiPriority w:val="39"/>
    <w:unhideWhenUsed/>
    <w:qFormat/>
    <w:rsid w:val="000005BB"/>
    <w:pPr>
      <w:numPr>
        <w:numId w:val="0"/>
      </w:num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Spistreci1">
    <w:name w:val="toc 1"/>
    <w:basedOn w:val="Bibliografia"/>
    <w:next w:val="Normalny"/>
    <w:autoRedefine/>
    <w:uiPriority w:val="39"/>
    <w:unhideWhenUsed/>
    <w:qFormat/>
    <w:rsid w:val="00C93F01"/>
    <w:rPr>
      <w:noProof/>
      <w:lang w:val="en-US"/>
    </w:rPr>
  </w:style>
  <w:style w:type="paragraph" w:styleId="Spistreci2">
    <w:name w:val="toc 2"/>
    <w:basedOn w:val="Normalny"/>
    <w:next w:val="Normalny"/>
    <w:autoRedefine/>
    <w:uiPriority w:val="39"/>
    <w:unhideWhenUsed/>
    <w:qFormat/>
    <w:rsid w:val="000005BB"/>
    <w:pPr>
      <w:ind w:left="240"/>
    </w:pPr>
  </w:style>
  <w:style w:type="paragraph" w:styleId="Spistreci3">
    <w:name w:val="toc 3"/>
    <w:basedOn w:val="Normalny"/>
    <w:next w:val="Normalny"/>
    <w:autoRedefine/>
    <w:uiPriority w:val="39"/>
    <w:unhideWhenUsed/>
    <w:qFormat/>
    <w:rsid w:val="000005BB"/>
    <w:pPr>
      <w:ind w:left="480"/>
    </w:pPr>
  </w:style>
  <w:style w:type="paragraph" w:styleId="Tekstdymka">
    <w:name w:val="Balloon Text"/>
    <w:basedOn w:val="Normalny"/>
    <w:link w:val="TekstdymkaZnak"/>
    <w:uiPriority w:val="99"/>
    <w:semiHidden/>
    <w:unhideWhenUsed/>
    <w:rsid w:val="000005BB"/>
    <w:rPr>
      <w:rFonts w:ascii="Tahoma" w:hAnsi="Tahoma" w:cs="Tahoma"/>
      <w:sz w:val="16"/>
      <w:szCs w:val="16"/>
    </w:rPr>
  </w:style>
  <w:style w:type="character" w:customStyle="1" w:styleId="TekstdymkaZnak">
    <w:name w:val="Tekst dymka Znak"/>
    <w:link w:val="Tekstdymka"/>
    <w:uiPriority w:val="99"/>
    <w:semiHidden/>
    <w:rsid w:val="000005BB"/>
    <w:rPr>
      <w:rFonts w:ascii="Tahoma" w:hAnsi="Tahoma" w:cs="Tahoma"/>
      <w:sz w:val="16"/>
      <w:szCs w:val="16"/>
    </w:rPr>
  </w:style>
  <w:style w:type="paragraph" w:styleId="Tekstpodstawowywcity">
    <w:name w:val="Body Text Indent"/>
    <w:basedOn w:val="Normalny"/>
    <w:link w:val="TekstpodstawowywcityZnak"/>
    <w:rsid w:val="003C473F"/>
    <w:pPr>
      <w:suppressAutoHyphens/>
      <w:overflowPunct/>
      <w:autoSpaceDE/>
      <w:autoSpaceDN/>
      <w:adjustRightInd/>
      <w:spacing w:line="360" w:lineRule="auto"/>
      <w:ind w:left="4536"/>
      <w:textAlignment w:val="auto"/>
    </w:pPr>
    <w:rPr>
      <w:szCs w:val="24"/>
      <w:lang w:eastAsia="zh-CN"/>
    </w:rPr>
  </w:style>
  <w:style w:type="character" w:customStyle="1" w:styleId="TekstpodstawowywcityZnak">
    <w:name w:val="Tekst podstawowy wcięty Znak"/>
    <w:link w:val="Tekstpodstawowywcity"/>
    <w:rsid w:val="003C473F"/>
    <w:rPr>
      <w:sz w:val="24"/>
      <w:szCs w:val="24"/>
      <w:lang w:eastAsia="zh-CN"/>
    </w:rPr>
  </w:style>
  <w:style w:type="paragraph" w:styleId="Bezodstpw">
    <w:name w:val="No Spacing"/>
    <w:link w:val="BezodstpwZnak"/>
    <w:uiPriority w:val="1"/>
    <w:qFormat/>
    <w:rsid w:val="00E2051A"/>
    <w:rPr>
      <w:rFonts w:ascii="Calibri" w:hAnsi="Calibri"/>
      <w:sz w:val="22"/>
      <w:szCs w:val="22"/>
    </w:rPr>
  </w:style>
  <w:style w:type="character" w:customStyle="1" w:styleId="BezodstpwZnak">
    <w:name w:val="Bez odstępów Znak"/>
    <w:link w:val="Bezodstpw"/>
    <w:uiPriority w:val="1"/>
    <w:rsid w:val="00E2051A"/>
    <w:rPr>
      <w:rFonts w:ascii="Calibri" w:hAnsi="Calibri"/>
      <w:sz w:val="22"/>
      <w:szCs w:val="22"/>
    </w:rPr>
  </w:style>
  <w:style w:type="character" w:styleId="Tekstzastpczy">
    <w:name w:val="Placeholder Text"/>
    <w:basedOn w:val="Domylnaczcionkaakapitu"/>
    <w:uiPriority w:val="99"/>
    <w:semiHidden/>
    <w:rsid w:val="004628E3"/>
    <w:rPr>
      <w:color w:val="808080"/>
    </w:rPr>
  </w:style>
  <w:style w:type="paragraph" w:styleId="Bibliografia">
    <w:name w:val="Bibliography"/>
    <w:basedOn w:val="Normalny"/>
    <w:next w:val="Normalny"/>
    <w:uiPriority w:val="37"/>
    <w:unhideWhenUsed/>
    <w:rsid w:val="00D85959"/>
  </w:style>
  <w:style w:type="paragraph" w:styleId="Akapitzlist">
    <w:name w:val="List Paragraph"/>
    <w:basedOn w:val="Normalny"/>
    <w:uiPriority w:val="34"/>
    <w:qFormat/>
    <w:rsid w:val="002E7BE5"/>
    <w:pPr>
      <w:ind w:left="720"/>
      <w:contextualSpacing/>
    </w:pPr>
  </w:style>
  <w:style w:type="table" w:styleId="Tabela-Siatka">
    <w:name w:val="Table Grid"/>
    <w:basedOn w:val="Standardowy"/>
    <w:uiPriority w:val="59"/>
    <w:rsid w:val="00A70E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UyteHipercze">
    <w:name w:val="FollowedHyperlink"/>
    <w:basedOn w:val="Domylnaczcionkaakapitu"/>
    <w:uiPriority w:val="99"/>
    <w:semiHidden/>
    <w:unhideWhenUsed/>
    <w:rsid w:val="0026428B"/>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485904250">
      <w:bodyDiv w:val="1"/>
      <w:marLeft w:val="0"/>
      <w:marRight w:val="0"/>
      <w:marTop w:val="0"/>
      <w:marBottom w:val="0"/>
      <w:divBdr>
        <w:top w:val="none" w:sz="0" w:space="0" w:color="auto"/>
        <w:left w:val="none" w:sz="0" w:space="0" w:color="auto"/>
        <w:bottom w:val="none" w:sz="0" w:space="0" w:color="auto"/>
        <w:right w:val="none" w:sz="0" w:space="0" w:color="auto"/>
      </w:divBdr>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611136675">
      <w:bodyDiv w:val="1"/>
      <w:marLeft w:val="0"/>
      <w:marRight w:val="0"/>
      <w:marTop w:val="0"/>
      <w:marBottom w:val="0"/>
      <w:divBdr>
        <w:top w:val="none" w:sz="0" w:space="0" w:color="auto"/>
        <w:left w:val="none" w:sz="0" w:space="0" w:color="auto"/>
        <w:bottom w:val="none" w:sz="0" w:space="0" w:color="auto"/>
        <w:right w:val="none" w:sz="0" w:space="0" w:color="auto"/>
      </w:divBdr>
      <w:divsChild>
        <w:div w:id="1683824750">
          <w:marLeft w:val="0"/>
          <w:marRight w:val="0"/>
          <w:marTop w:val="0"/>
          <w:marBottom w:val="0"/>
          <w:divBdr>
            <w:top w:val="none" w:sz="0" w:space="0" w:color="auto"/>
            <w:left w:val="none" w:sz="0" w:space="0" w:color="auto"/>
            <w:bottom w:val="none" w:sz="0" w:space="0" w:color="auto"/>
            <w:right w:val="none" w:sz="0" w:space="0" w:color="auto"/>
          </w:divBdr>
        </w:div>
        <w:div w:id="792672458">
          <w:marLeft w:val="0"/>
          <w:marRight w:val="0"/>
          <w:marTop w:val="0"/>
          <w:marBottom w:val="0"/>
          <w:divBdr>
            <w:top w:val="none" w:sz="0" w:space="0" w:color="auto"/>
            <w:left w:val="none" w:sz="0" w:space="0" w:color="auto"/>
            <w:bottom w:val="none" w:sz="0" w:space="0" w:color="auto"/>
            <w:right w:val="none" w:sz="0" w:space="0" w:color="auto"/>
          </w:divBdr>
        </w:div>
      </w:divsChild>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40501126">
      <w:bodyDiv w:val="1"/>
      <w:marLeft w:val="0"/>
      <w:marRight w:val="0"/>
      <w:marTop w:val="0"/>
      <w:marBottom w:val="0"/>
      <w:divBdr>
        <w:top w:val="none" w:sz="0" w:space="0" w:color="auto"/>
        <w:left w:val="none" w:sz="0" w:space="0" w:color="auto"/>
        <w:bottom w:val="none" w:sz="0" w:space="0" w:color="auto"/>
        <w:right w:val="none" w:sz="0" w:space="0" w:color="auto"/>
      </w:divBdr>
      <w:divsChild>
        <w:div w:id="811141568">
          <w:marLeft w:val="0"/>
          <w:marRight w:val="0"/>
          <w:marTop w:val="0"/>
          <w:marBottom w:val="0"/>
          <w:divBdr>
            <w:top w:val="none" w:sz="0" w:space="0" w:color="auto"/>
            <w:left w:val="none" w:sz="0" w:space="0" w:color="auto"/>
            <w:bottom w:val="none" w:sz="0" w:space="0" w:color="auto"/>
            <w:right w:val="none" w:sz="0" w:space="0" w:color="auto"/>
          </w:divBdr>
        </w:div>
      </w:divsChild>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048604839">
      <w:bodyDiv w:val="1"/>
      <w:marLeft w:val="0"/>
      <w:marRight w:val="0"/>
      <w:marTop w:val="0"/>
      <w:marBottom w:val="0"/>
      <w:divBdr>
        <w:top w:val="none" w:sz="0" w:space="0" w:color="auto"/>
        <w:left w:val="none" w:sz="0" w:space="0" w:color="auto"/>
        <w:bottom w:val="none" w:sz="0" w:space="0" w:color="auto"/>
        <w:right w:val="none" w:sz="0" w:space="0" w:color="auto"/>
      </w:divBdr>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39394726">
      <w:bodyDiv w:val="1"/>
      <w:marLeft w:val="0"/>
      <w:marRight w:val="0"/>
      <w:marTop w:val="0"/>
      <w:marBottom w:val="0"/>
      <w:divBdr>
        <w:top w:val="none" w:sz="0" w:space="0" w:color="auto"/>
        <w:left w:val="none" w:sz="0" w:space="0" w:color="auto"/>
        <w:bottom w:val="none" w:sz="0" w:space="0" w:color="auto"/>
        <w:right w:val="none" w:sz="0" w:space="0" w:color="auto"/>
      </w:divBdr>
      <w:divsChild>
        <w:div w:id="1832871655">
          <w:marLeft w:val="480"/>
          <w:marRight w:val="0"/>
          <w:marTop w:val="0"/>
          <w:marBottom w:val="0"/>
          <w:divBdr>
            <w:top w:val="none" w:sz="0" w:space="0" w:color="auto"/>
            <w:left w:val="none" w:sz="0" w:space="0" w:color="auto"/>
            <w:bottom w:val="none" w:sz="0" w:space="0" w:color="auto"/>
            <w:right w:val="none" w:sz="0" w:space="0" w:color="auto"/>
          </w:divBdr>
          <w:divsChild>
            <w:div w:id="18527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603300187">
      <w:bodyDiv w:val="1"/>
      <w:marLeft w:val="0"/>
      <w:marRight w:val="0"/>
      <w:marTop w:val="0"/>
      <w:marBottom w:val="0"/>
      <w:divBdr>
        <w:top w:val="none" w:sz="0" w:space="0" w:color="auto"/>
        <w:left w:val="none" w:sz="0" w:space="0" w:color="auto"/>
        <w:bottom w:val="none" w:sz="0" w:space="0" w:color="auto"/>
        <w:right w:val="none" w:sz="0" w:space="0" w:color="auto"/>
      </w:divBdr>
      <w:divsChild>
        <w:div w:id="914096160">
          <w:marLeft w:val="0"/>
          <w:marRight w:val="0"/>
          <w:marTop w:val="0"/>
          <w:marBottom w:val="0"/>
          <w:divBdr>
            <w:top w:val="none" w:sz="0" w:space="0" w:color="auto"/>
            <w:left w:val="none" w:sz="0" w:space="0" w:color="auto"/>
            <w:bottom w:val="none" w:sz="0" w:space="0" w:color="auto"/>
            <w:right w:val="none" w:sz="0" w:space="0" w:color="auto"/>
          </w:divBdr>
        </w:div>
      </w:divsChild>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707824954">
      <w:bodyDiv w:val="1"/>
      <w:marLeft w:val="0"/>
      <w:marRight w:val="0"/>
      <w:marTop w:val="0"/>
      <w:marBottom w:val="0"/>
      <w:divBdr>
        <w:top w:val="none" w:sz="0" w:space="0" w:color="auto"/>
        <w:left w:val="none" w:sz="0" w:space="0" w:color="auto"/>
        <w:bottom w:val="none" w:sz="0" w:space="0" w:color="auto"/>
        <w:right w:val="none" w:sz="0" w:space="0" w:color="auto"/>
      </w:divBdr>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77948244">
      <w:bodyDiv w:val="1"/>
      <w:marLeft w:val="0"/>
      <w:marRight w:val="0"/>
      <w:marTop w:val="0"/>
      <w:marBottom w:val="0"/>
      <w:divBdr>
        <w:top w:val="none" w:sz="0" w:space="0" w:color="auto"/>
        <w:left w:val="none" w:sz="0" w:space="0" w:color="auto"/>
        <w:bottom w:val="none" w:sz="0" w:space="0" w:color="auto"/>
        <w:right w:val="none" w:sz="0" w:space="0" w:color="auto"/>
      </w:divBdr>
      <w:divsChild>
        <w:div w:id="1249772747">
          <w:marLeft w:val="0"/>
          <w:marRight w:val="0"/>
          <w:marTop w:val="0"/>
          <w:marBottom w:val="0"/>
          <w:divBdr>
            <w:top w:val="none" w:sz="0" w:space="0" w:color="auto"/>
            <w:left w:val="none" w:sz="0" w:space="0" w:color="auto"/>
            <w:bottom w:val="none" w:sz="0" w:space="0" w:color="auto"/>
            <w:right w:val="none" w:sz="0" w:space="0" w:color="auto"/>
          </w:divBdr>
        </w:div>
      </w:divsChild>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835948418">
      <w:bodyDiv w:val="1"/>
      <w:marLeft w:val="0"/>
      <w:marRight w:val="0"/>
      <w:marTop w:val="0"/>
      <w:marBottom w:val="0"/>
      <w:divBdr>
        <w:top w:val="none" w:sz="0" w:space="0" w:color="auto"/>
        <w:left w:val="none" w:sz="0" w:space="0" w:color="auto"/>
        <w:bottom w:val="none" w:sz="0" w:space="0" w:color="auto"/>
        <w:right w:val="none" w:sz="0" w:space="0" w:color="auto"/>
      </w:divBdr>
      <w:divsChild>
        <w:div w:id="1199900156">
          <w:marLeft w:val="0"/>
          <w:marRight w:val="0"/>
          <w:marTop w:val="0"/>
          <w:marBottom w:val="0"/>
          <w:divBdr>
            <w:top w:val="none" w:sz="0" w:space="0" w:color="auto"/>
            <w:left w:val="none" w:sz="0" w:space="0" w:color="auto"/>
            <w:bottom w:val="none" w:sz="0" w:space="0" w:color="auto"/>
            <w:right w:val="none" w:sz="0" w:space="0" w:color="auto"/>
          </w:divBdr>
        </w:div>
        <w:div w:id="773670119">
          <w:marLeft w:val="0"/>
          <w:marRight w:val="0"/>
          <w:marTop w:val="0"/>
          <w:marBottom w:val="0"/>
          <w:divBdr>
            <w:top w:val="none" w:sz="0" w:space="0" w:color="auto"/>
            <w:left w:val="none" w:sz="0" w:space="0" w:color="auto"/>
            <w:bottom w:val="none" w:sz="0" w:space="0" w:color="auto"/>
            <w:right w:val="none" w:sz="0" w:space="0" w:color="auto"/>
          </w:divBdr>
        </w:div>
      </w:divsChild>
    </w:div>
    <w:div w:id="1870603710">
      <w:bodyDiv w:val="1"/>
      <w:marLeft w:val="0"/>
      <w:marRight w:val="0"/>
      <w:marTop w:val="0"/>
      <w:marBottom w:val="0"/>
      <w:divBdr>
        <w:top w:val="none" w:sz="0" w:space="0" w:color="auto"/>
        <w:left w:val="none" w:sz="0" w:space="0" w:color="auto"/>
        <w:bottom w:val="none" w:sz="0" w:space="0" w:color="auto"/>
        <w:right w:val="none" w:sz="0" w:space="0" w:color="auto"/>
      </w:divBdr>
    </w:div>
    <w:div w:id="1947037952">
      <w:bodyDiv w:val="1"/>
      <w:marLeft w:val="0"/>
      <w:marRight w:val="0"/>
      <w:marTop w:val="0"/>
      <w:marBottom w:val="0"/>
      <w:divBdr>
        <w:top w:val="none" w:sz="0" w:space="0" w:color="auto"/>
        <w:left w:val="none" w:sz="0" w:space="0" w:color="auto"/>
        <w:bottom w:val="none" w:sz="0" w:space="0" w:color="auto"/>
        <w:right w:val="none" w:sz="0" w:space="0" w:color="auto"/>
      </w:divBdr>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5.xm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header" Target="header19.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eader" Target="header14.xm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header" Target="header13.xml"/><Relationship Id="rId38" Type="http://schemas.openxmlformats.org/officeDocument/2006/relationships/header" Target="header18.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header" Target="header12.xml"/><Relationship Id="rId37" Type="http://schemas.openxmlformats.org/officeDocument/2006/relationships/header" Target="header17.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eader" Target="header9.xml"/><Relationship Id="rId28" Type="http://schemas.openxmlformats.org/officeDocument/2006/relationships/image" Target="media/image12.png"/><Relationship Id="rId36" Type="http://schemas.openxmlformats.org/officeDocument/2006/relationships/header" Target="header16.xml"/><Relationship Id="rId10" Type="http://schemas.openxmlformats.org/officeDocument/2006/relationships/header" Target="header2.xml"/><Relationship Id="rId19" Type="http://schemas.openxmlformats.org/officeDocument/2006/relationships/header" Target="header7.xml"/><Relationship Id="rId31"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header" Target="header8.xml"/><Relationship Id="rId27" Type="http://schemas.openxmlformats.org/officeDocument/2006/relationships/image" Target="media/image11.png"/><Relationship Id="rId30" Type="http://schemas.openxmlformats.org/officeDocument/2006/relationships/header" Target="header10.xml"/><Relationship Id="rId35" Type="http://schemas.openxmlformats.org/officeDocument/2006/relationships/header" Target="header15.xm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7A460E8E1734C44B6F55FA345F28914"/>
        <w:category>
          <w:name w:val="Ogólne"/>
          <w:gallery w:val="placeholder"/>
        </w:category>
        <w:types>
          <w:type w:val="bbPlcHdr"/>
        </w:types>
        <w:behaviors>
          <w:behavior w:val="content"/>
        </w:behaviors>
        <w:guid w:val="{296522F7-5D00-4698-B6E9-FB5F76096F20}"/>
      </w:docPartPr>
      <w:docPartBody>
        <w:p w:rsidR="009A67B1" w:rsidRDefault="00AC714C">
          <w:r w:rsidRPr="004C4078">
            <w:rPr>
              <w:rStyle w:val="Tekstzastpczy"/>
            </w:rPr>
            <w:t>[Tytuł]</w:t>
          </w:r>
        </w:p>
      </w:docPartBody>
    </w:docPart>
    <w:docPart>
      <w:docPartPr>
        <w:name w:val="92EF85632B714C21A3E2288723D2D442"/>
        <w:category>
          <w:name w:val="Ogólne"/>
          <w:gallery w:val="placeholder"/>
        </w:category>
        <w:types>
          <w:type w:val="bbPlcHdr"/>
        </w:types>
        <w:behaviors>
          <w:behavior w:val="content"/>
        </w:behaviors>
        <w:guid w:val="{F48C1DA1-96D6-4931-AB23-4F45C7B93C9F}"/>
      </w:docPartPr>
      <w:docPartBody>
        <w:p w:rsidR="00794642" w:rsidRDefault="002D7BDF" w:rsidP="002D7BDF">
          <w:pPr>
            <w:pStyle w:val="92EF85632B714C21A3E2288723D2D442"/>
          </w:pPr>
          <w:r w:rsidRPr="004C4078">
            <w:rPr>
              <w:rStyle w:val="Tekstzastpczy"/>
            </w:rPr>
            <w:t>[Autor]</w:t>
          </w:r>
        </w:p>
      </w:docPartBody>
    </w:docPart>
    <w:docPart>
      <w:docPartPr>
        <w:name w:val="5D91E27C6B42450F8F800A769393D0D2"/>
        <w:category>
          <w:name w:val="Ogólne"/>
          <w:gallery w:val="placeholder"/>
        </w:category>
        <w:types>
          <w:type w:val="bbPlcHdr"/>
        </w:types>
        <w:behaviors>
          <w:behavior w:val="content"/>
        </w:behaviors>
        <w:guid w:val="{0A597CF7-DB43-4535-B0CF-D9D0C7ABEB9F}"/>
      </w:docPartPr>
      <w:docPartBody>
        <w:p w:rsidR="004E3A0B" w:rsidRDefault="00D57285" w:rsidP="00D57285">
          <w:pPr>
            <w:pStyle w:val="5D91E27C6B42450F8F800A769393D0D2"/>
          </w:pPr>
          <w:r w:rsidRPr="004C4078">
            <w:rPr>
              <w:rStyle w:val="Tekstzastpczy"/>
            </w:rPr>
            <w:t>[Autor]</w:t>
          </w:r>
        </w:p>
      </w:docPartBody>
    </w:docPart>
    <w:docPart>
      <w:docPartPr>
        <w:name w:val="0387D3B060D14417A81481A92D72EAE1"/>
        <w:category>
          <w:name w:val="Ogólne"/>
          <w:gallery w:val="placeholder"/>
        </w:category>
        <w:types>
          <w:type w:val="bbPlcHdr"/>
        </w:types>
        <w:behaviors>
          <w:behavior w:val="content"/>
        </w:behaviors>
        <w:guid w:val="{1DB682BB-B738-43F3-8D0D-0CDC2C4C6065}"/>
      </w:docPartPr>
      <w:docPartBody>
        <w:p w:rsidR="00C010F1" w:rsidRDefault="00053F59" w:rsidP="00053F59">
          <w:pPr>
            <w:pStyle w:val="0387D3B060D14417A81481A92D72EAE1"/>
          </w:pPr>
          <w:r w:rsidRPr="004C4078">
            <w:rPr>
              <w:rStyle w:val="Tekstzastpczy"/>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3A48C4"/>
    <w:rsid w:val="00036A14"/>
    <w:rsid w:val="00053F59"/>
    <w:rsid w:val="001860E9"/>
    <w:rsid w:val="00193361"/>
    <w:rsid w:val="001F1878"/>
    <w:rsid w:val="002B0504"/>
    <w:rsid w:val="002D0C50"/>
    <w:rsid w:val="002D7BDF"/>
    <w:rsid w:val="003A48C4"/>
    <w:rsid w:val="004137ED"/>
    <w:rsid w:val="00462442"/>
    <w:rsid w:val="004E3A0B"/>
    <w:rsid w:val="00570B4E"/>
    <w:rsid w:val="00627A3F"/>
    <w:rsid w:val="00632E95"/>
    <w:rsid w:val="007466D9"/>
    <w:rsid w:val="00794642"/>
    <w:rsid w:val="008D3D45"/>
    <w:rsid w:val="009A5CAF"/>
    <w:rsid w:val="009A67B1"/>
    <w:rsid w:val="009B2BF6"/>
    <w:rsid w:val="00A0652B"/>
    <w:rsid w:val="00A4569F"/>
    <w:rsid w:val="00AC2EB7"/>
    <w:rsid w:val="00AC714C"/>
    <w:rsid w:val="00B00EDB"/>
    <w:rsid w:val="00B81011"/>
    <w:rsid w:val="00BE2049"/>
    <w:rsid w:val="00BE6131"/>
    <w:rsid w:val="00C010F1"/>
    <w:rsid w:val="00C1454A"/>
    <w:rsid w:val="00C94562"/>
    <w:rsid w:val="00CD5993"/>
    <w:rsid w:val="00D0419D"/>
    <w:rsid w:val="00D24176"/>
    <w:rsid w:val="00D57285"/>
    <w:rsid w:val="00E103A7"/>
    <w:rsid w:val="00FE44C0"/>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193361"/>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053F59"/>
    <w:rPr>
      <w:color w:val="808080"/>
    </w:rPr>
  </w:style>
  <w:style w:type="paragraph" w:customStyle="1" w:styleId="16D1F26333D94898B27D8C4352630962">
    <w:name w:val="16D1F26333D94898B27D8C4352630962"/>
    <w:rsid w:val="003A48C4"/>
  </w:style>
  <w:style w:type="paragraph" w:customStyle="1" w:styleId="E4D68FC227A941A9A71AA8E6A3F322D2">
    <w:name w:val="E4D68FC227A941A9A71AA8E6A3F322D2"/>
    <w:rsid w:val="003A48C4"/>
  </w:style>
  <w:style w:type="paragraph" w:customStyle="1" w:styleId="239A4E549FE14E509A6AFD3B8CA9F8D0">
    <w:name w:val="239A4E549FE14E509A6AFD3B8CA9F8D0"/>
    <w:rsid w:val="00AC714C"/>
  </w:style>
  <w:style w:type="paragraph" w:customStyle="1" w:styleId="9D205FA62EF140979BF5910ECC332AD4">
    <w:name w:val="9D205FA62EF140979BF5910ECC332AD4"/>
    <w:rsid w:val="00AC714C"/>
  </w:style>
  <w:style w:type="paragraph" w:customStyle="1" w:styleId="702AC983D0B040E78EF44082D28C7BD1">
    <w:name w:val="702AC983D0B040E78EF44082D28C7BD1"/>
    <w:rsid w:val="00AC714C"/>
  </w:style>
  <w:style w:type="paragraph" w:customStyle="1" w:styleId="5A239A2C9AB54CC3A573C44D2F013A72">
    <w:name w:val="5A239A2C9AB54CC3A573C44D2F013A72"/>
    <w:rsid w:val="00AC714C"/>
  </w:style>
  <w:style w:type="paragraph" w:customStyle="1" w:styleId="5BA8D2EC6D534D7BBF0A82E1B56FE5AF">
    <w:name w:val="5BA8D2EC6D534D7BBF0A82E1B56FE5AF"/>
    <w:rsid w:val="00AC714C"/>
  </w:style>
  <w:style w:type="paragraph" w:customStyle="1" w:styleId="FB131ECDE18C44A5B6396B8052B04D40">
    <w:name w:val="FB131ECDE18C44A5B6396B8052B04D40"/>
    <w:rsid w:val="00AC714C"/>
  </w:style>
  <w:style w:type="paragraph" w:customStyle="1" w:styleId="3BED6AE1C367434DB3C430C06546C8B4">
    <w:name w:val="3BED6AE1C367434DB3C430C06546C8B4"/>
    <w:rsid w:val="00AC714C"/>
  </w:style>
  <w:style w:type="paragraph" w:customStyle="1" w:styleId="BD368B7DA0BD4F58B8495F6CB4B0F844">
    <w:name w:val="BD368B7DA0BD4F58B8495F6CB4B0F844"/>
    <w:rsid w:val="00AC714C"/>
  </w:style>
  <w:style w:type="paragraph" w:customStyle="1" w:styleId="86E166DA3C3E43D399B7F1C80B54DC3B">
    <w:name w:val="86E166DA3C3E43D399B7F1C80B54DC3B"/>
    <w:rsid w:val="00AC714C"/>
  </w:style>
  <w:style w:type="paragraph" w:customStyle="1" w:styleId="0639EBFC077A47D88BD8511CC92A58F6">
    <w:name w:val="0639EBFC077A47D88BD8511CC92A58F6"/>
    <w:rsid w:val="00AC714C"/>
  </w:style>
  <w:style w:type="paragraph" w:customStyle="1" w:styleId="911B857EAA614138A343B432DBC2CF12">
    <w:name w:val="911B857EAA614138A343B432DBC2CF12"/>
    <w:rsid w:val="00AC714C"/>
  </w:style>
  <w:style w:type="paragraph" w:customStyle="1" w:styleId="96D1B75193DB4485BDE411BEE68B9A35">
    <w:name w:val="96D1B75193DB4485BDE411BEE68B9A35"/>
    <w:rsid w:val="00AC714C"/>
  </w:style>
  <w:style w:type="paragraph" w:customStyle="1" w:styleId="1F8F29D17AA7438D94C7E5E09DF9D504">
    <w:name w:val="1F8F29D17AA7438D94C7E5E09DF9D504"/>
    <w:rsid w:val="00AC714C"/>
  </w:style>
  <w:style w:type="paragraph" w:customStyle="1" w:styleId="FF1FF55FA70041FAB621DA7DBC305393">
    <w:name w:val="FF1FF55FA70041FAB621DA7DBC305393"/>
    <w:rsid w:val="00AC714C"/>
  </w:style>
  <w:style w:type="paragraph" w:customStyle="1" w:styleId="63993A95A907440BB643E56728946B7E">
    <w:name w:val="63993A95A907440BB643E56728946B7E"/>
    <w:rsid w:val="00AC714C"/>
  </w:style>
  <w:style w:type="paragraph" w:customStyle="1" w:styleId="5B26A17CBC804251A3A4EB23CBBE6CD4">
    <w:name w:val="5B26A17CBC804251A3A4EB23CBBE6CD4"/>
    <w:rsid w:val="00BE2049"/>
  </w:style>
  <w:style w:type="paragraph" w:customStyle="1" w:styleId="951313D8135D4ADAA696F6C1F410197A">
    <w:name w:val="951313D8135D4ADAA696F6C1F410197A"/>
    <w:rsid w:val="00FE44C0"/>
    <w:rPr>
      <w:lang w:val="en-US" w:eastAsia="en-US"/>
    </w:rPr>
  </w:style>
  <w:style w:type="paragraph" w:customStyle="1" w:styleId="92EF85632B714C21A3E2288723D2D442">
    <w:name w:val="92EF85632B714C21A3E2288723D2D442"/>
    <w:rsid w:val="002D7BDF"/>
    <w:pPr>
      <w:spacing w:after="200" w:line="276" w:lineRule="auto"/>
    </w:pPr>
  </w:style>
  <w:style w:type="paragraph" w:customStyle="1" w:styleId="57BF28814E9343C2ADC68671D11F08D6">
    <w:name w:val="57BF28814E9343C2ADC68671D11F08D6"/>
    <w:rsid w:val="002D7BDF"/>
    <w:pPr>
      <w:spacing w:after="200" w:line="276" w:lineRule="auto"/>
    </w:pPr>
  </w:style>
  <w:style w:type="paragraph" w:customStyle="1" w:styleId="C2772F508E2D4334B9BFF0005EF36CF2">
    <w:name w:val="C2772F508E2D4334B9BFF0005EF36CF2"/>
    <w:rsid w:val="009A5CAF"/>
    <w:pPr>
      <w:spacing w:after="200" w:line="276" w:lineRule="auto"/>
    </w:pPr>
  </w:style>
  <w:style w:type="paragraph" w:customStyle="1" w:styleId="5D91E27C6B42450F8F800A769393D0D2">
    <w:name w:val="5D91E27C6B42450F8F800A769393D0D2"/>
    <w:rsid w:val="00D57285"/>
    <w:pPr>
      <w:spacing w:after="200" w:line="276" w:lineRule="auto"/>
    </w:pPr>
  </w:style>
  <w:style w:type="paragraph" w:customStyle="1" w:styleId="0387D3B060D14417A81481A92D72EAE1">
    <w:name w:val="0387D3B060D14417A81481A92D72EAE1"/>
    <w:rsid w:val="00053F59"/>
    <w:pPr>
      <w:spacing w:after="200" w:line="276" w:lineRule="auto"/>
    </w:pPr>
  </w:style>
  <w:style w:type="paragraph" w:customStyle="1" w:styleId="F0CF315563524EEC90BAEDA930A40807">
    <w:name w:val="F0CF315563524EEC90BAEDA930A40807"/>
    <w:rsid w:val="00053F59"/>
    <w:pPr>
      <w:spacing w:after="200" w:line="276" w:lineRule="auto"/>
    </w:pPr>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Version="2006">
  <b:Source>
    <b:Tag>Fri12</b:Tag>
    <b:SourceType>BookSection</b:SourceType>
    <b:Guid>{84A252C1-E916-4F1F-B461-E28A503AF392}</b:Guid>
    <b:LCID>0</b:LCID>
    <b:Author>
      <b:Author>
        <b:NameList>
          <b:Person>
            <b:Last>Friesen</b:Last>
            <b:First>Jeff</b:First>
          </b:Person>
        </b:NameList>
      </b:Author>
      <b:BookAuthor>
        <b:NameList>
          <b:Person>
            <b:Last>Friesen</b:Last>
            <b:First>Jeff</b:First>
          </b:Person>
        </b:NameList>
      </b:BookAuthor>
    </b:Author>
    <b:Title>Java. Przygotowanie do programowania na platformę Android</b:Title>
    <b:Year>2012</b:Year>
    <b:BookTitle>Java. Przygotowanie do programowania na platformę Android</b:BookTitle>
    <b:Pages>21-22</b:Pages>
    <b:City>Gliwice</b:City>
    <b:Publisher>Helion</b:Publisher>
    <b:RefOrder>1</b:RefOrder>
  </b:Source>
  <b:Source>
    <b:Tag>Dei16</b:Tag>
    <b:SourceType>BookSection</b:SourceType>
    <b:Guid>{3944F451-1F02-460F-AAFC-E11D80325A78}</b:Guid>
    <b:LCID>0</b:LCID>
    <b:Author>
      <b:Author>
        <b:NameList>
          <b:Person>
            <b:Last>Deitel</b:Last>
            <b:First>Paul</b:First>
          </b:Person>
          <b:Person>
            <b:Last>Deitel</b:Last>
            <b:First>Harvey</b:First>
          </b:Person>
          <b:Person>
            <b:Last>Wald</b:Last>
            <b:First>Alexander</b:First>
          </b:Person>
        </b:NameList>
      </b:Author>
      <b:BookAuthor>
        <b:NameList>
          <b:Person>
            <b:Last>Deitel</b:Last>
            <b:First>Paul</b:First>
          </b:Person>
          <b:Person>
            <b:Last>Deitel</b:Last>
            <b:First>Harvey</b:First>
          </b:Person>
          <b:Person>
            <b:Last>Wald</b:Last>
            <b:First>Alexander</b:First>
          </b:Person>
        </b:NameList>
      </b:BookAuthor>
    </b:Author>
    <b:Title>Android 6. Techniki tworzenia aplikacji.</b:Title>
    <b:BookTitle>Android 6. Techniki tworzenia aplikacji.</b:BookTitle>
    <b:Year>2016</b:Year>
    <b:Pages>36-37</b:Pages>
    <b:City>Gliwice</b:City>
    <b:Publisher>Helion</b:Publisher>
    <b:RefOrder>2</b:RefOrder>
  </b:Source>
  <b:Source>
    <b:Tag>Cie17</b:Tag>
    <b:SourceType>Book</b:SourceType>
    <b:Guid>{B75E1F1E-5479-4425-9370-51896A7E5122}</b:Guid>
    <b:LCID>0</b:LCID>
    <b:Author>
      <b:Author>
        <b:NameList>
          <b:Person>
            <b:Last>Ciesla</b:Last>
            <b:First>Robert</b:First>
          </b:Person>
        </b:NameList>
      </b:Author>
      <b:BookAuthor>
        <b:NameList>
          <b:Person>
            <b:Last>Ciesla</b:Last>
            <b:First>Robert</b:First>
          </b:Person>
        </b:NameList>
      </b:BookAuthor>
    </b:Author>
    <b:Title>Mostly Codeless Game Development: New School Game Engines.</b:Title>
    <b:Year>2017</b:Year>
    <b:City>Helsinki</b:City>
    <b:Publisher>Apress</b:Publisher>
    <b:RefOrder>3</b:RefOrder>
  </b:Source>
  <b:Source xmlns:b="http://schemas.openxmlformats.org/officeDocument/2006/bibliography">
    <b:Tag>Newzoo2018</b:Tag>
    <b:SourceType>DocumentFromInternetSite</b:SourceType>
    <b:Guid>{BDD2F836-37C9-4345-8FBC-D81034B66E6C}</b:Guid>
    <b:LCID>0</b:LCID>
    <b:Author>
      <b:Author>
        <b:Corporate>Newzoo</b:Corporate>
      </b:Author>
    </b:Author>
    <b:Year>2018</b:Year>
    <b:Month>Kwiecień</b:Month>
    <b:Day>30</b:Day>
    <b:YearAccessed>2018</b:YearAccessed>
    <b:MonthAccessed>Grudzień</b:MonthAccessed>
    <b:DayAccessed>11</b:DayAccessed>
    <b:URL>https://newzoo.com/insights/articles/global-games-market-reaches-137-9-billion-in-2018-mobile-games-take-half/</b:URL>
    <b:RefOrder>1</b:RefOrder>
  </b:Source>
</b:Sources>
</file>

<file path=customXml/itemProps1.xml><?xml version="1.0" encoding="utf-8"?>
<ds:datastoreItem xmlns:ds="http://schemas.openxmlformats.org/officeDocument/2006/customXml" ds:itemID="{6F487370-3FA1-4624-BD04-8C251A352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Artzn82.dot</Template>
  <TotalTime>509</TotalTime>
  <Pages>54</Pages>
  <Words>6022</Words>
  <Characters>36132</Characters>
  <Application>Microsoft Office Word</Application>
  <DocSecurity>0</DocSecurity>
  <Lines>301</Lines>
  <Paragraphs>84</Paragraphs>
  <ScaleCrop>false</ScaleCrop>
  <HeadingPairs>
    <vt:vector size="2" baseType="variant">
      <vt:variant>
        <vt:lpstr>Tytuł</vt:lpstr>
      </vt:variant>
      <vt:variant>
        <vt:i4>1</vt:i4>
      </vt:variant>
    </vt:vector>
  </HeadingPairs>
  <TitlesOfParts>
    <vt:vector size="1" baseType="lpstr">
      <vt:lpstr>Tytuł pracy dyplomowej inżynierskiej</vt:lpstr>
    </vt:vector>
  </TitlesOfParts>
  <Company>zTiPSK - IInf, GLIWICE</Company>
  <LinksUpToDate>false</LinksUpToDate>
  <CharactersWithSpaces>42070</CharactersWithSpaces>
  <SharedDoc>false</SharedDoc>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Tytuł pracy dyplomowej inżynierskiej</dc:title>
  <dc:creator>Alex Porębski</dc:creator>
  <cp:lastModifiedBy>Alex Porebski</cp:lastModifiedBy>
  <cp:revision>31</cp:revision>
  <cp:lastPrinted>2018-06-27T22:10:00Z</cp:lastPrinted>
  <dcterms:created xsi:type="dcterms:W3CDTF">2018-12-19T08:00:00Z</dcterms:created>
  <dcterms:modified xsi:type="dcterms:W3CDTF">2018-12-24T14:10:00Z</dcterms:modified>
  <cp:contentStatus>wersja 1.0</cp:contentStatus>
</cp:coreProperties>
</file>